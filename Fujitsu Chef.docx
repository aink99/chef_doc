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DE565" w14:textId="222AE8C4" w:rsidR="006D1450" w:rsidRPr="000568A1" w:rsidRDefault="006D1450" w:rsidP="00440B54">
      <w:pPr>
        <w:ind w:left="720"/>
        <w:jc w:val="right"/>
      </w:pPr>
    </w:p>
    <w:p w14:paraId="22A61F12" w14:textId="77777777" w:rsidR="006D1450" w:rsidRPr="000568A1" w:rsidRDefault="006D1450">
      <w:pPr>
        <w:pStyle w:val="TOC1"/>
      </w:pPr>
    </w:p>
    <w:p w14:paraId="5A02C509" w14:textId="77777777" w:rsidR="00440B54" w:rsidRPr="000568A1" w:rsidRDefault="00440B54" w:rsidP="00440B54"/>
    <w:p w14:paraId="374DDFC2" w14:textId="77777777" w:rsidR="00440B54" w:rsidRPr="000568A1" w:rsidRDefault="00440B54" w:rsidP="00440B54"/>
    <w:p w14:paraId="418DE81F" w14:textId="77777777" w:rsidR="00440B54" w:rsidRPr="000568A1" w:rsidRDefault="00440B54" w:rsidP="00440B54"/>
    <w:p w14:paraId="7C0ED482" w14:textId="77777777" w:rsidR="00440B54" w:rsidRPr="000568A1" w:rsidRDefault="00440B54" w:rsidP="00440B54"/>
    <w:p w14:paraId="5FFB8AF7" w14:textId="77777777" w:rsidR="00440B54" w:rsidRPr="000568A1" w:rsidRDefault="00440B54" w:rsidP="00440B54"/>
    <w:p w14:paraId="500F1CCA" w14:textId="77777777" w:rsidR="006D1450" w:rsidRPr="000568A1" w:rsidRDefault="006D1450"/>
    <w:p w14:paraId="6ED06345" w14:textId="77777777" w:rsidR="006D1450" w:rsidRPr="000568A1" w:rsidRDefault="006D1450"/>
    <w:p w14:paraId="4B7D51DD" w14:textId="77777777" w:rsidR="006D1450" w:rsidRPr="000568A1" w:rsidRDefault="006D1450"/>
    <w:p w14:paraId="21BA789C" w14:textId="77777777" w:rsidR="006D1450" w:rsidRPr="000568A1" w:rsidRDefault="006D145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9"/>
        <w:gridCol w:w="6379"/>
      </w:tblGrid>
      <w:tr w:rsidR="006D1450" w:rsidRPr="000568A1" w14:paraId="50B3A9F2" w14:textId="77777777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14:paraId="09B1ACAD" w14:textId="77777777" w:rsidR="006D1450" w:rsidRPr="000568A1" w:rsidRDefault="006D1450"/>
        </w:tc>
        <w:tc>
          <w:tcPr>
            <w:tcW w:w="6379" w:type="dxa"/>
            <w:tcBorders>
              <w:top w:val="single" w:sz="12" w:space="0" w:color="FF0000"/>
              <w:left w:val="nil"/>
              <w:bottom w:val="single" w:sz="12" w:space="0" w:color="FF0000"/>
              <w:right w:val="nil"/>
            </w:tcBorders>
          </w:tcPr>
          <w:p w14:paraId="003A1E93" w14:textId="77777777" w:rsidR="00C97F83" w:rsidRPr="000568A1" w:rsidRDefault="00081C67" w:rsidP="00C97F83">
            <w:pPr>
              <w:rPr>
                <w:iCs/>
                <w:sz w:val="52"/>
              </w:rPr>
            </w:pPr>
            <w:r>
              <w:rPr>
                <w:iCs/>
                <w:sz w:val="52"/>
              </w:rPr>
              <w:t>Chef Doc</w:t>
            </w:r>
            <w:r w:rsidR="00C97F83" w:rsidRPr="000568A1">
              <w:rPr>
                <w:iCs/>
                <w:sz w:val="52"/>
              </w:rPr>
              <w:t xml:space="preserve"> </w:t>
            </w:r>
          </w:p>
        </w:tc>
      </w:tr>
    </w:tbl>
    <w:p w14:paraId="178B79C4" w14:textId="77777777" w:rsidR="006D1450" w:rsidRPr="000568A1" w:rsidRDefault="006D1450"/>
    <w:p w14:paraId="5CCB15B0" w14:textId="77777777" w:rsidR="006D1450" w:rsidRPr="000568A1" w:rsidRDefault="006D1450">
      <w:pPr>
        <w:pStyle w:val="Head-content"/>
        <w:rPr>
          <w:lang w:val="en-CA"/>
        </w:rPr>
      </w:pPr>
    </w:p>
    <w:p w14:paraId="760BF7B2" w14:textId="77777777" w:rsidR="006D1450" w:rsidRPr="000568A1" w:rsidRDefault="006D1450">
      <w:pPr>
        <w:pStyle w:val="BodyText"/>
      </w:pPr>
    </w:p>
    <w:p w14:paraId="442A640C" w14:textId="77777777" w:rsidR="006D1450" w:rsidRPr="000568A1" w:rsidRDefault="006D1450">
      <w:pPr>
        <w:pStyle w:val="BodyText"/>
      </w:pPr>
    </w:p>
    <w:p w14:paraId="294CE7EB" w14:textId="77777777" w:rsidR="006D1450" w:rsidRPr="000568A1" w:rsidRDefault="006D1450">
      <w:pPr>
        <w:pStyle w:val="BodyText"/>
      </w:pPr>
    </w:p>
    <w:p w14:paraId="0669E7C2" w14:textId="77777777" w:rsidR="006D1450" w:rsidRPr="000568A1" w:rsidRDefault="006D1450">
      <w:pPr>
        <w:pStyle w:val="BodyText"/>
      </w:pPr>
    </w:p>
    <w:p w14:paraId="27ECB899" w14:textId="77777777" w:rsidR="006D1450" w:rsidRPr="000568A1" w:rsidRDefault="006D1450">
      <w:pPr>
        <w:pStyle w:val="Head-content"/>
        <w:rPr>
          <w:lang w:val="en-C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9"/>
        <w:gridCol w:w="1985"/>
        <w:gridCol w:w="2977"/>
      </w:tblGrid>
      <w:tr w:rsidR="006D1450" w:rsidRPr="000568A1" w14:paraId="1058C18B" w14:textId="77777777">
        <w:trPr>
          <w:trHeight w:val="321"/>
        </w:trPr>
        <w:tc>
          <w:tcPr>
            <w:tcW w:w="1809" w:type="dxa"/>
          </w:tcPr>
          <w:p w14:paraId="3F72851F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2769D14D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Document Reference:</w:t>
            </w:r>
          </w:p>
        </w:tc>
        <w:tc>
          <w:tcPr>
            <w:tcW w:w="2977" w:type="dxa"/>
          </w:tcPr>
          <w:p w14:paraId="218F450D" w14:textId="77777777" w:rsidR="006D1450" w:rsidRPr="000568A1" w:rsidRDefault="006D1450">
            <w:pPr>
              <w:pStyle w:val="Head-content"/>
              <w:rPr>
                <w:color w:val="auto"/>
                <w:sz w:val="20"/>
                <w:lang w:val="en-CA"/>
              </w:rPr>
            </w:pPr>
            <w:r w:rsidRPr="000568A1">
              <w:rPr>
                <w:color w:val="auto"/>
                <w:sz w:val="20"/>
                <w:lang w:val="en-CA"/>
              </w:rPr>
              <w:fldChar w:fldCharType="begin"/>
            </w:r>
            <w:r w:rsidRPr="000568A1">
              <w:rPr>
                <w:color w:val="auto"/>
                <w:sz w:val="20"/>
                <w:lang w:val="en-CA"/>
              </w:rPr>
              <w:instrText xml:space="preserve"> DOCPROPERTY "Reference" \* MERGEFORMAT </w:instrText>
            </w:r>
            <w:r w:rsidRPr="000568A1">
              <w:rPr>
                <w:color w:val="auto"/>
                <w:sz w:val="20"/>
                <w:lang w:val="en-CA"/>
              </w:rPr>
              <w:fldChar w:fldCharType="separate"/>
            </w:r>
            <w:r w:rsidRPr="000568A1">
              <w:rPr>
                <w:color w:val="auto"/>
                <w:sz w:val="20"/>
                <w:lang w:val="en-CA"/>
              </w:rPr>
              <w:t>None</w:t>
            </w:r>
            <w:r w:rsidRPr="000568A1">
              <w:rPr>
                <w:color w:val="auto"/>
                <w:sz w:val="20"/>
                <w:lang w:val="en-CA"/>
              </w:rPr>
              <w:fldChar w:fldCharType="end"/>
            </w:r>
          </w:p>
        </w:tc>
      </w:tr>
      <w:tr w:rsidR="006D1450" w:rsidRPr="000568A1" w14:paraId="050B7D43" w14:textId="77777777">
        <w:tc>
          <w:tcPr>
            <w:tcW w:w="1809" w:type="dxa"/>
          </w:tcPr>
          <w:p w14:paraId="38059F5A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4ABF1FD4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Current Version:</w:t>
            </w:r>
          </w:p>
        </w:tc>
        <w:tc>
          <w:tcPr>
            <w:tcW w:w="2977" w:type="dxa"/>
          </w:tcPr>
          <w:p w14:paraId="2134E395" w14:textId="77777777" w:rsidR="006D1450" w:rsidRPr="000568A1" w:rsidRDefault="00DE0211">
            <w:pPr>
              <w:pStyle w:val="Head-content"/>
              <w:rPr>
                <w:color w:val="auto"/>
                <w:sz w:val="20"/>
                <w:lang w:val="en-CA"/>
              </w:rPr>
            </w:pPr>
            <w:r>
              <w:rPr>
                <w:color w:val="auto"/>
                <w:sz w:val="20"/>
                <w:lang w:val="en-CA"/>
              </w:rPr>
              <w:t>1.0</w:t>
            </w:r>
          </w:p>
        </w:tc>
      </w:tr>
      <w:tr w:rsidR="006D1450" w:rsidRPr="000568A1" w14:paraId="1037E39A" w14:textId="77777777">
        <w:tc>
          <w:tcPr>
            <w:tcW w:w="1809" w:type="dxa"/>
          </w:tcPr>
          <w:p w14:paraId="24D1144F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0404F18C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Version Date:</w:t>
            </w:r>
          </w:p>
        </w:tc>
        <w:tc>
          <w:tcPr>
            <w:tcW w:w="2977" w:type="dxa"/>
          </w:tcPr>
          <w:p w14:paraId="4CB328FA" w14:textId="77777777" w:rsidR="006D1450" w:rsidRPr="000568A1" w:rsidRDefault="006D1450" w:rsidP="00C97F83">
            <w:pPr>
              <w:pStyle w:val="Head-content"/>
              <w:rPr>
                <w:color w:val="auto"/>
                <w:sz w:val="20"/>
                <w:lang w:val="en-CA"/>
              </w:rPr>
            </w:pPr>
            <w:r w:rsidRPr="000568A1">
              <w:rPr>
                <w:color w:val="auto"/>
                <w:sz w:val="20"/>
                <w:lang w:val="en-CA"/>
              </w:rPr>
              <w:fldChar w:fldCharType="begin"/>
            </w:r>
            <w:r w:rsidRPr="000568A1">
              <w:rPr>
                <w:color w:val="auto"/>
                <w:sz w:val="20"/>
                <w:lang w:val="en-CA"/>
              </w:rPr>
              <w:instrText xml:space="preserve"> DOCPROPERTY "VersionDate" \* MERGEFORMAT </w:instrText>
            </w:r>
            <w:r w:rsidRPr="000568A1">
              <w:rPr>
                <w:color w:val="auto"/>
                <w:sz w:val="20"/>
                <w:lang w:val="en-CA"/>
              </w:rPr>
              <w:fldChar w:fldCharType="separate"/>
            </w:r>
            <w:r w:rsidR="006624F9">
              <w:rPr>
                <w:color w:val="auto"/>
                <w:sz w:val="20"/>
                <w:lang w:val="en-CA"/>
              </w:rPr>
              <w:t>24/10</w:t>
            </w:r>
            <w:r w:rsidR="00C97F83" w:rsidRPr="000568A1">
              <w:rPr>
                <w:color w:val="auto"/>
                <w:sz w:val="20"/>
                <w:lang w:val="en-CA"/>
              </w:rPr>
              <w:t>/2018</w:t>
            </w:r>
            <w:r w:rsidRPr="000568A1">
              <w:rPr>
                <w:color w:val="auto"/>
                <w:sz w:val="20"/>
                <w:lang w:val="en-CA"/>
              </w:rPr>
              <w:fldChar w:fldCharType="end"/>
            </w:r>
          </w:p>
        </w:tc>
      </w:tr>
      <w:tr w:rsidR="006D1450" w:rsidRPr="000568A1" w14:paraId="5F73038B" w14:textId="77777777">
        <w:trPr>
          <w:trHeight w:val="321"/>
        </w:trPr>
        <w:tc>
          <w:tcPr>
            <w:tcW w:w="1809" w:type="dxa"/>
          </w:tcPr>
          <w:p w14:paraId="4B234A2F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23E1D29B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Status</w:t>
            </w:r>
          </w:p>
        </w:tc>
        <w:tc>
          <w:tcPr>
            <w:tcW w:w="2977" w:type="dxa"/>
          </w:tcPr>
          <w:p w14:paraId="29593C82" w14:textId="77777777" w:rsidR="006D1450" w:rsidRPr="000568A1" w:rsidRDefault="00DE0211">
            <w:pPr>
              <w:pStyle w:val="Head-content"/>
              <w:rPr>
                <w:color w:val="auto"/>
                <w:sz w:val="20"/>
                <w:lang w:val="en-CA"/>
              </w:rPr>
            </w:pPr>
            <w:r>
              <w:rPr>
                <w:color w:val="auto"/>
                <w:sz w:val="20"/>
                <w:lang w:val="en-CA"/>
              </w:rPr>
              <w:t>Final</w:t>
            </w:r>
          </w:p>
        </w:tc>
      </w:tr>
      <w:tr w:rsidR="006D1450" w:rsidRPr="000568A1" w14:paraId="6EB4AD31" w14:textId="77777777">
        <w:tc>
          <w:tcPr>
            <w:tcW w:w="1809" w:type="dxa"/>
          </w:tcPr>
          <w:p w14:paraId="5A5BCDCD" w14:textId="77777777" w:rsidR="006D1450" w:rsidRPr="000568A1" w:rsidRDefault="006D1450">
            <w:pPr>
              <w:pStyle w:val="Head-content"/>
              <w:rPr>
                <w:lang w:val="en-CA"/>
              </w:rPr>
            </w:pPr>
          </w:p>
        </w:tc>
        <w:tc>
          <w:tcPr>
            <w:tcW w:w="1985" w:type="dxa"/>
          </w:tcPr>
          <w:p w14:paraId="0EF3174E" w14:textId="77777777" w:rsidR="006D1450" w:rsidRPr="000568A1" w:rsidRDefault="006D1450">
            <w:pPr>
              <w:pStyle w:val="Head-content"/>
              <w:rPr>
                <w:b w:val="0"/>
                <w:bCs/>
                <w:color w:val="auto"/>
                <w:sz w:val="16"/>
                <w:lang w:val="en-CA"/>
              </w:rPr>
            </w:pPr>
            <w:r w:rsidRPr="000568A1">
              <w:rPr>
                <w:b w:val="0"/>
                <w:bCs/>
                <w:color w:val="auto"/>
                <w:sz w:val="16"/>
                <w:lang w:val="en-CA"/>
              </w:rPr>
              <w:t>Author:</w:t>
            </w:r>
          </w:p>
        </w:tc>
        <w:tc>
          <w:tcPr>
            <w:tcW w:w="2977" w:type="dxa"/>
          </w:tcPr>
          <w:p w14:paraId="1ED1B90B" w14:textId="77777777" w:rsidR="006D1450" w:rsidRPr="000568A1" w:rsidRDefault="00C97F83">
            <w:pPr>
              <w:pStyle w:val="Head-content"/>
              <w:rPr>
                <w:color w:val="auto"/>
                <w:sz w:val="20"/>
                <w:lang w:val="en-CA"/>
              </w:rPr>
            </w:pPr>
            <w:r w:rsidRPr="000568A1">
              <w:rPr>
                <w:color w:val="auto"/>
                <w:sz w:val="20"/>
                <w:lang w:val="en-CA"/>
              </w:rPr>
              <w:t>Sebastien Chartrand</w:t>
            </w:r>
          </w:p>
        </w:tc>
      </w:tr>
      <w:tr w:rsidR="00081C67" w:rsidRPr="000568A1" w14:paraId="54D4560C" w14:textId="77777777">
        <w:trPr>
          <w:gridAfter w:val="2"/>
          <w:wAfter w:w="4962" w:type="dxa"/>
          <w:trHeight w:val="321"/>
        </w:trPr>
        <w:tc>
          <w:tcPr>
            <w:tcW w:w="1809" w:type="dxa"/>
          </w:tcPr>
          <w:p w14:paraId="2465149B" w14:textId="77777777" w:rsidR="00081C67" w:rsidRPr="000568A1" w:rsidRDefault="00081C67">
            <w:pPr>
              <w:pStyle w:val="Head-content"/>
              <w:rPr>
                <w:lang w:val="en-CA"/>
              </w:rPr>
            </w:pPr>
          </w:p>
        </w:tc>
      </w:tr>
    </w:tbl>
    <w:p w14:paraId="70F5FF18" w14:textId="77777777" w:rsidR="006D1450" w:rsidRPr="000568A1" w:rsidRDefault="006D1450">
      <w:pPr>
        <w:pStyle w:val="BodyText"/>
      </w:pPr>
    </w:p>
    <w:p w14:paraId="28483BC6" w14:textId="77777777" w:rsidR="006D1450" w:rsidRPr="000568A1" w:rsidRDefault="006D1450">
      <w:pPr>
        <w:pStyle w:val="Head-content"/>
        <w:pBdr>
          <w:top w:val="single" w:sz="8" w:space="1" w:color="FF0000"/>
          <w:bottom w:val="single" w:sz="8" w:space="1" w:color="FF0000"/>
        </w:pBdr>
        <w:rPr>
          <w:lang w:val="en-CA"/>
        </w:rPr>
      </w:pPr>
      <w:r w:rsidRPr="000568A1">
        <w:rPr>
          <w:lang w:val="en-CA"/>
        </w:rPr>
        <w:br w:type="page"/>
        <w:t>Table of Contents</w:t>
      </w:r>
    </w:p>
    <w:p w14:paraId="7629DEBD" w14:textId="77777777" w:rsidR="006D1450" w:rsidRPr="000568A1" w:rsidRDefault="006D1450">
      <w:pPr>
        <w:pStyle w:val="BodyText"/>
      </w:pPr>
    </w:p>
    <w:p w14:paraId="671F0EAF" w14:textId="142E3DF1" w:rsidR="00BA3F3E" w:rsidRDefault="006D1450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r w:rsidRPr="000568A1">
        <w:fldChar w:fldCharType="begin"/>
      </w:r>
      <w:r w:rsidRPr="000568A1">
        <w:instrText xml:space="preserve"> TOC \o "1-3" \h \z </w:instrText>
      </w:r>
      <w:r w:rsidRPr="000568A1">
        <w:fldChar w:fldCharType="separate"/>
      </w:r>
      <w:hyperlink w:anchor="_Toc528659325" w:history="1">
        <w:r w:rsidR="00BA3F3E" w:rsidRPr="009A259E">
          <w:rPr>
            <w:rStyle w:val="Hyperlink"/>
          </w:rPr>
          <w:t>1</w:t>
        </w:r>
        <w:r w:rsidR="00BA3F3E"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="00BA3F3E" w:rsidRPr="009A259E">
          <w:rPr>
            <w:rStyle w:val="Hyperlink"/>
          </w:rPr>
          <w:t>Document Control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_Toc528659325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2D83339B" w14:textId="52D4BAF4" w:rsidR="00BA3F3E" w:rsidRDefault="00716E5D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26" w:history="1">
        <w:r w:rsidR="00BA3F3E" w:rsidRPr="009A259E">
          <w:rPr>
            <w:rStyle w:val="Hyperlink"/>
          </w:rPr>
          <w:t>1.1</w:t>
        </w:r>
        <w:r w:rsidR="00BA3F3E">
          <w:rPr>
            <w:rFonts w:asciiTheme="minorHAnsi" w:eastAsiaTheme="minorEastAsia" w:hAnsiTheme="minorHAnsi" w:cstheme="minorBidi"/>
            <w:sz w:val="24"/>
          </w:rPr>
          <w:tab/>
        </w:r>
        <w:r w:rsidR="00BA3F3E" w:rsidRPr="009A259E">
          <w:rPr>
            <w:rStyle w:val="Hyperlink"/>
          </w:rPr>
          <w:t>Document Control/Change History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_Toc528659326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1D5F8798" w14:textId="1DEBEC1E" w:rsidR="00BA3F3E" w:rsidRDefault="00716E5D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28659327" w:history="1">
        <w:r w:rsidR="00BA3F3E" w:rsidRPr="009A259E">
          <w:rPr>
            <w:rStyle w:val="Hyperlink"/>
          </w:rPr>
          <w:t>2</w:t>
        </w:r>
        <w:r w:rsidR="00BA3F3E"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="00BA3F3E" w:rsidRPr="009A259E">
          <w:rPr>
            <w:rStyle w:val="Hyperlink"/>
          </w:rPr>
          <w:t>Bootstrap / install client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_Toc528659327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74E1943A" w14:textId="57FD5009" w:rsidR="00BA3F3E" w:rsidRDefault="00716E5D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28659328" w:history="1">
        <w:r w:rsidR="00BA3F3E" w:rsidRPr="009A259E">
          <w:rPr>
            <w:rStyle w:val="Hyperlink"/>
          </w:rPr>
          <w:t>3</w:t>
        </w:r>
        <w:r w:rsidR="00BA3F3E"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="00BA3F3E" w:rsidRPr="009A259E">
          <w:rPr>
            <w:rStyle w:val="Hyperlink"/>
          </w:rPr>
          <w:t>Chef Server user access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_Toc528659328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0D007640" w14:textId="5CDE9525" w:rsidR="00BA3F3E" w:rsidRDefault="00716E5D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29" w:history="1">
        <w:r w:rsidR="00BA3F3E" w:rsidRPr="009A259E">
          <w:rPr>
            <w:rStyle w:val="Hyperlink"/>
          </w:rPr>
          <w:t>3.1</w:t>
        </w:r>
        <w:r w:rsidR="00BA3F3E">
          <w:rPr>
            <w:rFonts w:asciiTheme="minorHAnsi" w:eastAsiaTheme="minorEastAsia" w:hAnsiTheme="minorHAnsi" w:cstheme="minorBidi"/>
            <w:sz w:val="24"/>
          </w:rPr>
          <w:tab/>
        </w:r>
        <w:r w:rsidR="00BA3F3E" w:rsidRPr="009A259E">
          <w:rPr>
            <w:rStyle w:val="Hyperlink"/>
          </w:rPr>
          <w:t>List all users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_Toc528659329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65C52E6B" w14:textId="565338BD" w:rsidR="00BA3F3E" w:rsidRDefault="00716E5D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30" w:history="1">
        <w:r w:rsidR="00BA3F3E" w:rsidRPr="009A259E">
          <w:rPr>
            <w:rStyle w:val="Hyperlink"/>
          </w:rPr>
          <w:t>3.2</w:t>
        </w:r>
        <w:r w:rsidR="00BA3F3E">
          <w:rPr>
            <w:rFonts w:asciiTheme="minorHAnsi" w:eastAsiaTheme="minorEastAsia" w:hAnsiTheme="minorHAnsi" w:cstheme="minorBidi"/>
            <w:sz w:val="24"/>
          </w:rPr>
          <w:tab/>
        </w:r>
        <w:r w:rsidR="00BA3F3E" w:rsidRPr="009A259E">
          <w:rPr>
            <w:rStyle w:val="Hyperlink"/>
          </w:rPr>
          <w:t>List organization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_Toc528659330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5892AF6A" w14:textId="39570CE2" w:rsidR="00BA3F3E" w:rsidRDefault="00716E5D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31" w:history="1">
        <w:r w:rsidR="00BA3F3E" w:rsidRPr="009A259E">
          <w:rPr>
            <w:rStyle w:val="Hyperlink"/>
          </w:rPr>
          <w:t>3.3</w:t>
        </w:r>
        <w:r w:rsidR="00BA3F3E">
          <w:rPr>
            <w:rFonts w:asciiTheme="minorHAnsi" w:eastAsiaTheme="minorEastAsia" w:hAnsiTheme="minorHAnsi" w:cstheme="minorBidi"/>
            <w:sz w:val="24"/>
          </w:rPr>
          <w:tab/>
        </w:r>
        <w:r w:rsidR="00BA3F3E" w:rsidRPr="009A259E">
          <w:rPr>
            <w:rStyle w:val="Hyperlink"/>
          </w:rPr>
          <w:t>Create user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_Toc528659331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0E60489B" w14:textId="73D190B3" w:rsidR="00BA3F3E" w:rsidRDefault="00716E5D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32" w:history="1">
        <w:r w:rsidR="00BA3F3E" w:rsidRPr="009A259E">
          <w:rPr>
            <w:rStyle w:val="Hyperlink"/>
          </w:rPr>
          <w:t>3.4</w:t>
        </w:r>
        <w:r w:rsidR="00BA3F3E">
          <w:rPr>
            <w:rFonts w:asciiTheme="minorHAnsi" w:eastAsiaTheme="minorEastAsia" w:hAnsiTheme="minorHAnsi" w:cstheme="minorBidi"/>
            <w:sz w:val="24"/>
          </w:rPr>
          <w:tab/>
        </w:r>
        <w:r w:rsidR="00BA3F3E" w:rsidRPr="009A259E">
          <w:rPr>
            <w:rStyle w:val="Hyperlink"/>
          </w:rPr>
          <w:t>Starter kit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_Toc528659332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1ECE26A5" w14:textId="62B4EDC7" w:rsidR="00BA3F3E" w:rsidRDefault="00716E5D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28659333" w:history="1">
        <w:r w:rsidR="00BA3F3E" w:rsidRPr="009A259E">
          <w:rPr>
            <w:rStyle w:val="Hyperlink"/>
          </w:rPr>
          <w:t>4</w:t>
        </w:r>
        <w:r w:rsidR="00BA3F3E"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="00BA3F3E" w:rsidRPr="009A259E">
          <w:rPr>
            <w:rStyle w:val="Hyperlink"/>
          </w:rPr>
          <w:t>Git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_Toc528659333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65AD5497" w14:textId="4F92A965" w:rsidR="00BA3F3E" w:rsidRDefault="00716E5D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28659334" w:history="1">
        <w:r w:rsidR="00BA3F3E" w:rsidRPr="009A259E">
          <w:rPr>
            <w:rStyle w:val="Hyperlink"/>
          </w:rPr>
          <w:t>5</w:t>
        </w:r>
        <w:r w:rsidR="00BA3F3E"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="00BA3F3E" w:rsidRPr="009A259E">
          <w:rPr>
            <w:rStyle w:val="Hyperlink"/>
          </w:rPr>
          <w:t>Install Chef Development kit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_Toc528659334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45931E17" w14:textId="358671E3" w:rsidR="00BA3F3E" w:rsidRDefault="00716E5D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35" w:history="1">
        <w:r w:rsidR="00BA3F3E" w:rsidRPr="009A259E">
          <w:rPr>
            <w:rStyle w:val="Hyperlink"/>
          </w:rPr>
          <w:t>5.1</w:t>
        </w:r>
        <w:r w:rsidR="00BA3F3E">
          <w:rPr>
            <w:rFonts w:asciiTheme="minorHAnsi" w:eastAsiaTheme="minorEastAsia" w:hAnsiTheme="minorHAnsi" w:cstheme="minorBidi"/>
            <w:sz w:val="24"/>
          </w:rPr>
          <w:tab/>
        </w:r>
        <w:r w:rsidR="00BA3F3E" w:rsidRPr="009A259E">
          <w:rPr>
            <w:rStyle w:val="Hyperlink"/>
          </w:rPr>
          <w:t>Generate cookbook template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_Toc528659335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37F62E26" w14:textId="124B0000" w:rsidR="00BA3F3E" w:rsidRDefault="00716E5D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36" w:history="1">
        <w:r w:rsidR="00BA3F3E" w:rsidRPr="009A259E">
          <w:rPr>
            <w:rStyle w:val="Hyperlink"/>
          </w:rPr>
          <w:t>5.2</w:t>
        </w:r>
        <w:r w:rsidR="00BA3F3E">
          <w:rPr>
            <w:rFonts w:asciiTheme="minorHAnsi" w:eastAsiaTheme="minorEastAsia" w:hAnsiTheme="minorHAnsi" w:cstheme="minorBidi"/>
            <w:sz w:val="24"/>
          </w:rPr>
          <w:tab/>
        </w:r>
        <w:r w:rsidR="00BA3F3E" w:rsidRPr="009A259E">
          <w:rPr>
            <w:rStyle w:val="Hyperlink"/>
          </w:rPr>
          <w:t>Create an attribute (Variable)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_Toc528659336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7A5540D1" w14:textId="14CC2423" w:rsidR="00BA3F3E" w:rsidRDefault="00716E5D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37" w:history="1">
        <w:r w:rsidR="00BA3F3E" w:rsidRPr="009A259E">
          <w:rPr>
            <w:rStyle w:val="Hyperlink"/>
          </w:rPr>
          <w:t>5.3</w:t>
        </w:r>
        <w:r w:rsidR="00BA3F3E">
          <w:rPr>
            <w:rFonts w:asciiTheme="minorHAnsi" w:eastAsiaTheme="minorEastAsia" w:hAnsiTheme="minorHAnsi" w:cstheme="minorBidi"/>
            <w:sz w:val="24"/>
          </w:rPr>
          <w:tab/>
        </w:r>
        <w:r w:rsidR="00BA3F3E" w:rsidRPr="009A259E">
          <w:rPr>
            <w:rStyle w:val="Hyperlink"/>
          </w:rPr>
          <w:t>Create a template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_Toc528659337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33A48A09" w14:textId="13A4B990" w:rsidR="00BA3F3E" w:rsidRDefault="00716E5D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38" w:history="1">
        <w:r w:rsidR="00BA3F3E" w:rsidRPr="009A259E">
          <w:rPr>
            <w:rStyle w:val="Hyperlink"/>
          </w:rPr>
          <w:t>5.4</w:t>
        </w:r>
        <w:r w:rsidR="00BA3F3E">
          <w:rPr>
            <w:rFonts w:asciiTheme="minorHAnsi" w:eastAsiaTheme="minorEastAsia" w:hAnsiTheme="minorHAnsi" w:cstheme="minorBidi"/>
            <w:sz w:val="24"/>
          </w:rPr>
          <w:tab/>
        </w:r>
        <w:r w:rsidR="00BA3F3E" w:rsidRPr="009A259E">
          <w:rPr>
            <w:rStyle w:val="Hyperlink"/>
          </w:rPr>
          <w:t>Generate recipe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_Toc528659338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4A505BB4" w14:textId="76B52895" w:rsidR="00BA3F3E" w:rsidRDefault="00716E5D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28659339" w:history="1">
        <w:r w:rsidR="00BA3F3E" w:rsidRPr="009A259E">
          <w:rPr>
            <w:rStyle w:val="Hyperlink"/>
          </w:rPr>
          <w:t>6</w:t>
        </w:r>
        <w:r w:rsidR="00BA3F3E"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="00BA3F3E" w:rsidRPr="009A259E">
          <w:rPr>
            <w:rStyle w:val="Hyperlink"/>
          </w:rPr>
          <w:t>Kitchen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_Toc528659339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07DAD977" w14:textId="6358B0EB" w:rsidR="00BA3F3E" w:rsidRDefault="00716E5D">
      <w:pPr>
        <w:pStyle w:val="TOC2"/>
        <w:rPr>
          <w:rFonts w:asciiTheme="minorHAnsi" w:eastAsiaTheme="minorEastAsia" w:hAnsiTheme="minorHAnsi" w:cstheme="minorBidi"/>
          <w:sz w:val="24"/>
        </w:rPr>
      </w:pPr>
      <w:hyperlink w:anchor="_Toc528659340" w:history="1">
        <w:r w:rsidR="00BA3F3E" w:rsidRPr="009A259E">
          <w:rPr>
            <w:rStyle w:val="Hyperlink"/>
          </w:rPr>
          <w:t>6.1</w:t>
        </w:r>
        <w:r w:rsidR="00BA3F3E">
          <w:rPr>
            <w:rFonts w:asciiTheme="minorHAnsi" w:eastAsiaTheme="minorEastAsia" w:hAnsiTheme="minorHAnsi" w:cstheme="minorBidi"/>
            <w:sz w:val="24"/>
          </w:rPr>
          <w:tab/>
        </w:r>
        <w:r w:rsidR="00BA3F3E" w:rsidRPr="009A259E">
          <w:rPr>
            <w:rStyle w:val="Hyperlink"/>
          </w:rPr>
          <w:t>Test with inspec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_Toc528659340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71D5723C" w14:textId="2939EE00" w:rsidR="00BA3F3E" w:rsidRDefault="00716E5D">
      <w:pPr>
        <w:pStyle w:val="TOC1"/>
        <w:rPr>
          <w:rFonts w:asciiTheme="minorHAnsi" w:eastAsiaTheme="minorEastAsia" w:hAnsiTheme="minorHAnsi" w:cstheme="minorBidi"/>
          <w:b w:val="0"/>
          <w:bCs w:val="0"/>
          <w:sz w:val="24"/>
        </w:rPr>
      </w:pPr>
      <w:hyperlink w:anchor="_Toc528659341" w:history="1">
        <w:r w:rsidR="00BA3F3E" w:rsidRPr="009A259E">
          <w:rPr>
            <w:rStyle w:val="Hyperlink"/>
          </w:rPr>
          <w:t>7</w:t>
        </w:r>
        <w:r w:rsidR="00BA3F3E">
          <w:rPr>
            <w:rFonts w:asciiTheme="minorHAnsi" w:eastAsiaTheme="minorEastAsia" w:hAnsiTheme="minorHAnsi" w:cstheme="minorBidi"/>
            <w:b w:val="0"/>
            <w:bCs w:val="0"/>
            <w:sz w:val="24"/>
          </w:rPr>
          <w:tab/>
        </w:r>
        <w:r w:rsidR="00BA3F3E" w:rsidRPr="009A259E">
          <w:rPr>
            <w:rStyle w:val="Hyperlink"/>
          </w:rPr>
          <w:t>Knife and berks</w:t>
        </w:r>
        <w:r w:rsidR="00BA3F3E">
          <w:rPr>
            <w:webHidden/>
          </w:rPr>
          <w:tab/>
        </w:r>
        <w:r w:rsidR="00BA3F3E">
          <w:rPr>
            <w:webHidden/>
          </w:rPr>
          <w:fldChar w:fldCharType="begin"/>
        </w:r>
        <w:r w:rsidR="00BA3F3E">
          <w:rPr>
            <w:webHidden/>
          </w:rPr>
          <w:instrText xml:space="preserve"> PAGEREF _Toc528659341 \h </w:instrText>
        </w:r>
        <w:r w:rsidR="00BA3F3E">
          <w:rPr>
            <w:webHidden/>
          </w:rPr>
        </w:r>
        <w:r w:rsidR="00BA3F3E">
          <w:rPr>
            <w:webHidden/>
          </w:rPr>
          <w:fldChar w:fldCharType="separate"/>
        </w:r>
        <w:r w:rsidR="00BA3F3E">
          <w:rPr>
            <w:webHidden/>
          </w:rPr>
          <w:t>1</w:t>
        </w:r>
        <w:r w:rsidR="00BA3F3E">
          <w:rPr>
            <w:webHidden/>
          </w:rPr>
          <w:fldChar w:fldCharType="end"/>
        </w:r>
      </w:hyperlink>
    </w:p>
    <w:p w14:paraId="76B123D7" w14:textId="7ECBAFAA" w:rsidR="006D1450" w:rsidRPr="000568A1" w:rsidRDefault="006D1450">
      <w:pPr>
        <w:pStyle w:val="BodyText"/>
      </w:pPr>
      <w:r w:rsidRPr="000568A1">
        <w:fldChar w:fldCharType="end"/>
      </w:r>
    </w:p>
    <w:p w14:paraId="04B8E186" w14:textId="77777777" w:rsidR="006D1450" w:rsidRPr="000568A1" w:rsidRDefault="006D1450">
      <w:pPr>
        <w:pStyle w:val="Heading1"/>
      </w:pPr>
      <w:bookmarkStart w:id="0" w:name="_Toc31184896"/>
      <w:bookmarkStart w:id="1" w:name="_Toc528659325"/>
      <w:r w:rsidRPr="000568A1">
        <w:t>Document Control</w:t>
      </w:r>
      <w:bookmarkEnd w:id="0"/>
      <w:bookmarkEnd w:id="1"/>
    </w:p>
    <w:p w14:paraId="43B0933E" w14:textId="77777777" w:rsidR="006D1450" w:rsidRPr="000568A1" w:rsidRDefault="006D1450">
      <w:pPr>
        <w:pStyle w:val="Heading2"/>
      </w:pPr>
      <w:bookmarkStart w:id="2" w:name="_Toc31184897"/>
      <w:bookmarkStart w:id="3" w:name="_Toc528659326"/>
      <w:r w:rsidRPr="000568A1">
        <w:t xml:space="preserve">Document </w:t>
      </w:r>
      <w:bookmarkEnd w:id="2"/>
      <w:r w:rsidRPr="000568A1">
        <w:t>Control/Change History</w:t>
      </w:r>
      <w:bookmarkEnd w:id="3"/>
    </w:p>
    <w:tbl>
      <w:tblPr>
        <w:tblW w:w="9771" w:type="dxa"/>
        <w:tblLayout w:type="fixed"/>
        <w:tblLook w:val="0000" w:firstRow="0" w:lastRow="0" w:firstColumn="0" w:lastColumn="0" w:noHBand="0" w:noVBand="0"/>
      </w:tblPr>
      <w:tblGrid>
        <w:gridCol w:w="1384"/>
        <w:gridCol w:w="2150"/>
        <w:gridCol w:w="3237"/>
        <w:gridCol w:w="3000"/>
      </w:tblGrid>
      <w:tr w:rsidR="006D1450" w:rsidRPr="000568A1" w14:paraId="7DD9BD71" w14:textId="77777777" w:rsidTr="007D09E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80D88E3" w14:textId="77777777" w:rsidR="006D1450" w:rsidRPr="000568A1" w:rsidRDefault="006D1450">
            <w:pPr>
              <w:pStyle w:val="BodyText"/>
              <w:jc w:val="center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Version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A4964B9" w14:textId="77777777" w:rsidR="006D1450" w:rsidRPr="000568A1" w:rsidRDefault="006D1450">
            <w:pPr>
              <w:pStyle w:val="BodyText"/>
              <w:jc w:val="center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Date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CA9FB81" w14:textId="77777777" w:rsidR="006D1450" w:rsidRPr="000568A1" w:rsidRDefault="006D1450">
            <w:pPr>
              <w:pStyle w:val="BodyText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Comment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402245BA" w14:textId="77777777" w:rsidR="006D1450" w:rsidRPr="000568A1" w:rsidRDefault="006D1450">
            <w:pPr>
              <w:pStyle w:val="BodyText"/>
              <w:jc w:val="center"/>
              <w:rPr>
                <w:b/>
                <w:sz w:val="16"/>
              </w:rPr>
            </w:pPr>
            <w:r w:rsidRPr="000568A1">
              <w:rPr>
                <w:b/>
                <w:sz w:val="16"/>
              </w:rPr>
              <w:t>Editor</w:t>
            </w:r>
          </w:p>
        </w:tc>
      </w:tr>
      <w:tr w:rsidR="006D1450" w:rsidRPr="000568A1" w14:paraId="23308DAD" w14:textId="77777777" w:rsidTr="007D09E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545A631" w14:textId="77777777" w:rsidR="006D1450" w:rsidRPr="000568A1" w:rsidRDefault="00FE4C32">
            <w:pPr>
              <w:pStyle w:val="BodyText"/>
            </w:pPr>
            <w:r w:rsidRPr="000568A1">
              <w:t>0.1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056F4D" w14:textId="77777777" w:rsidR="006D1450" w:rsidRPr="000568A1" w:rsidRDefault="00FE4C32">
            <w:pPr>
              <w:pStyle w:val="BodyText"/>
            </w:pPr>
            <w:r w:rsidRPr="000568A1">
              <w:t>2018-0</w:t>
            </w:r>
            <w:r w:rsidR="00C46B50">
              <w:t>6</w:t>
            </w:r>
            <w:r w:rsidRPr="000568A1">
              <w:t>-08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78BE471" w14:textId="77777777" w:rsidR="006D1450" w:rsidRPr="000568A1" w:rsidRDefault="00C46B50">
            <w:pPr>
              <w:pStyle w:val="BodyText"/>
            </w:pPr>
            <w:r>
              <w:t>Draft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C7AC79" w14:textId="77777777" w:rsidR="006D1450" w:rsidRPr="000568A1" w:rsidRDefault="00FE4C32">
            <w:pPr>
              <w:pStyle w:val="BodyText"/>
            </w:pPr>
            <w:r w:rsidRPr="000568A1">
              <w:t>Sebastien Chartrand</w:t>
            </w:r>
          </w:p>
        </w:tc>
      </w:tr>
      <w:tr w:rsidR="00C46B50" w:rsidRPr="000568A1" w14:paraId="5680FD9E" w14:textId="77777777" w:rsidTr="007D09E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7F905" w14:textId="77777777" w:rsidR="00C46B50" w:rsidRPr="000568A1" w:rsidRDefault="00C46B50">
            <w:pPr>
              <w:pStyle w:val="BodyText"/>
            </w:pPr>
            <w:r>
              <w:t>1.0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D9001E" w14:textId="77777777" w:rsidR="00C46B50" w:rsidRPr="000568A1" w:rsidRDefault="00C46B50">
            <w:pPr>
              <w:pStyle w:val="BodyText"/>
            </w:pPr>
            <w:r>
              <w:t>2018-08-02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66DCA" w14:textId="77777777" w:rsidR="00C46B50" w:rsidRPr="000568A1" w:rsidRDefault="00C46B50">
            <w:pPr>
              <w:pStyle w:val="BodyText"/>
            </w:pPr>
            <w:r>
              <w:t>Final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0ED7FD" w14:textId="77777777" w:rsidR="00C46B50" w:rsidRPr="000568A1" w:rsidRDefault="00C46B50">
            <w:pPr>
              <w:pStyle w:val="BodyText"/>
            </w:pPr>
          </w:p>
        </w:tc>
      </w:tr>
    </w:tbl>
    <w:p w14:paraId="2D8E8824" w14:textId="77777777" w:rsidR="006D1450" w:rsidRPr="000568A1" w:rsidRDefault="006D1450">
      <w:pPr>
        <w:pStyle w:val="BodyText"/>
      </w:pPr>
      <w:bookmarkStart w:id="4" w:name="_Toc31184899"/>
    </w:p>
    <w:bookmarkEnd w:id="4"/>
    <w:p w14:paraId="12CEBECF" w14:textId="77777777" w:rsidR="006553EE" w:rsidRDefault="006553EE">
      <w:pPr>
        <w:pStyle w:val="BodyText"/>
      </w:pPr>
    </w:p>
    <w:p w14:paraId="07971B2E" w14:textId="7A85AA9F" w:rsidR="003C2C77" w:rsidRDefault="00C57E86" w:rsidP="00C57E86">
      <w:pPr>
        <w:pStyle w:val="Heading1"/>
      </w:pPr>
      <w:bookmarkStart w:id="5" w:name="_Toc528659327"/>
      <w:r>
        <w:t>Bootstrap</w:t>
      </w:r>
      <w:r w:rsidR="003C2C77">
        <w:t xml:space="preserve"> / install client</w:t>
      </w:r>
      <w:bookmarkEnd w:id="5"/>
    </w:p>
    <w:p w14:paraId="207AC4F9" w14:textId="65A42599" w:rsidR="006553EE" w:rsidRDefault="00716E5D">
      <w:pPr>
        <w:pStyle w:val="BodyText"/>
      </w:pPr>
      <w:hyperlink r:id="rId12" w:history="1">
        <w:r w:rsidR="007F680B" w:rsidRPr="00BD1461">
          <w:rPr>
            <w:rStyle w:val="Hyperlink"/>
          </w:rPr>
          <w:t>https://docs.chef.io/install_chef_air_gap.html</w:t>
        </w:r>
      </w:hyperlink>
    </w:p>
    <w:p w14:paraId="22BCEB17" w14:textId="1678DA8E" w:rsidR="00FF2E48" w:rsidRDefault="00FF2E48">
      <w:pPr>
        <w:pStyle w:val="BodyText"/>
      </w:pPr>
      <w:r>
        <w:t xml:space="preserve"># note sudo will want to </w:t>
      </w:r>
      <w:r w:rsidR="00C57E86">
        <w:t>run</w:t>
      </w:r>
      <w:r>
        <w:t xml:space="preserve"> with a </w:t>
      </w:r>
      <w:r w:rsidR="00C57E86">
        <w:t>password,</w:t>
      </w:r>
      <w:r>
        <w:t xml:space="preserve"> </w:t>
      </w:r>
      <w:r w:rsidR="00E860C6">
        <w:t xml:space="preserve">sudoers </w:t>
      </w:r>
      <w:r>
        <w:t>nopass</w:t>
      </w:r>
      <w:r w:rsidR="00E860C6">
        <w:t xml:space="preserve"> permission,</w:t>
      </w:r>
      <w:r>
        <w:t xml:space="preserve"> does not seem to work.</w:t>
      </w:r>
    </w:p>
    <w:p w14:paraId="1430539B" w14:textId="383CAE13" w:rsidR="00C57E86" w:rsidRDefault="007F680B" w:rsidP="00E860C6">
      <w:pPr>
        <w:pStyle w:val="command"/>
        <w:ind w:left="0" w:firstLine="720"/>
      </w:pPr>
      <w:r w:rsidRPr="007F680B">
        <w:t>knife bo</w:t>
      </w:r>
      <w:r w:rsidR="004B3526">
        <w:t xml:space="preserve">otstrap </w:t>
      </w:r>
      <w:proofErr w:type="gramStart"/>
      <w:r w:rsidR="004B3526">
        <w:t>10.10.20.55  -</w:t>
      </w:r>
      <w:proofErr w:type="gramEnd"/>
      <w:r w:rsidR="004B3526">
        <w:t xml:space="preserve">x </w:t>
      </w:r>
      <w:proofErr w:type="spellStart"/>
      <w:r w:rsidR="004B3526">
        <w:t>UserName</w:t>
      </w:r>
      <w:proofErr w:type="spellEnd"/>
      <w:r w:rsidRPr="007F680B">
        <w:t xml:space="preserve"> -P '</w:t>
      </w:r>
      <w:proofErr w:type="spellStart"/>
      <w:r w:rsidR="004B3526">
        <w:t>YourPassword</w:t>
      </w:r>
      <w:proofErr w:type="spellEnd"/>
      <w:r w:rsidRPr="007F680B">
        <w:t>'  --sudo -N rtx0l06</w:t>
      </w:r>
    </w:p>
    <w:p w14:paraId="41C9273E" w14:textId="77777777" w:rsidR="00C57E86" w:rsidRDefault="00C57E86">
      <w:pPr>
        <w:pStyle w:val="BodyText"/>
      </w:pPr>
    </w:p>
    <w:p w14:paraId="5B1C20DD" w14:textId="77777777" w:rsidR="000C1D11" w:rsidRDefault="000C1D11">
      <w:pPr>
        <w:pStyle w:val="BodyText"/>
      </w:pPr>
    </w:p>
    <w:p w14:paraId="79DAAAE2" w14:textId="77777777" w:rsidR="005C5F9A" w:rsidRDefault="005C5F9A">
      <w:pPr>
        <w:pStyle w:val="BodyText"/>
      </w:pPr>
    </w:p>
    <w:p w14:paraId="54DA8C72" w14:textId="756C1AE3" w:rsidR="005C5F9A" w:rsidRDefault="005C5F9A" w:rsidP="005C5F9A">
      <w:pPr>
        <w:pStyle w:val="Heading1"/>
      </w:pPr>
      <w:bookmarkStart w:id="6" w:name="_Toc528659328"/>
      <w:r>
        <w:t xml:space="preserve">Chef Server </w:t>
      </w:r>
      <w:r w:rsidR="00924A4B">
        <w:t xml:space="preserve">user </w:t>
      </w:r>
      <w:r>
        <w:t>access</w:t>
      </w:r>
      <w:bookmarkEnd w:id="6"/>
    </w:p>
    <w:p w14:paraId="13EFED96" w14:textId="51CCF2E2" w:rsidR="006A6154" w:rsidRDefault="006A6154" w:rsidP="006A6154">
      <w:pPr>
        <w:pStyle w:val="Heading2"/>
      </w:pPr>
      <w:bookmarkStart w:id="7" w:name="_Toc528659329"/>
      <w:r>
        <w:t>List all users</w:t>
      </w:r>
      <w:bookmarkEnd w:id="7"/>
    </w:p>
    <w:p w14:paraId="20E339A9" w14:textId="314C28FB" w:rsidR="006553EE" w:rsidRDefault="006A6154" w:rsidP="00765FDE">
      <w:pPr>
        <w:pStyle w:val="command"/>
        <w:ind w:left="0" w:firstLine="578"/>
      </w:pPr>
      <w:r>
        <w:t>chef-server-</w:t>
      </w:r>
      <w:proofErr w:type="spellStart"/>
      <w:r>
        <w:t>ctl</w:t>
      </w:r>
      <w:proofErr w:type="spellEnd"/>
      <w:r>
        <w:t xml:space="preserve"> user</w:t>
      </w:r>
      <w:r w:rsidR="005C5F9A" w:rsidRPr="005C5F9A">
        <w:t>-list</w:t>
      </w:r>
    </w:p>
    <w:p w14:paraId="4B88AF32" w14:textId="3DDDD7C3" w:rsidR="006A6154" w:rsidRDefault="006A6154" w:rsidP="006A6154">
      <w:pPr>
        <w:pStyle w:val="Heading2"/>
      </w:pPr>
      <w:bookmarkStart w:id="8" w:name="_Toc528659330"/>
      <w:r>
        <w:t>List organization</w:t>
      </w:r>
      <w:bookmarkEnd w:id="8"/>
    </w:p>
    <w:p w14:paraId="082A4001" w14:textId="77777777" w:rsidR="005C5F9A" w:rsidRDefault="005C5F9A" w:rsidP="00765FDE">
      <w:pPr>
        <w:pStyle w:val="command"/>
        <w:ind w:left="0" w:firstLine="578"/>
      </w:pPr>
      <w:r>
        <w:t>chef-server-</w:t>
      </w:r>
      <w:proofErr w:type="spellStart"/>
      <w:r>
        <w:t>ctl</w:t>
      </w:r>
      <w:proofErr w:type="spellEnd"/>
      <w:r>
        <w:t xml:space="preserve"> org-list</w:t>
      </w:r>
    </w:p>
    <w:p w14:paraId="02FB344D" w14:textId="09455F69" w:rsidR="006A6154" w:rsidRDefault="006A6154" w:rsidP="006A6154">
      <w:pPr>
        <w:pStyle w:val="Heading2"/>
      </w:pPr>
      <w:bookmarkStart w:id="9" w:name="_Toc528659331"/>
      <w:r>
        <w:t>Create user</w:t>
      </w:r>
      <w:bookmarkEnd w:id="9"/>
    </w:p>
    <w:p w14:paraId="60CB1B18" w14:textId="4F240777" w:rsidR="005C5F9A" w:rsidRDefault="005C5F9A" w:rsidP="00D5288F">
      <w:pPr>
        <w:pStyle w:val="command"/>
        <w:shd w:val="clear" w:color="auto" w:fill="D9D9D9" w:themeFill="background1" w:themeFillShade="D9"/>
        <w:ind w:left="0"/>
      </w:pPr>
      <w:r w:rsidRPr="00765FDE">
        <w:t xml:space="preserve"> </w:t>
      </w:r>
      <w:r w:rsidR="00765FDE" w:rsidRPr="00765FDE">
        <w:tab/>
      </w:r>
      <w:r w:rsidRPr="005C5F9A">
        <w:t>chef-server-</w:t>
      </w:r>
      <w:proofErr w:type="spellStart"/>
      <w:r w:rsidRPr="005C5F9A">
        <w:t>ctl</w:t>
      </w:r>
      <w:proofErr w:type="spellEnd"/>
      <w:r w:rsidRPr="005C5F9A">
        <w:t xml:space="preserve"> user-create </w:t>
      </w:r>
      <w:proofErr w:type="spellStart"/>
      <w:r w:rsidR="00C82E31">
        <w:t>UserName</w:t>
      </w:r>
      <w:proofErr w:type="spellEnd"/>
      <w:r w:rsidRPr="005C5F9A">
        <w:t xml:space="preserve"> Sebastie</w:t>
      </w:r>
      <w:r w:rsidR="00CC2FE8">
        <w:t>n</w:t>
      </w:r>
      <w:r w:rsidRPr="005C5F9A">
        <w:t xml:space="preserve"> Chartrand s</w:t>
      </w:r>
      <w:r w:rsidR="00C82E31">
        <w:t>ebastien.chatrand@fujitsu.com '</w:t>
      </w:r>
      <w:proofErr w:type="spellStart"/>
      <w:r w:rsidR="00C82E31">
        <w:t>Mypass</w:t>
      </w:r>
      <w:proofErr w:type="spellEnd"/>
      <w:r w:rsidRPr="005C5F9A">
        <w:t>'</w:t>
      </w:r>
    </w:p>
    <w:p w14:paraId="2543A2D3" w14:textId="2E167DC4" w:rsidR="006A6154" w:rsidRPr="006A6154" w:rsidRDefault="006A6154" w:rsidP="006A6154">
      <w:r>
        <w:t>A</w:t>
      </w:r>
      <w:r w:rsidRPr="006A6154">
        <w:t>ttach to org has an admin</w:t>
      </w:r>
    </w:p>
    <w:p w14:paraId="424BD799" w14:textId="64656728" w:rsidR="005C5F9A" w:rsidRDefault="005C5F9A" w:rsidP="00D5288F">
      <w:pPr>
        <w:pStyle w:val="command"/>
        <w:ind w:left="0"/>
      </w:pPr>
      <w:r w:rsidRPr="005C5F9A">
        <w:t xml:space="preserve"> </w:t>
      </w:r>
      <w:r w:rsidR="00765FDE">
        <w:tab/>
      </w:r>
      <w:r w:rsidRPr="005C5F9A">
        <w:t>chef-serv</w:t>
      </w:r>
      <w:r w:rsidR="00C82E31">
        <w:t>er-</w:t>
      </w:r>
      <w:proofErr w:type="spellStart"/>
      <w:r w:rsidR="00C82E31">
        <w:t>ctl</w:t>
      </w:r>
      <w:proofErr w:type="spellEnd"/>
      <w:r w:rsidR="00C82E31">
        <w:t xml:space="preserve"> org-user-add </w:t>
      </w:r>
      <w:proofErr w:type="spellStart"/>
      <w:r w:rsidR="00C82E31">
        <w:t>rtx</w:t>
      </w:r>
      <w:proofErr w:type="spellEnd"/>
      <w:r w:rsidR="00C82E31">
        <w:t xml:space="preserve"> </w:t>
      </w:r>
      <w:proofErr w:type="spellStart"/>
      <w:r w:rsidR="00C82E31">
        <w:t>UserName</w:t>
      </w:r>
      <w:proofErr w:type="spellEnd"/>
      <w:r w:rsidRPr="005C5F9A">
        <w:t xml:space="preserve"> </w:t>
      </w:r>
      <w:r w:rsidR="00924A4B">
        <w:t>–</w:t>
      </w:r>
      <w:r w:rsidRPr="005C5F9A">
        <w:t>admin</w:t>
      </w:r>
    </w:p>
    <w:p w14:paraId="4F507B3D" w14:textId="77777777" w:rsidR="00924A4B" w:rsidRDefault="00924A4B" w:rsidP="006A6154">
      <w:pPr>
        <w:pStyle w:val="command"/>
      </w:pPr>
    </w:p>
    <w:p w14:paraId="07F74ED1" w14:textId="26CFB5D4" w:rsidR="00924A4B" w:rsidRDefault="00865790" w:rsidP="003D1FD2">
      <w:pPr>
        <w:pStyle w:val="Heading2"/>
      </w:pPr>
      <w:bookmarkStart w:id="10" w:name="_Toc528659332"/>
      <w:r>
        <w:t>Starter kit</w:t>
      </w:r>
      <w:bookmarkEnd w:id="10"/>
    </w:p>
    <w:p w14:paraId="69E08001" w14:textId="25F9C7EC" w:rsidR="003D1FD2" w:rsidRPr="003D1FD2" w:rsidRDefault="005527D3" w:rsidP="003D1FD2">
      <w:pPr>
        <w:pStyle w:val="BodyText"/>
      </w:pPr>
      <w:r>
        <w:t>The St</w:t>
      </w:r>
      <w:r w:rsidR="003D1FD2">
        <w:t>a</w:t>
      </w:r>
      <w:r>
        <w:t>r</w:t>
      </w:r>
      <w:r w:rsidR="003D1FD2">
        <w:t>ter is a preconfigure tar balled directory that has your chef config and preconfigured.</w:t>
      </w:r>
      <w:r>
        <w:t xml:space="preserve"> You get fetch it at this location</w:t>
      </w:r>
    </w:p>
    <w:p w14:paraId="43ADB27D" w14:textId="65444E07" w:rsidR="00865790" w:rsidRDefault="00865790" w:rsidP="005527D3">
      <w:r>
        <w:t xml:space="preserve">Ex : </w:t>
      </w:r>
      <w:hyperlink r:id="rId13" w:history="1">
        <w:r w:rsidR="00C82E31" w:rsidRPr="00BD1461">
          <w:rPr>
            <w:rStyle w:val="Hyperlink"/>
          </w:rPr>
          <w:t>https://1.1.1.1/organizations/ddc/getting_started</w:t>
        </w:r>
      </w:hyperlink>
      <w:r>
        <w:t xml:space="preserve"> = </w:t>
      </w:r>
      <w:hyperlink r:id="rId14" w:history="1">
        <w:r w:rsidRPr="00BD1461">
          <w:rPr>
            <w:rStyle w:val="Hyperlink"/>
          </w:rPr>
          <w:t>https://chefserver/organizations/orgname/getting_started</w:t>
        </w:r>
      </w:hyperlink>
    </w:p>
    <w:p w14:paraId="79C19745" w14:textId="56D65600" w:rsidR="00865790" w:rsidRDefault="00865790" w:rsidP="006A6154">
      <w:pPr>
        <w:pStyle w:val="command"/>
      </w:pPr>
    </w:p>
    <w:p w14:paraId="0F658C2B" w14:textId="4B09BBBE" w:rsidR="005527D3" w:rsidRDefault="005527D3" w:rsidP="00C633E7">
      <w:pPr>
        <w:pStyle w:val="ListParagraph"/>
        <w:numPr>
          <w:ilvl w:val="0"/>
          <w:numId w:val="21"/>
        </w:numPr>
      </w:pPr>
      <w:r>
        <w:t>Click on the Administration tab</w:t>
      </w:r>
      <w:r w:rsidR="00C633E7">
        <w:t xml:space="preserve">, </w:t>
      </w:r>
      <w:r>
        <w:t>Then your organization</w:t>
      </w:r>
    </w:p>
    <w:p w14:paraId="332F2F2E" w14:textId="77777777" w:rsidR="00865790" w:rsidRDefault="00865790" w:rsidP="006A6154">
      <w:pPr>
        <w:pStyle w:val="command"/>
      </w:pPr>
    </w:p>
    <w:p w14:paraId="257F0D5E" w14:textId="6E40E786" w:rsidR="00865790" w:rsidRDefault="00865790" w:rsidP="006A6154">
      <w:pPr>
        <w:pStyle w:val="command"/>
      </w:pPr>
      <w:r w:rsidRPr="00865790">
        <w:rPr>
          <w:noProof/>
        </w:rPr>
        <w:drawing>
          <wp:inline distT="0" distB="0" distL="0" distR="0" wp14:anchorId="4AFEDFAA" wp14:editId="372D73B7">
            <wp:extent cx="7543130" cy="1865009"/>
            <wp:effectExtent l="0" t="0" r="127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93624" cy="187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1E05" w14:textId="77777777" w:rsidR="00121DC2" w:rsidRDefault="00121DC2" w:rsidP="00121DC2"/>
    <w:p w14:paraId="38F9A771" w14:textId="5C997D2E" w:rsidR="00121DC2" w:rsidRDefault="00121DC2" w:rsidP="00121DC2">
      <w:r w:rsidRPr="00121DC2">
        <w:t>Choose Starter kit</w:t>
      </w:r>
    </w:p>
    <w:p w14:paraId="14505235" w14:textId="77777777" w:rsidR="00865790" w:rsidRDefault="00865790" w:rsidP="006A6154">
      <w:pPr>
        <w:pStyle w:val="command"/>
      </w:pPr>
    </w:p>
    <w:p w14:paraId="612E7B4E" w14:textId="1EEF6A66" w:rsidR="00865790" w:rsidRDefault="00865790" w:rsidP="006A6154">
      <w:pPr>
        <w:pStyle w:val="command"/>
      </w:pPr>
      <w:r w:rsidRPr="00865790">
        <w:rPr>
          <w:noProof/>
        </w:rPr>
        <w:drawing>
          <wp:inline distT="0" distB="0" distL="0" distR="0" wp14:anchorId="61D191B6" wp14:editId="46D0EB82">
            <wp:extent cx="5277611" cy="282507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4744" cy="283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E8D1" w14:textId="77777777" w:rsidR="0008577E" w:rsidRDefault="0008577E" w:rsidP="006A6154">
      <w:pPr>
        <w:pStyle w:val="command"/>
      </w:pPr>
    </w:p>
    <w:p w14:paraId="713B81EC" w14:textId="0AF71859" w:rsidR="0008577E" w:rsidRDefault="0008577E" w:rsidP="0008577E">
      <w:pPr>
        <w:pStyle w:val="ListParagraph"/>
        <w:numPr>
          <w:ilvl w:val="0"/>
          <w:numId w:val="21"/>
        </w:numPr>
      </w:pPr>
      <w:r>
        <w:t>Then Download Starter kit</w:t>
      </w:r>
    </w:p>
    <w:p w14:paraId="239D31AB" w14:textId="77777777" w:rsidR="00865790" w:rsidRDefault="00865790" w:rsidP="006A6154">
      <w:pPr>
        <w:pStyle w:val="command"/>
      </w:pPr>
    </w:p>
    <w:p w14:paraId="07BBE434" w14:textId="01E3BC8B" w:rsidR="00865790" w:rsidRDefault="00865790" w:rsidP="006A6154">
      <w:pPr>
        <w:pStyle w:val="command"/>
      </w:pPr>
      <w:r w:rsidRPr="00865790">
        <w:rPr>
          <w:noProof/>
        </w:rPr>
        <w:drawing>
          <wp:inline distT="0" distB="0" distL="0" distR="0" wp14:anchorId="18C4CB95" wp14:editId="629C84D6">
            <wp:extent cx="7833714" cy="3746959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64923" cy="376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EDAB" w14:textId="77777777" w:rsidR="003D1FD2" w:rsidRDefault="003D1FD2" w:rsidP="006A6154">
      <w:pPr>
        <w:pStyle w:val="command"/>
      </w:pPr>
    </w:p>
    <w:p w14:paraId="022A6191" w14:textId="2310BC14" w:rsidR="00F45B6C" w:rsidRDefault="00F45B6C" w:rsidP="006A75DE">
      <w:r>
        <w:t>Extra</w:t>
      </w:r>
      <w:r w:rsidR="006A75DE">
        <w:t>ct</w:t>
      </w:r>
      <w:r>
        <w:t xml:space="preserve"> </w:t>
      </w:r>
      <w:r w:rsidR="006A75DE">
        <w:t>the downloaded file with the utility of your likening. It will extract a chef-</w:t>
      </w:r>
      <w:r w:rsidR="00C633E7">
        <w:t>repo directory</w:t>
      </w:r>
      <w:r w:rsidR="006A75DE">
        <w:t>.</w:t>
      </w:r>
    </w:p>
    <w:p w14:paraId="2EEDAA07" w14:textId="77777777" w:rsidR="00F45B6C" w:rsidRDefault="00F45B6C" w:rsidP="006A6154">
      <w:pPr>
        <w:pStyle w:val="command"/>
      </w:pPr>
    </w:p>
    <w:p w14:paraId="5883CE30" w14:textId="77777777" w:rsidR="003D1FD2" w:rsidRDefault="003D1FD2" w:rsidP="003D1FD2">
      <w:pPr>
        <w:pStyle w:val="command"/>
      </w:pPr>
      <w:r>
        <w:t xml:space="preserve">[chartrse@rtxchwk01 </w:t>
      </w:r>
      <w:proofErr w:type="gramStart"/>
      <w:r>
        <w:t>~]$</w:t>
      </w:r>
      <w:proofErr w:type="gramEnd"/>
      <w:r>
        <w:t xml:space="preserve"> cd chef-repo/</w:t>
      </w:r>
    </w:p>
    <w:p w14:paraId="0594007A" w14:textId="77777777" w:rsidR="00C633E7" w:rsidRDefault="00C633E7" w:rsidP="006A75DE"/>
    <w:p w14:paraId="4712EF9D" w14:textId="224D2BBF" w:rsidR="006A75DE" w:rsidRDefault="006A75DE" w:rsidP="006A75DE">
      <w:r>
        <w:t xml:space="preserve">The </w:t>
      </w:r>
      <w:r w:rsidR="00C633E7">
        <w:t>hidden. chef</w:t>
      </w:r>
      <w:r>
        <w:t xml:space="preserve"> directory is </w:t>
      </w:r>
      <w:r w:rsidR="00C633E7">
        <w:t>where</w:t>
      </w:r>
      <w:r>
        <w:t xml:space="preserve"> your chef server key and knife config </w:t>
      </w:r>
      <w:proofErr w:type="gramStart"/>
      <w:r>
        <w:t>resides</w:t>
      </w:r>
      <w:proofErr w:type="gramEnd"/>
      <w:r>
        <w:t>.</w:t>
      </w:r>
    </w:p>
    <w:p w14:paraId="5389E15A" w14:textId="77777777" w:rsidR="003D1FD2" w:rsidRDefault="003D1FD2" w:rsidP="003D1FD2">
      <w:pPr>
        <w:pStyle w:val="command"/>
      </w:pPr>
      <w:r>
        <w:t>[chartrse@rtxchwk01 chef-</w:t>
      </w:r>
      <w:proofErr w:type="gramStart"/>
      <w:r>
        <w:t>repo]$</w:t>
      </w:r>
      <w:proofErr w:type="gramEnd"/>
      <w:r>
        <w:t xml:space="preserve"> cat .chef/</w:t>
      </w:r>
    </w:p>
    <w:p w14:paraId="6B971255" w14:textId="77777777" w:rsidR="003D1FD2" w:rsidRDefault="003D1FD2" w:rsidP="003D1FD2">
      <w:pPr>
        <w:pStyle w:val="command"/>
      </w:pPr>
      <w:proofErr w:type="spellStart"/>
      <w:r>
        <w:t>chartrse.pem</w:t>
      </w:r>
      <w:proofErr w:type="spellEnd"/>
      <w:r>
        <w:t xml:space="preserve">   </w:t>
      </w:r>
      <w:proofErr w:type="spellStart"/>
      <w:r>
        <w:t>knife.rb</w:t>
      </w:r>
      <w:proofErr w:type="spellEnd"/>
      <w:r>
        <w:t xml:space="preserve">       </w:t>
      </w:r>
      <w:proofErr w:type="spellStart"/>
      <w:r>
        <w:t>syntaxcache</w:t>
      </w:r>
      <w:proofErr w:type="spellEnd"/>
      <w:r>
        <w:t xml:space="preserve">/   </w:t>
      </w:r>
      <w:proofErr w:type="spellStart"/>
      <w:r>
        <w:t>trusted_certs</w:t>
      </w:r>
      <w:proofErr w:type="spellEnd"/>
      <w:r>
        <w:t>/</w:t>
      </w:r>
    </w:p>
    <w:p w14:paraId="3C7F40EA" w14:textId="77777777" w:rsidR="006A75DE" w:rsidRDefault="006A75DE" w:rsidP="003D1FD2">
      <w:pPr>
        <w:pStyle w:val="command"/>
      </w:pPr>
    </w:p>
    <w:p w14:paraId="1DA74283" w14:textId="77777777" w:rsidR="003D1FD2" w:rsidRDefault="003D1FD2" w:rsidP="003D1FD2">
      <w:pPr>
        <w:pStyle w:val="command"/>
      </w:pPr>
      <w:r>
        <w:t>[chartrse@rtxchwk01 chef-</w:t>
      </w:r>
      <w:proofErr w:type="gramStart"/>
      <w:r>
        <w:t>repo]$</w:t>
      </w:r>
      <w:proofErr w:type="gramEnd"/>
      <w:r>
        <w:t xml:space="preserve"> cat .chef/</w:t>
      </w:r>
      <w:proofErr w:type="spellStart"/>
      <w:r>
        <w:t>knife.rb</w:t>
      </w:r>
      <w:proofErr w:type="spellEnd"/>
    </w:p>
    <w:p w14:paraId="34AF6A57" w14:textId="77777777" w:rsidR="003D1FD2" w:rsidRDefault="003D1FD2" w:rsidP="003D1FD2">
      <w:pPr>
        <w:pStyle w:val="command"/>
      </w:pPr>
      <w:r>
        <w:t># See https://docs.getchef.com/config_rb_knife.html for more information on knife configuration options</w:t>
      </w:r>
    </w:p>
    <w:p w14:paraId="488F61C6" w14:textId="77777777" w:rsidR="003D1FD2" w:rsidRDefault="003D1FD2" w:rsidP="003D1FD2">
      <w:pPr>
        <w:pStyle w:val="command"/>
      </w:pPr>
    </w:p>
    <w:p w14:paraId="3FA6BE6C" w14:textId="77777777" w:rsidR="003D1FD2" w:rsidRDefault="003D1FD2" w:rsidP="003D1FD2">
      <w:pPr>
        <w:pStyle w:val="command"/>
      </w:pPr>
      <w:proofErr w:type="spellStart"/>
      <w:r>
        <w:t>current_dir</w:t>
      </w:r>
      <w:proofErr w:type="spellEnd"/>
      <w:r>
        <w:t xml:space="preserve"> = </w:t>
      </w:r>
      <w:proofErr w:type="spellStart"/>
      <w:r>
        <w:t>File.dirname</w:t>
      </w:r>
      <w:proofErr w:type="spellEnd"/>
      <w:r>
        <w:t>(__FILE__)</w:t>
      </w:r>
    </w:p>
    <w:p w14:paraId="7AE418BC" w14:textId="77777777" w:rsidR="003D1FD2" w:rsidRDefault="003D1FD2" w:rsidP="003D1FD2">
      <w:pPr>
        <w:pStyle w:val="command"/>
      </w:pPr>
      <w:proofErr w:type="spellStart"/>
      <w:r>
        <w:t>log_level</w:t>
      </w:r>
      <w:proofErr w:type="spellEnd"/>
      <w:r>
        <w:t xml:space="preserve">              </w:t>
      </w:r>
      <w:proofErr w:type="gramStart"/>
      <w:r>
        <w:t xml:space="preserve">  :info</w:t>
      </w:r>
      <w:proofErr w:type="gramEnd"/>
    </w:p>
    <w:p w14:paraId="1B95ECE5" w14:textId="77777777" w:rsidR="003D1FD2" w:rsidRDefault="003D1FD2" w:rsidP="003D1FD2">
      <w:pPr>
        <w:pStyle w:val="command"/>
      </w:pPr>
      <w:proofErr w:type="spellStart"/>
      <w:r>
        <w:t>log_location</w:t>
      </w:r>
      <w:proofErr w:type="spellEnd"/>
      <w:r>
        <w:t xml:space="preserve">             STDOUT</w:t>
      </w:r>
    </w:p>
    <w:p w14:paraId="61ADC5C3" w14:textId="77777777" w:rsidR="003D1FD2" w:rsidRDefault="003D1FD2" w:rsidP="003D1FD2">
      <w:pPr>
        <w:pStyle w:val="command"/>
      </w:pPr>
      <w:proofErr w:type="spellStart"/>
      <w:r>
        <w:t>node_name</w:t>
      </w:r>
      <w:proofErr w:type="spellEnd"/>
      <w:r>
        <w:t xml:space="preserve">                "</w:t>
      </w:r>
      <w:proofErr w:type="spellStart"/>
      <w:r>
        <w:t>chartrse</w:t>
      </w:r>
      <w:proofErr w:type="spellEnd"/>
      <w:r>
        <w:t>"</w:t>
      </w:r>
    </w:p>
    <w:p w14:paraId="6288A8FF" w14:textId="77777777" w:rsidR="003D1FD2" w:rsidRDefault="003D1FD2" w:rsidP="003D1FD2">
      <w:pPr>
        <w:pStyle w:val="command"/>
      </w:pPr>
      <w:proofErr w:type="spellStart"/>
      <w:r>
        <w:t>client_key</w:t>
      </w:r>
      <w:proofErr w:type="spellEnd"/>
      <w:r>
        <w:t xml:space="preserve">               "#{</w:t>
      </w:r>
      <w:proofErr w:type="spellStart"/>
      <w:r>
        <w:t>current_dir</w:t>
      </w:r>
      <w:proofErr w:type="spellEnd"/>
      <w:r>
        <w:t>}/</w:t>
      </w:r>
      <w:proofErr w:type="spellStart"/>
      <w:r>
        <w:t>chartrse.pem</w:t>
      </w:r>
      <w:proofErr w:type="spellEnd"/>
      <w:r>
        <w:t>"</w:t>
      </w:r>
    </w:p>
    <w:p w14:paraId="2FC832B4" w14:textId="77777777" w:rsidR="003D1FD2" w:rsidRDefault="003D1FD2" w:rsidP="003D1FD2">
      <w:pPr>
        <w:pStyle w:val="command"/>
      </w:pPr>
      <w:proofErr w:type="spellStart"/>
      <w:r>
        <w:t>chef_server_url</w:t>
      </w:r>
      <w:proofErr w:type="spellEnd"/>
      <w:r>
        <w:t xml:space="preserve">          "https://rtxlchp01.rtxlab.local/organizations/</w:t>
      </w:r>
      <w:proofErr w:type="spellStart"/>
      <w:r>
        <w:t>rtx</w:t>
      </w:r>
      <w:proofErr w:type="spellEnd"/>
      <w:r>
        <w:t>"</w:t>
      </w:r>
    </w:p>
    <w:p w14:paraId="2E4DE4BB" w14:textId="77777777" w:rsidR="003D1FD2" w:rsidRDefault="003D1FD2" w:rsidP="003D1FD2">
      <w:pPr>
        <w:pStyle w:val="command"/>
      </w:pPr>
      <w:proofErr w:type="spellStart"/>
      <w:r>
        <w:t>cookbook_path</w:t>
      </w:r>
      <w:proofErr w:type="spellEnd"/>
      <w:r>
        <w:t xml:space="preserve">         </w:t>
      </w:r>
      <w:proofErr w:type="gramStart"/>
      <w:r>
        <w:t xml:space="preserve">   [</w:t>
      </w:r>
      <w:proofErr w:type="gramEnd"/>
      <w:r>
        <w:t>"#{</w:t>
      </w:r>
      <w:proofErr w:type="spellStart"/>
      <w:r>
        <w:t>current_dir</w:t>
      </w:r>
      <w:proofErr w:type="spellEnd"/>
      <w:r>
        <w:t>}/../cookbooks"]</w:t>
      </w:r>
    </w:p>
    <w:p w14:paraId="70882A9E" w14:textId="77777777" w:rsidR="006A75DE" w:rsidRDefault="006A75DE" w:rsidP="003D1FD2">
      <w:pPr>
        <w:pStyle w:val="command"/>
      </w:pPr>
    </w:p>
    <w:p w14:paraId="7D4C9C64" w14:textId="77777777" w:rsidR="003D1FD2" w:rsidRDefault="003D1FD2" w:rsidP="003D1FD2">
      <w:pPr>
        <w:pStyle w:val="command"/>
      </w:pPr>
      <w:r>
        <w:t>[chartrse@rtxchwk01 chef-</w:t>
      </w:r>
      <w:proofErr w:type="gramStart"/>
      <w:r>
        <w:t>repo]$</w:t>
      </w:r>
      <w:proofErr w:type="gramEnd"/>
      <w:r>
        <w:t xml:space="preserve"> ls</w:t>
      </w:r>
    </w:p>
    <w:p w14:paraId="7F18ACF3" w14:textId="77777777" w:rsidR="003D1FD2" w:rsidRDefault="003D1FD2" w:rsidP="003D1FD2">
      <w:pPr>
        <w:pStyle w:val="command"/>
      </w:pPr>
      <w:proofErr w:type="gramStart"/>
      <w:r>
        <w:t>cookbooks  README.md</w:t>
      </w:r>
      <w:proofErr w:type="gramEnd"/>
      <w:r>
        <w:t xml:space="preserve">  roles</w:t>
      </w:r>
    </w:p>
    <w:p w14:paraId="1DCA907D" w14:textId="70AFD398" w:rsidR="003D1FD2" w:rsidRDefault="003D1FD2" w:rsidP="003D1FD2">
      <w:pPr>
        <w:pStyle w:val="command"/>
      </w:pPr>
      <w:r>
        <w:t>[chartrse@rtxchwk01 chef-</w:t>
      </w:r>
      <w:proofErr w:type="gramStart"/>
      <w:r>
        <w:t>repo]$</w:t>
      </w:r>
      <w:proofErr w:type="gramEnd"/>
    </w:p>
    <w:p w14:paraId="17960C08" w14:textId="77777777" w:rsidR="002137D5" w:rsidRDefault="002137D5" w:rsidP="003D1FD2">
      <w:pPr>
        <w:pStyle w:val="command"/>
      </w:pPr>
    </w:p>
    <w:p w14:paraId="72584FB7" w14:textId="0B9019C3" w:rsidR="002137D5" w:rsidRDefault="002137D5" w:rsidP="002137D5">
      <w:pPr>
        <w:pStyle w:val="Heading1"/>
      </w:pPr>
      <w:bookmarkStart w:id="11" w:name="_Toc528659333"/>
      <w:r>
        <w:t>Git</w:t>
      </w:r>
      <w:bookmarkEnd w:id="11"/>
    </w:p>
    <w:p w14:paraId="327E9D7D" w14:textId="65AFA990" w:rsidR="00D93AAF" w:rsidRDefault="00D93AAF" w:rsidP="00D93AAF">
      <w:r>
        <w:t xml:space="preserve">Add all files to the commit </w:t>
      </w:r>
    </w:p>
    <w:p w14:paraId="542DB1FC" w14:textId="3E6C8ED0" w:rsidR="00D93AAF" w:rsidRDefault="00D93AAF" w:rsidP="00D93AAF">
      <w:pPr>
        <w:pStyle w:val="command"/>
      </w:pPr>
      <w:r>
        <w:t xml:space="preserve">git </w:t>
      </w:r>
      <w:proofErr w:type="gramStart"/>
      <w:r>
        <w:t>add .</w:t>
      </w:r>
      <w:proofErr w:type="gramEnd"/>
    </w:p>
    <w:p w14:paraId="3E0FD603" w14:textId="77777777" w:rsidR="00D93AAF" w:rsidRDefault="00D93AAF" w:rsidP="00D93AAF">
      <w:pPr>
        <w:pStyle w:val="command"/>
      </w:pPr>
    </w:p>
    <w:p w14:paraId="1F08D7A6" w14:textId="3145C915" w:rsidR="00D93AAF" w:rsidRDefault="00D93AAF" w:rsidP="00D93AAF">
      <w:r>
        <w:t>Commit and comment</w:t>
      </w:r>
    </w:p>
    <w:p w14:paraId="7811F52C" w14:textId="00920E28" w:rsidR="00D93AAF" w:rsidRDefault="00D93AAF" w:rsidP="00D93AAF">
      <w:pPr>
        <w:pStyle w:val="command"/>
      </w:pPr>
      <w:r>
        <w:t>git commit -m "First commit"</w:t>
      </w:r>
    </w:p>
    <w:p w14:paraId="7E35B891" w14:textId="77777777" w:rsidR="00D93AAF" w:rsidRDefault="00D93AAF" w:rsidP="00D93AAF">
      <w:pPr>
        <w:pStyle w:val="command"/>
      </w:pPr>
    </w:p>
    <w:p w14:paraId="5D3FF2EF" w14:textId="60116501" w:rsidR="00D93AAF" w:rsidRDefault="00826A4D" w:rsidP="00D93AAF">
      <w:r>
        <w:t>Add</w:t>
      </w:r>
      <w:r w:rsidR="00D93AAF">
        <w:t xml:space="preserve"> repository has origin in </w:t>
      </w:r>
      <w:r>
        <w:t>this example</w:t>
      </w:r>
      <w:r w:rsidR="00D93AAF">
        <w:t xml:space="preserve"> we used </w:t>
      </w:r>
      <w:r>
        <w:t>GitHub</w:t>
      </w:r>
    </w:p>
    <w:p w14:paraId="45BCC31A" w14:textId="6BEEBF88" w:rsidR="00D93AAF" w:rsidRDefault="00D93AAF" w:rsidP="00D93AAF">
      <w:pPr>
        <w:pStyle w:val="command"/>
      </w:pPr>
      <w:r>
        <w:t xml:space="preserve"> git remote add origin </w:t>
      </w:r>
      <w:hyperlink r:id="rId18" w:history="1">
        <w:r w:rsidRPr="00BD1461">
          <w:rPr>
            <w:rStyle w:val="Hyperlink"/>
          </w:rPr>
          <w:t>https://github.com/aink99/chef_doc.git</w:t>
        </w:r>
      </w:hyperlink>
    </w:p>
    <w:p w14:paraId="7FE6AB59" w14:textId="77777777" w:rsidR="00D93AAF" w:rsidRPr="004B3526" w:rsidRDefault="00D93AAF" w:rsidP="00D93AAF">
      <w:pPr>
        <w:rPr>
          <w:lang w:val="en-US"/>
        </w:rPr>
      </w:pPr>
      <w:r>
        <w:t xml:space="preserve"> </w:t>
      </w:r>
    </w:p>
    <w:p w14:paraId="318FDCAE" w14:textId="4F48693F" w:rsidR="00D93AAF" w:rsidRDefault="00D93AAF" w:rsidP="00D93AAF">
      <w:r>
        <w:t>Push your change</w:t>
      </w:r>
    </w:p>
    <w:p w14:paraId="759583D9" w14:textId="5213BDF9" w:rsidR="00D93AAF" w:rsidRDefault="00D93AAF" w:rsidP="00D93AAF">
      <w:pPr>
        <w:pStyle w:val="command"/>
      </w:pPr>
      <w:r>
        <w:t xml:space="preserve"> git push -u origin master</w:t>
      </w:r>
    </w:p>
    <w:p w14:paraId="27FA6FBA" w14:textId="77777777" w:rsidR="00D93AAF" w:rsidRDefault="00D93AAF" w:rsidP="00D93AAF">
      <w:pPr>
        <w:pStyle w:val="command"/>
      </w:pPr>
    </w:p>
    <w:p w14:paraId="4D9D043E" w14:textId="4F3DFB86" w:rsidR="00D93AAF" w:rsidRDefault="00826A4D" w:rsidP="00826A4D">
      <w:r>
        <w:t>Add only one file commit and push</w:t>
      </w:r>
    </w:p>
    <w:p w14:paraId="165CBB65" w14:textId="77777777" w:rsidR="00826A4D" w:rsidRDefault="00826A4D" w:rsidP="00826A4D"/>
    <w:p w14:paraId="7956E8D6" w14:textId="216B160A" w:rsidR="00826A4D" w:rsidRDefault="00826A4D" w:rsidP="00826A4D">
      <w:pPr>
        <w:pStyle w:val="command"/>
      </w:pPr>
      <w:r>
        <w:t xml:space="preserve">touch </w:t>
      </w:r>
      <w:proofErr w:type="spellStart"/>
      <w:r>
        <w:t>foobar</w:t>
      </w:r>
      <w:proofErr w:type="spellEnd"/>
    </w:p>
    <w:p w14:paraId="162F6556" w14:textId="38788A81" w:rsidR="00826A4D" w:rsidRDefault="00826A4D" w:rsidP="00826A4D">
      <w:pPr>
        <w:pStyle w:val="command"/>
      </w:pPr>
      <w:r>
        <w:t xml:space="preserve">git add </w:t>
      </w:r>
      <w:proofErr w:type="spellStart"/>
      <w:r>
        <w:t>foobar</w:t>
      </w:r>
      <w:proofErr w:type="spellEnd"/>
    </w:p>
    <w:p w14:paraId="334F5701" w14:textId="6FCE70F0" w:rsidR="00826A4D" w:rsidRDefault="00826A4D" w:rsidP="00826A4D">
      <w:pPr>
        <w:pStyle w:val="command"/>
      </w:pPr>
      <w:r>
        <w:t xml:space="preserve">git commit -m "test commit </w:t>
      </w:r>
      <w:proofErr w:type="spellStart"/>
      <w:r>
        <w:t>foobar</w:t>
      </w:r>
      <w:proofErr w:type="spellEnd"/>
      <w:r>
        <w:t>"</w:t>
      </w:r>
    </w:p>
    <w:p w14:paraId="48571142" w14:textId="79A2DB43" w:rsidR="00826A4D" w:rsidRDefault="00826A4D" w:rsidP="00826A4D">
      <w:pPr>
        <w:pStyle w:val="command"/>
      </w:pPr>
      <w:r>
        <w:t>git push</w:t>
      </w:r>
    </w:p>
    <w:p w14:paraId="2F3D773D" w14:textId="5A6BDA30" w:rsidR="00865790" w:rsidRDefault="00D93AAF" w:rsidP="00D93AAF">
      <w:pPr>
        <w:pStyle w:val="command"/>
      </w:pPr>
      <w:r>
        <w:t xml:space="preserve"> </w:t>
      </w:r>
    </w:p>
    <w:p w14:paraId="5B95414F" w14:textId="77777777" w:rsidR="00924A4B" w:rsidRDefault="00924A4B" w:rsidP="006A6154">
      <w:pPr>
        <w:pStyle w:val="command"/>
      </w:pPr>
    </w:p>
    <w:p w14:paraId="1BC8A8E4" w14:textId="0E81C17C" w:rsidR="006D1450" w:rsidRPr="000568A1" w:rsidRDefault="00D415E8" w:rsidP="00C57E86">
      <w:pPr>
        <w:pStyle w:val="Heading1"/>
      </w:pPr>
      <w:bookmarkStart w:id="12" w:name="_Toc528659334"/>
      <w:r>
        <w:t>Install Chef Development kit</w:t>
      </w:r>
      <w:bookmarkEnd w:id="12"/>
    </w:p>
    <w:p w14:paraId="14B2A118" w14:textId="2C247430" w:rsidR="00F77895" w:rsidRDefault="00F77895" w:rsidP="00F77895">
      <w:pPr>
        <w:jc w:val="both"/>
        <w:rPr>
          <w:rFonts w:ascii="Courier New" w:hAnsi="Courier New" w:cs="Courier New"/>
          <w:shd w:val="clear" w:color="auto" w:fill="D9D9D9" w:themeFill="background1" w:themeFillShade="D9"/>
        </w:rPr>
      </w:pPr>
      <w:r w:rsidRPr="00212B12">
        <w:rPr>
          <w:rFonts w:ascii="Courier New" w:hAnsi="Courier New" w:cs="Courier New"/>
          <w:shd w:val="clear" w:color="auto" w:fill="D9D9D9" w:themeFill="background1" w:themeFillShade="D9"/>
        </w:rPr>
        <w:t xml:space="preserve">  sudo </w:t>
      </w:r>
      <w:proofErr w:type="gramStart"/>
      <w:r w:rsidRPr="00212B12">
        <w:rPr>
          <w:rFonts w:ascii="Courier New" w:hAnsi="Courier New" w:cs="Courier New"/>
          <w:shd w:val="clear" w:color="auto" w:fill="D9D9D9" w:themeFill="background1" w:themeFillShade="D9"/>
        </w:rPr>
        <w:t>rpm  -</w:t>
      </w:r>
      <w:proofErr w:type="spellStart"/>
      <w:proofErr w:type="gramEnd"/>
      <w:r w:rsidRPr="00212B12">
        <w:rPr>
          <w:rFonts w:ascii="Courier New" w:hAnsi="Courier New" w:cs="Courier New"/>
          <w:shd w:val="clear" w:color="auto" w:fill="D9D9D9" w:themeFill="background1" w:themeFillShade="D9"/>
        </w:rPr>
        <w:t>Uvh</w:t>
      </w:r>
      <w:proofErr w:type="spellEnd"/>
      <w:r w:rsidRPr="00212B12">
        <w:rPr>
          <w:rFonts w:ascii="Courier New" w:hAnsi="Courier New" w:cs="Courier New"/>
          <w:shd w:val="clear" w:color="auto" w:fill="D9D9D9" w:themeFill="background1" w:themeFillShade="D9"/>
        </w:rPr>
        <w:t xml:space="preserve"> </w:t>
      </w:r>
      <w:hyperlink r:id="rId19" w:history="1">
        <w:r w:rsidR="00212B12" w:rsidRPr="00BD1461">
          <w:rPr>
            <w:rStyle w:val="Hyperlink"/>
            <w:rFonts w:ascii="Courier New" w:hAnsi="Courier New" w:cs="Courier New"/>
            <w:shd w:val="clear" w:color="auto" w:fill="D9D9D9" w:themeFill="background1" w:themeFillShade="D9"/>
          </w:rPr>
          <w:t>https://packages.chef.io/files/stable/chefdk/3.3.23/el/7/chefdk-3.3.23-1.el7.x86_64.rpm</w:t>
        </w:r>
      </w:hyperlink>
    </w:p>
    <w:p w14:paraId="68DC553D" w14:textId="77777777" w:rsidR="008D5695" w:rsidRDefault="008D5695" w:rsidP="00F77895">
      <w:pPr>
        <w:jc w:val="both"/>
        <w:rPr>
          <w:rFonts w:ascii="Courier New" w:hAnsi="Courier New" w:cs="Courier New"/>
          <w:shd w:val="clear" w:color="auto" w:fill="D9D9D9" w:themeFill="background1" w:themeFillShade="D9"/>
        </w:rPr>
      </w:pPr>
    </w:p>
    <w:p w14:paraId="67BEE823" w14:textId="7C1792D5" w:rsidR="008D5695" w:rsidRPr="00C57E86" w:rsidRDefault="008D5695" w:rsidP="008D5695">
      <w:pPr>
        <w:rPr>
          <w:rStyle w:val="Strong"/>
          <w:b w:val="0"/>
        </w:rPr>
      </w:pPr>
      <w:r w:rsidRPr="00C57E86">
        <w:rPr>
          <w:rStyle w:val="Strong"/>
          <w:b w:val="0"/>
        </w:rPr>
        <w:t>Note there’s no best practice you chose multiple cookbook with one recipe or a cookbook with multiple recipe.</w:t>
      </w:r>
    </w:p>
    <w:p w14:paraId="1FF6C0C0" w14:textId="0E96EEB7" w:rsidR="008D5695" w:rsidRPr="00C57E86" w:rsidRDefault="008D5695" w:rsidP="008D5695">
      <w:pPr>
        <w:rPr>
          <w:rStyle w:val="Strong"/>
          <w:b w:val="0"/>
        </w:rPr>
      </w:pPr>
      <w:r w:rsidRPr="00C57E86">
        <w:rPr>
          <w:rStyle w:val="Strong"/>
          <w:b w:val="0"/>
        </w:rPr>
        <w:t xml:space="preserve">Ex you could create a cookbook per tower ex </w:t>
      </w:r>
      <w:proofErr w:type="spellStart"/>
      <w:r w:rsidRPr="00C57E86">
        <w:rPr>
          <w:rStyle w:val="Strong"/>
          <w:b w:val="0"/>
        </w:rPr>
        <w:t>fai_linux_os</w:t>
      </w:r>
      <w:proofErr w:type="spellEnd"/>
      <w:r w:rsidRPr="00C57E86">
        <w:rPr>
          <w:rStyle w:val="Strong"/>
          <w:b w:val="0"/>
        </w:rPr>
        <w:t xml:space="preserve"> and put multiple </w:t>
      </w:r>
      <w:r w:rsidR="00C57E86" w:rsidRPr="00C57E86">
        <w:rPr>
          <w:rStyle w:val="Strong"/>
          <w:b w:val="0"/>
        </w:rPr>
        <w:t>Linux</w:t>
      </w:r>
      <w:r w:rsidR="002B4926">
        <w:rPr>
          <w:rStyle w:val="Strong"/>
          <w:b w:val="0"/>
        </w:rPr>
        <w:t xml:space="preserve"> recipe for some </w:t>
      </w:r>
      <w:proofErr w:type="spellStart"/>
      <w:r w:rsidR="002B4926">
        <w:rPr>
          <w:rStyle w:val="Strong"/>
          <w:b w:val="0"/>
        </w:rPr>
        <w:t>linux</w:t>
      </w:r>
      <w:proofErr w:type="spellEnd"/>
      <w:r w:rsidRPr="00C57E86">
        <w:rPr>
          <w:rStyle w:val="Strong"/>
          <w:b w:val="0"/>
        </w:rPr>
        <w:t xml:space="preserve"> </w:t>
      </w:r>
      <w:proofErr w:type="spellStart"/>
      <w:r w:rsidRPr="00C57E86">
        <w:rPr>
          <w:rStyle w:val="Strong"/>
          <w:b w:val="0"/>
        </w:rPr>
        <w:t>os</w:t>
      </w:r>
      <w:proofErr w:type="spellEnd"/>
      <w:r w:rsidRPr="00C57E86">
        <w:rPr>
          <w:rStyle w:val="Strong"/>
          <w:b w:val="0"/>
        </w:rPr>
        <w:t xml:space="preserve"> and another one more specific </w:t>
      </w:r>
      <w:proofErr w:type="spellStart"/>
      <w:r w:rsidRPr="00C57E86">
        <w:rPr>
          <w:rStyle w:val="Strong"/>
          <w:b w:val="0"/>
        </w:rPr>
        <w:t>fai_linux_apache</w:t>
      </w:r>
      <w:proofErr w:type="spellEnd"/>
    </w:p>
    <w:p w14:paraId="12B6042D" w14:textId="77777777" w:rsidR="00212B12" w:rsidRDefault="00212B12" w:rsidP="00F77895">
      <w:pPr>
        <w:jc w:val="both"/>
        <w:rPr>
          <w:rFonts w:ascii="Courier New" w:hAnsi="Courier New" w:cs="Courier New"/>
          <w:shd w:val="clear" w:color="auto" w:fill="D9D9D9" w:themeFill="background1" w:themeFillShade="D9"/>
        </w:rPr>
      </w:pPr>
    </w:p>
    <w:p w14:paraId="0D8A2CBB" w14:textId="01EFD494" w:rsidR="00212B12" w:rsidRDefault="009B4451" w:rsidP="009B4451">
      <w:pPr>
        <w:pStyle w:val="Heading2"/>
      </w:pPr>
      <w:bookmarkStart w:id="13" w:name="_Toc528659335"/>
      <w:r>
        <w:t>G</w:t>
      </w:r>
      <w:r w:rsidR="00212B12" w:rsidRPr="00986804">
        <w:t>en</w:t>
      </w:r>
      <w:r w:rsidR="00212B12" w:rsidRPr="00212B12">
        <w:t>erate cookbook template</w:t>
      </w:r>
      <w:bookmarkEnd w:id="13"/>
    </w:p>
    <w:p w14:paraId="753C3639" w14:textId="5FD8F64B" w:rsidR="00DB0D4E" w:rsidRPr="00DB0D4E" w:rsidRDefault="00DB0D4E" w:rsidP="00DB0D4E">
      <w:pPr>
        <w:pStyle w:val="BodyText"/>
      </w:pPr>
      <w:r>
        <w:t xml:space="preserve">Configure your get settings (Only if you have not done it </w:t>
      </w:r>
      <w:r w:rsidR="003C1992">
        <w:t>before</w:t>
      </w:r>
      <w:r>
        <w:t>)</w:t>
      </w:r>
    </w:p>
    <w:p w14:paraId="33FFA8EA" w14:textId="0ACC099F" w:rsidR="00212B12" w:rsidRDefault="00212B12" w:rsidP="00986804">
      <w:pPr>
        <w:pStyle w:val="command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"sebastien.chartrand@fujitsu.com"</w:t>
      </w:r>
    </w:p>
    <w:p w14:paraId="23DAE166" w14:textId="4E22094F" w:rsidR="00F77895" w:rsidRDefault="00212B12" w:rsidP="00986804">
      <w:pPr>
        <w:pStyle w:val="command"/>
      </w:pPr>
      <w:r>
        <w:t xml:space="preserve">git config --global </w:t>
      </w:r>
      <w:r w:rsidR="00FF058E">
        <w:t>user.name "Sebastien Chartrand</w:t>
      </w:r>
    </w:p>
    <w:p w14:paraId="5F655CFE" w14:textId="5E0E2C15" w:rsidR="00DB0D4E" w:rsidRDefault="00DB0D4E" w:rsidP="00DB0D4E">
      <w:r>
        <w:t>Create a directory and generate your cookbook</w:t>
      </w:r>
      <w:r w:rsidR="00212B12">
        <w:t xml:space="preserve">   </w:t>
      </w:r>
    </w:p>
    <w:p w14:paraId="05AB5B14" w14:textId="4EAD5EBB" w:rsidR="00F77895" w:rsidRDefault="00F77895" w:rsidP="00986804">
      <w:pPr>
        <w:pStyle w:val="command"/>
      </w:pPr>
      <w:proofErr w:type="spellStart"/>
      <w:r>
        <w:t>mkdir</w:t>
      </w:r>
      <w:proofErr w:type="spellEnd"/>
      <w:r>
        <w:t xml:space="preserve"> chef</w:t>
      </w:r>
    </w:p>
    <w:p w14:paraId="19D1C005" w14:textId="309ECDA3" w:rsidR="00F77895" w:rsidRDefault="00F77895" w:rsidP="00986804">
      <w:pPr>
        <w:pStyle w:val="command"/>
      </w:pPr>
      <w:r>
        <w:t>cd chef</w:t>
      </w:r>
    </w:p>
    <w:p w14:paraId="51FD6D91" w14:textId="53A94C1E" w:rsidR="00F77895" w:rsidRDefault="00F77895" w:rsidP="00986804">
      <w:pPr>
        <w:pStyle w:val="command"/>
      </w:pPr>
      <w:r>
        <w:t xml:space="preserve">chef generate cookbook </w:t>
      </w:r>
      <w:proofErr w:type="spellStart"/>
      <w:r>
        <w:t>fai_linux_baseline</w:t>
      </w:r>
      <w:proofErr w:type="spellEnd"/>
    </w:p>
    <w:p w14:paraId="1A2E2C8F" w14:textId="77777777" w:rsidR="00106893" w:rsidRDefault="00106893" w:rsidP="00986804">
      <w:pPr>
        <w:pStyle w:val="command"/>
      </w:pPr>
    </w:p>
    <w:p w14:paraId="554632E4" w14:textId="77777777" w:rsidR="00106893" w:rsidRDefault="00106893" w:rsidP="00986804">
      <w:pPr>
        <w:pStyle w:val="command"/>
      </w:pPr>
    </w:p>
    <w:p w14:paraId="011B42FA" w14:textId="1071A821" w:rsidR="00106893" w:rsidRDefault="00106893" w:rsidP="00106893">
      <w:pPr>
        <w:pStyle w:val="Heading2"/>
      </w:pPr>
      <w:bookmarkStart w:id="14" w:name="_Toc528659336"/>
      <w:r>
        <w:t>Create an attribute (Variable)</w:t>
      </w:r>
      <w:bookmarkEnd w:id="14"/>
    </w:p>
    <w:p w14:paraId="5F245564" w14:textId="23708F7F" w:rsidR="00DB0D4E" w:rsidRPr="00DB0D4E" w:rsidRDefault="00DB0D4E" w:rsidP="00DB0D4E">
      <w:pPr>
        <w:pStyle w:val="BodyText"/>
      </w:pPr>
      <w:r>
        <w:t xml:space="preserve">This test </w:t>
      </w:r>
      <w:proofErr w:type="spellStart"/>
      <w:r>
        <w:t>coobook</w:t>
      </w:r>
      <w:proofErr w:type="spellEnd"/>
      <w:r>
        <w:t xml:space="preserve"> is for managing the password length in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</w:p>
    <w:p w14:paraId="5F533A8A" w14:textId="3A24496D" w:rsidR="00106893" w:rsidRPr="00106893" w:rsidRDefault="00106893" w:rsidP="00106893">
      <w:pPr>
        <w:pStyle w:val="BodyText"/>
      </w:pPr>
      <w:r>
        <w:t>Within your newly created cookbook</w:t>
      </w:r>
      <w:r w:rsidR="00DB0D4E">
        <w:t xml:space="preserve"> generate an attribute called password</w:t>
      </w:r>
    </w:p>
    <w:p w14:paraId="319D5762" w14:textId="7ADF8CE1" w:rsidR="00106893" w:rsidRDefault="00DB0D4E" w:rsidP="00106893">
      <w:pPr>
        <w:pStyle w:val="command"/>
      </w:pPr>
      <w:r>
        <w:t>c</w:t>
      </w:r>
      <w:r w:rsidR="00106893">
        <w:t>hef generate attribute password</w:t>
      </w:r>
    </w:p>
    <w:p w14:paraId="7C2E1DD8" w14:textId="618ABDDA" w:rsidR="00106893" w:rsidRDefault="00DB0D4E" w:rsidP="00106893">
      <w:pPr>
        <w:pStyle w:val="command"/>
      </w:pPr>
      <w:r>
        <w:t>cd</w:t>
      </w:r>
      <w:r w:rsidR="00106893">
        <w:t xml:space="preserve">  </w:t>
      </w:r>
      <w:r>
        <w:t xml:space="preserve"> attributes</w:t>
      </w:r>
    </w:p>
    <w:p w14:paraId="027967B6" w14:textId="6DCCB51B" w:rsidR="00106893" w:rsidRDefault="00DB0D4E" w:rsidP="00106893">
      <w:pPr>
        <w:pStyle w:val="command"/>
      </w:pPr>
      <w:r>
        <w:t>vi</w:t>
      </w:r>
      <w:r w:rsidR="00106893">
        <w:t xml:space="preserve"> attributes/</w:t>
      </w:r>
      <w:proofErr w:type="spellStart"/>
      <w:r w:rsidR="00106893">
        <w:t>password.rb</w:t>
      </w:r>
      <w:proofErr w:type="spellEnd"/>
    </w:p>
    <w:p w14:paraId="1D89179F" w14:textId="26D2D795" w:rsidR="00DB0D4E" w:rsidRDefault="00DB0D4E" w:rsidP="00DB0D4E">
      <w:r>
        <w:t xml:space="preserve">add </w:t>
      </w:r>
      <w:r w:rsidR="00C70154">
        <w:t>the following line and save</w:t>
      </w:r>
    </w:p>
    <w:p w14:paraId="22A23AA0" w14:textId="2F5BF113" w:rsidR="00DB0D4E" w:rsidRDefault="00DB0D4E" w:rsidP="00DB0D4E">
      <w:pPr>
        <w:pStyle w:val="command"/>
      </w:pPr>
      <w:r w:rsidRPr="00DB0D4E">
        <w:t>default['</w:t>
      </w:r>
      <w:proofErr w:type="spellStart"/>
      <w:r w:rsidRPr="00DB0D4E">
        <w:t>fai_linux_baseline</w:t>
      </w:r>
      <w:proofErr w:type="spellEnd"/>
      <w:proofErr w:type="gramStart"/>
      <w:r w:rsidRPr="00DB0D4E">
        <w:t>'][</w:t>
      </w:r>
      <w:proofErr w:type="gramEnd"/>
      <w:r w:rsidRPr="00DB0D4E">
        <w:t>'</w:t>
      </w:r>
      <w:proofErr w:type="spellStart"/>
      <w:r w:rsidRPr="00DB0D4E">
        <w:t>password_length</w:t>
      </w:r>
      <w:proofErr w:type="spellEnd"/>
      <w:r w:rsidRPr="00DB0D4E">
        <w:t>'] = '14'</w:t>
      </w:r>
    </w:p>
    <w:p w14:paraId="046FBEDF" w14:textId="6B622058" w:rsidR="00106893" w:rsidRDefault="00106893" w:rsidP="00106893">
      <w:pPr>
        <w:pStyle w:val="Heading2"/>
      </w:pPr>
      <w:bookmarkStart w:id="15" w:name="_Toc528659337"/>
      <w:r>
        <w:t>Create a template</w:t>
      </w:r>
      <w:bookmarkEnd w:id="15"/>
    </w:p>
    <w:p w14:paraId="01A5345E" w14:textId="5EBA3F87" w:rsidR="00C70154" w:rsidRPr="00C70154" w:rsidRDefault="00C70154" w:rsidP="00C70154">
      <w:pPr>
        <w:pStyle w:val="BodyText"/>
      </w:pPr>
      <w:r>
        <w:t xml:space="preserve">Generate </w:t>
      </w:r>
      <w:r w:rsidR="00BF63A1">
        <w:t>a template and copy or redirect the content of /</w:t>
      </w:r>
      <w:proofErr w:type="spellStart"/>
      <w:r w:rsidR="00BF63A1">
        <w:t>etc</w:t>
      </w:r>
      <w:proofErr w:type="spellEnd"/>
      <w:r w:rsidR="00BF63A1">
        <w:t>/</w:t>
      </w:r>
      <w:proofErr w:type="spellStart"/>
      <w:r w:rsidR="00BF63A1">
        <w:t>login.defs</w:t>
      </w:r>
      <w:proofErr w:type="spellEnd"/>
    </w:p>
    <w:p w14:paraId="4DFA22B0" w14:textId="4E7D45AB" w:rsidR="00106893" w:rsidRDefault="00106893" w:rsidP="00106893">
      <w:pPr>
        <w:jc w:val="both"/>
      </w:pPr>
      <w:r>
        <w:t xml:space="preserve">  </w:t>
      </w:r>
    </w:p>
    <w:p w14:paraId="1011A430" w14:textId="6CB889A2" w:rsidR="00106893" w:rsidRDefault="00106893" w:rsidP="00106893">
      <w:pPr>
        <w:pStyle w:val="command"/>
      </w:pPr>
      <w:r>
        <w:t xml:space="preserve">chef generate </w:t>
      </w:r>
      <w:proofErr w:type="gramStart"/>
      <w:r>
        <w:t>template .</w:t>
      </w:r>
      <w:proofErr w:type="gramEnd"/>
      <w:r>
        <w:t xml:space="preserve"> </w:t>
      </w:r>
      <w:proofErr w:type="spellStart"/>
      <w:proofErr w:type="gramStart"/>
      <w:r>
        <w:t>login.defs</w:t>
      </w:r>
      <w:proofErr w:type="spellEnd"/>
      <w:proofErr w:type="gramEnd"/>
    </w:p>
    <w:p w14:paraId="0FD48EA5" w14:textId="7E84FA24" w:rsidR="00106893" w:rsidRDefault="00106893" w:rsidP="00106893">
      <w:pPr>
        <w:pStyle w:val="command"/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&gt;&gt; templates/</w:t>
      </w:r>
      <w:proofErr w:type="spellStart"/>
      <w:r>
        <w:t>login.defs.erb</w:t>
      </w:r>
      <w:proofErr w:type="spellEnd"/>
    </w:p>
    <w:p w14:paraId="24674730" w14:textId="77777777" w:rsidR="002D4E17" w:rsidRDefault="002D4E17" w:rsidP="002D4E17"/>
    <w:p w14:paraId="57796596" w14:textId="70F59E7E" w:rsidR="002D4E17" w:rsidRDefault="002D4E17" w:rsidP="002D4E17">
      <w:r>
        <w:t xml:space="preserve">modify the </w:t>
      </w:r>
      <w:r w:rsidRPr="002D4E17">
        <w:t>PASS_MIN_LEN</w:t>
      </w:r>
      <w:r>
        <w:t xml:space="preserve"> like this so that it uses the attribute</w:t>
      </w:r>
    </w:p>
    <w:p w14:paraId="29DE6C28" w14:textId="77777777" w:rsidR="002D4E17" w:rsidRDefault="002D4E17" w:rsidP="00106893">
      <w:pPr>
        <w:pStyle w:val="command"/>
      </w:pPr>
    </w:p>
    <w:p w14:paraId="54E80875" w14:textId="00870938" w:rsidR="002D4E17" w:rsidRPr="002D4E17" w:rsidRDefault="002D4E17" w:rsidP="00106893">
      <w:pPr>
        <w:pStyle w:val="command"/>
        <w:rPr>
          <w:b/>
        </w:rPr>
      </w:pPr>
      <w:r w:rsidRPr="002D4E17">
        <w:t>PASS_MIN_LEN</w:t>
      </w:r>
      <w:r w:rsidRPr="002D4E17">
        <w:tab/>
      </w:r>
      <w:r w:rsidRPr="002D4E17">
        <w:rPr>
          <w:b/>
        </w:rPr>
        <w:t>&lt;%= node['</w:t>
      </w:r>
      <w:proofErr w:type="spellStart"/>
      <w:r w:rsidRPr="002D4E17">
        <w:rPr>
          <w:b/>
        </w:rPr>
        <w:t>fai_linux_baseline</w:t>
      </w:r>
      <w:proofErr w:type="spellEnd"/>
      <w:proofErr w:type="gramStart"/>
      <w:r w:rsidRPr="002D4E17">
        <w:rPr>
          <w:b/>
        </w:rPr>
        <w:t>'][</w:t>
      </w:r>
      <w:proofErr w:type="gramEnd"/>
      <w:r w:rsidRPr="002D4E17">
        <w:rPr>
          <w:b/>
        </w:rPr>
        <w:t>'</w:t>
      </w:r>
      <w:proofErr w:type="spellStart"/>
      <w:r w:rsidRPr="002D4E17">
        <w:rPr>
          <w:b/>
        </w:rPr>
        <w:t>password_length</w:t>
      </w:r>
      <w:proofErr w:type="spellEnd"/>
      <w:r w:rsidRPr="002D4E17">
        <w:rPr>
          <w:b/>
        </w:rPr>
        <w:t>'] %&gt;</w:t>
      </w:r>
    </w:p>
    <w:p w14:paraId="70154894" w14:textId="54784120" w:rsidR="00BF63A1" w:rsidRDefault="002D4E17" w:rsidP="002D4E17">
      <w:r>
        <w:t>Any other change in that template file will be changed on the node.</w:t>
      </w:r>
    </w:p>
    <w:p w14:paraId="6871152C" w14:textId="77777777" w:rsidR="00106893" w:rsidRDefault="00106893" w:rsidP="00106893">
      <w:pPr>
        <w:pStyle w:val="command"/>
      </w:pPr>
      <w:r>
        <w:t xml:space="preserve">   </w:t>
      </w:r>
    </w:p>
    <w:p w14:paraId="78703A0B" w14:textId="77777777" w:rsidR="00106893" w:rsidRDefault="00106893" w:rsidP="00986804">
      <w:pPr>
        <w:pStyle w:val="command"/>
      </w:pPr>
    </w:p>
    <w:p w14:paraId="02613FA7" w14:textId="6A31F917" w:rsidR="00F77895" w:rsidRDefault="00F77895" w:rsidP="00F77895">
      <w:pPr>
        <w:jc w:val="both"/>
      </w:pPr>
      <w:r>
        <w:t xml:space="preserve">   </w:t>
      </w:r>
    </w:p>
    <w:p w14:paraId="67D39353" w14:textId="3FFBF325" w:rsidR="00212B12" w:rsidRDefault="00F77895" w:rsidP="009B4451">
      <w:pPr>
        <w:pStyle w:val="Heading2"/>
      </w:pPr>
      <w:r>
        <w:t xml:space="preserve">   </w:t>
      </w:r>
      <w:bookmarkStart w:id="16" w:name="_Toc528659338"/>
      <w:r w:rsidR="00FF058E">
        <w:t>Generate recipe</w:t>
      </w:r>
      <w:bookmarkEnd w:id="16"/>
    </w:p>
    <w:p w14:paraId="7746E852" w14:textId="77777777" w:rsidR="002D4E17" w:rsidRDefault="002D4E17" w:rsidP="009B4451">
      <w:pPr>
        <w:pStyle w:val="command"/>
      </w:pPr>
      <w:r>
        <w:t>c</w:t>
      </w:r>
      <w:r w:rsidR="00F77895">
        <w:t xml:space="preserve">hef generate </w:t>
      </w:r>
      <w:proofErr w:type="gramStart"/>
      <w:r w:rsidR="00F77895">
        <w:t>recipe .</w:t>
      </w:r>
      <w:proofErr w:type="gramEnd"/>
      <w:r w:rsidR="00F77895">
        <w:t xml:space="preserve"> </w:t>
      </w:r>
      <w:proofErr w:type="spellStart"/>
      <w:r w:rsidR="00F77895">
        <w:t>password_policy</w:t>
      </w:r>
      <w:proofErr w:type="spellEnd"/>
    </w:p>
    <w:p w14:paraId="2E821F63" w14:textId="50034A30" w:rsidR="00F77895" w:rsidRDefault="00F77895" w:rsidP="009B4451">
      <w:pPr>
        <w:pStyle w:val="command"/>
      </w:pPr>
      <w:r>
        <w:t>cd recipes/</w:t>
      </w:r>
    </w:p>
    <w:p w14:paraId="4056375E" w14:textId="77777777" w:rsidR="002D4E17" w:rsidRDefault="002D4E17" w:rsidP="002D4E17"/>
    <w:p w14:paraId="28FE56D7" w14:textId="77777777" w:rsidR="002D4E17" w:rsidRDefault="002D4E17" w:rsidP="002D4E17">
      <w:r w:rsidRPr="002D4E17">
        <w:t xml:space="preserve">edit </w:t>
      </w:r>
      <w:proofErr w:type="spellStart"/>
      <w:r w:rsidRPr="002D4E17">
        <w:t>password_policy.rb</w:t>
      </w:r>
      <w:proofErr w:type="spellEnd"/>
    </w:p>
    <w:p w14:paraId="2942040E" w14:textId="64A26726" w:rsidR="002D4E17" w:rsidRDefault="002D4E17" w:rsidP="009B4451">
      <w:pPr>
        <w:pStyle w:val="command"/>
      </w:pPr>
    </w:p>
    <w:p w14:paraId="50FAD488" w14:textId="7C6529D8" w:rsidR="00F77895" w:rsidRDefault="00F77895" w:rsidP="009B4451">
      <w:pPr>
        <w:pStyle w:val="command"/>
      </w:pPr>
      <w:r>
        <w:t xml:space="preserve">vim </w:t>
      </w:r>
      <w:proofErr w:type="spellStart"/>
      <w:r>
        <w:t>password_policy.rb</w:t>
      </w:r>
      <w:proofErr w:type="spellEnd"/>
    </w:p>
    <w:p w14:paraId="4696F301" w14:textId="27F54FBF" w:rsidR="002D4E17" w:rsidRDefault="002D4E17" w:rsidP="009B4451">
      <w:pPr>
        <w:pStyle w:val="command"/>
      </w:pPr>
      <w:r>
        <w:t>add the following to use your template</w:t>
      </w:r>
    </w:p>
    <w:p w14:paraId="08954F0A" w14:textId="77777777" w:rsidR="008832CA" w:rsidRDefault="008832CA" w:rsidP="008832CA">
      <w:pPr>
        <w:pStyle w:val="command"/>
      </w:pPr>
      <w:r>
        <w:t>template '/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>' do</w:t>
      </w:r>
    </w:p>
    <w:p w14:paraId="6305F671" w14:textId="77777777" w:rsidR="008832CA" w:rsidRDefault="008832CA" w:rsidP="008832CA">
      <w:pPr>
        <w:pStyle w:val="command"/>
      </w:pPr>
      <w:r>
        <w:t xml:space="preserve">  source '</w:t>
      </w:r>
      <w:proofErr w:type="spellStart"/>
      <w:r>
        <w:t>login.defs.erb</w:t>
      </w:r>
      <w:proofErr w:type="spellEnd"/>
      <w:r>
        <w:t>'</w:t>
      </w:r>
    </w:p>
    <w:p w14:paraId="76CC35A6" w14:textId="77777777" w:rsidR="008832CA" w:rsidRDefault="008832CA" w:rsidP="008832CA">
      <w:pPr>
        <w:pStyle w:val="command"/>
      </w:pPr>
      <w:r>
        <w:t xml:space="preserve">  owner 'root'</w:t>
      </w:r>
    </w:p>
    <w:p w14:paraId="13331107" w14:textId="77777777" w:rsidR="008832CA" w:rsidRDefault="008832CA" w:rsidP="008832CA">
      <w:pPr>
        <w:pStyle w:val="command"/>
      </w:pPr>
      <w:r>
        <w:t xml:space="preserve">  group 'root'</w:t>
      </w:r>
    </w:p>
    <w:p w14:paraId="2920E66D" w14:textId="77777777" w:rsidR="008832CA" w:rsidRDefault="008832CA" w:rsidP="008832CA">
      <w:pPr>
        <w:pStyle w:val="command"/>
      </w:pPr>
      <w:r>
        <w:t xml:space="preserve">  mode '0655'</w:t>
      </w:r>
    </w:p>
    <w:p w14:paraId="20BE43AC" w14:textId="6E34B5DE" w:rsidR="008832CA" w:rsidRDefault="008832CA" w:rsidP="008832CA">
      <w:pPr>
        <w:pStyle w:val="command"/>
      </w:pPr>
      <w:r>
        <w:t>end</w:t>
      </w:r>
    </w:p>
    <w:p w14:paraId="6DEC39AD" w14:textId="77777777" w:rsidR="005C5F9A" w:rsidRDefault="005C5F9A" w:rsidP="009B4451">
      <w:pPr>
        <w:pStyle w:val="command"/>
      </w:pPr>
    </w:p>
    <w:p w14:paraId="090118D3" w14:textId="0A22003E" w:rsidR="002D4E17" w:rsidRDefault="002D4E17" w:rsidP="002D4E17">
      <w:r>
        <w:t>Has best practice include your new recipes to the default one</w:t>
      </w:r>
    </w:p>
    <w:p w14:paraId="1A6D9ADC" w14:textId="69D2C114" w:rsidR="005C5F9A" w:rsidRPr="002D4E17" w:rsidRDefault="002D4E17" w:rsidP="002D4E17">
      <w:pPr>
        <w:rPr>
          <w:b/>
        </w:rPr>
      </w:pPr>
      <w:r>
        <w:t xml:space="preserve">Edit </w:t>
      </w:r>
      <w:proofErr w:type="spellStart"/>
      <w:r>
        <w:t>default.rb</w:t>
      </w:r>
      <w:proofErr w:type="spellEnd"/>
      <w:r>
        <w:t xml:space="preserve"> </w:t>
      </w:r>
    </w:p>
    <w:p w14:paraId="08E601DE" w14:textId="5CCDA0FA" w:rsidR="00F13BC5" w:rsidRDefault="00F13BC5" w:rsidP="005C5F9A">
      <w:pPr>
        <w:pStyle w:val="command"/>
      </w:pPr>
      <w:r>
        <w:t>vi recipes/</w:t>
      </w:r>
      <w:proofErr w:type="spellStart"/>
      <w:r>
        <w:t>default.rb</w:t>
      </w:r>
      <w:proofErr w:type="spellEnd"/>
    </w:p>
    <w:p w14:paraId="3BE630AC" w14:textId="15CAC5AD" w:rsidR="00F13BC5" w:rsidRDefault="002D4E17" w:rsidP="002D4E17">
      <w:r>
        <w:t>and add your recipe</w:t>
      </w:r>
    </w:p>
    <w:p w14:paraId="55460743" w14:textId="2B3D7EFC" w:rsidR="002D4E17" w:rsidRDefault="002D4E17" w:rsidP="009B4451">
      <w:pPr>
        <w:pStyle w:val="command"/>
      </w:pPr>
      <w:proofErr w:type="spellStart"/>
      <w:r w:rsidRPr="002D4E17">
        <w:t>include_recipe</w:t>
      </w:r>
      <w:proofErr w:type="spellEnd"/>
      <w:r w:rsidRPr="002D4E17">
        <w:t xml:space="preserve"> '</w:t>
      </w:r>
      <w:proofErr w:type="spellStart"/>
      <w:r w:rsidRPr="002D4E17">
        <w:t>fai_linux_</w:t>
      </w:r>
      <w:proofErr w:type="gramStart"/>
      <w:r w:rsidRPr="002D4E17">
        <w:t>baseline</w:t>
      </w:r>
      <w:proofErr w:type="spellEnd"/>
      <w:r w:rsidRPr="002D4E17">
        <w:t>::</w:t>
      </w:r>
      <w:proofErr w:type="spellStart"/>
      <w:proofErr w:type="gramEnd"/>
      <w:r w:rsidRPr="002D4E17">
        <w:t>password_policy</w:t>
      </w:r>
      <w:proofErr w:type="spellEnd"/>
      <w:r w:rsidRPr="002D4E17">
        <w:t>'</w:t>
      </w:r>
    </w:p>
    <w:p w14:paraId="06E3917D" w14:textId="77777777" w:rsidR="00434F41" w:rsidRDefault="00434F41" w:rsidP="009B4451">
      <w:pPr>
        <w:pStyle w:val="command"/>
      </w:pPr>
    </w:p>
    <w:p w14:paraId="3ABB98B9" w14:textId="288C867B" w:rsidR="00434F41" w:rsidRDefault="00434F41" w:rsidP="00434F41">
      <w:pPr>
        <w:pStyle w:val="Heading1"/>
      </w:pPr>
      <w:bookmarkStart w:id="17" w:name="_Toc528659339"/>
      <w:r>
        <w:t>Kitchen</w:t>
      </w:r>
      <w:bookmarkEnd w:id="17"/>
    </w:p>
    <w:p w14:paraId="63512314" w14:textId="77777777" w:rsidR="00434F41" w:rsidRDefault="00434F41" w:rsidP="009B4451">
      <w:pPr>
        <w:pStyle w:val="command"/>
      </w:pPr>
    </w:p>
    <w:p w14:paraId="0128D6EE" w14:textId="77777777" w:rsidR="00FF058E" w:rsidRDefault="00F77895" w:rsidP="00F77895">
      <w:pPr>
        <w:jc w:val="both"/>
      </w:pPr>
      <w:r>
        <w:t xml:space="preserve">   </w:t>
      </w:r>
    </w:p>
    <w:p w14:paraId="140CD3EA" w14:textId="71B4CA40" w:rsidR="00F13BC5" w:rsidRDefault="002D4E17" w:rsidP="00F77895">
      <w:pPr>
        <w:jc w:val="both"/>
      </w:pPr>
      <w:r>
        <w:t xml:space="preserve">Kitchen </w:t>
      </w:r>
      <w:r w:rsidR="00E262E0">
        <w:t xml:space="preserve">starts </w:t>
      </w:r>
      <w:r w:rsidR="00C633E7">
        <w:t>a small</w:t>
      </w:r>
      <w:r>
        <w:t xml:space="preserve"> chef </w:t>
      </w:r>
      <w:proofErr w:type="gramStart"/>
      <w:r>
        <w:t>server  (</w:t>
      </w:r>
      <w:proofErr w:type="gramEnd"/>
      <w:r>
        <w:t>called chef zero )</w:t>
      </w:r>
      <w:r w:rsidR="00E262E0">
        <w:t>on from</w:t>
      </w:r>
      <w:r>
        <w:t xml:space="preserve">  your chef  </w:t>
      </w:r>
      <w:r w:rsidR="00C633E7">
        <w:t>development</w:t>
      </w:r>
      <w:r>
        <w:t xml:space="preserve"> kit station and </w:t>
      </w:r>
      <w:r w:rsidR="00434F41">
        <w:t xml:space="preserve">, can test  the change. Driver can be </w:t>
      </w:r>
      <w:r w:rsidR="00E262E0">
        <w:t>hypervirtual</w:t>
      </w:r>
      <w:r w:rsidR="00434F41">
        <w:t>-</w:t>
      </w:r>
      <w:proofErr w:type="gramStart"/>
      <w:r w:rsidR="00434F41">
        <w:t>box(</w:t>
      </w:r>
      <w:proofErr w:type="gramEnd"/>
      <w:r w:rsidR="00434F41">
        <w:t xml:space="preserve">with the vagrant driver), docker </w:t>
      </w:r>
      <w:r w:rsidR="00E262E0">
        <w:t>etc.</w:t>
      </w:r>
    </w:p>
    <w:p w14:paraId="0454F31C" w14:textId="77777777" w:rsidR="00D76B5F" w:rsidRDefault="00D76B5F" w:rsidP="00D76B5F">
      <w:pPr>
        <w:jc w:val="both"/>
      </w:pPr>
    </w:p>
    <w:p w14:paraId="1FEFB8B3" w14:textId="4144FABC" w:rsidR="00F77895" w:rsidRDefault="00D76B5F" w:rsidP="00F77895">
      <w:pPr>
        <w:jc w:val="both"/>
      </w:pPr>
      <w:r>
        <w:t xml:space="preserve">In this </w:t>
      </w:r>
      <w:r w:rsidR="00C633E7">
        <w:t>example,</w:t>
      </w:r>
      <w:r>
        <w:t xml:space="preserve"> we don’</w:t>
      </w:r>
      <w:r w:rsidR="00E262E0">
        <w:t>t have any cloud based VM</w:t>
      </w:r>
      <w:r>
        <w:t xml:space="preserve"> a so will used the </w:t>
      </w:r>
      <w:r w:rsidR="00E262E0">
        <w:t>dokken</w:t>
      </w:r>
      <w:r>
        <w:t xml:space="preserve"> driver (Docker image + </w:t>
      </w:r>
      <w:proofErr w:type="spellStart"/>
      <w:r>
        <w:t>systemd</w:t>
      </w:r>
      <w:proofErr w:type="spellEnd"/>
      <w:r>
        <w:t>)</w:t>
      </w:r>
      <w:r w:rsidR="00F77895">
        <w:t xml:space="preserve">   </w:t>
      </w:r>
    </w:p>
    <w:p w14:paraId="7998C0B2" w14:textId="77777777" w:rsidR="00E262E0" w:rsidRDefault="00E262E0" w:rsidP="00F77895">
      <w:pPr>
        <w:jc w:val="both"/>
      </w:pPr>
    </w:p>
    <w:p w14:paraId="74256047" w14:textId="3A466FBE" w:rsidR="00E262E0" w:rsidRDefault="00E262E0" w:rsidP="00F77895">
      <w:pPr>
        <w:jc w:val="both"/>
      </w:pPr>
      <w:r>
        <w:t>Install the docker and dokken kitchen driver</w:t>
      </w:r>
    </w:p>
    <w:p w14:paraId="254858EC" w14:textId="7AE24AC8" w:rsidR="00F77895" w:rsidRDefault="00F77895" w:rsidP="00F77895">
      <w:pPr>
        <w:jc w:val="both"/>
      </w:pPr>
    </w:p>
    <w:p w14:paraId="638815B9" w14:textId="2E482D6C" w:rsidR="00F77895" w:rsidRDefault="00F77895" w:rsidP="00213D8C">
      <w:pPr>
        <w:pStyle w:val="command"/>
      </w:pPr>
      <w:r>
        <w:t xml:space="preserve">chef gem </w:t>
      </w:r>
      <w:proofErr w:type="gramStart"/>
      <w:r>
        <w:t>install</w:t>
      </w:r>
      <w:proofErr w:type="gramEnd"/>
      <w:r>
        <w:t xml:space="preserve"> kitchen-docker</w:t>
      </w:r>
    </w:p>
    <w:p w14:paraId="091D1130" w14:textId="22035A95" w:rsidR="00213D8C" w:rsidRDefault="00213D8C" w:rsidP="00213D8C">
      <w:pPr>
        <w:pStyle w:val="command"/>
      </w:pPr>
      <w:r>
        <w:t xml:space="preserve">chef gem </w:t>
      </w:r>
      <w:proofErr w:type="gramStart"/>
      <w:r>
        <w:t>install</w:t>
      </w:r>
      <w:proofErr w:type="gramEnd"/>
      <w:r>
        <w:t xml:space="preserve"> </w:t>
      </w:r>
      <w:r w:rsidRPr="00213D8C">
        <w:t>kitchen-dokken</w:t>
      </w:r>
    </w:p>
    <w:p w14:paraId="5F9D430D" w14:textId="77777777" w:rsidR="00E262E0" w:rsidRDefault="00E262E0" w:rsidP="00213D8C">
      <w:pPr>
        <w:pStyle w:val="command"/>
      </w:pPr>
    </w:p>
    <w:p w14:paraId="3B24E179" w14:textId="256F5B31" w:rsidR="00E262E0" w:rsidRDefault="003D5341" w:rsidP="00E262E0">
      <w:r>
        <w:t xml:space="preserve">Edit the </w:t>
      </w:r>
      <w:proofErr w:type="spellStart"/>
      <w:r>
        <w:t>y</w:t>
      </w:r>
      <w:r w:rsidR="00E262E0">
        <w:t>ml</w:t>
      </w:r>
      <w:proofErr w:type="spellEnd"/>
      <w:r w:rsidR="00E262E0">
        <w:t xml:space="preserve"> file</w:t>
      </w:r>
    </w:p>
    <w:p w14:paraId="2F222609" w14:textId="5CB8DDE1" w:rsidR="00E262E0" w:rsidRDefault="00E262E0" w:rsidP="00213D8C">
      <w:pPr>
        <w:pStyle w:val="command"/>
      </w:pPr>
      <w:proofErr w:type="gramStart"/>
      <w:r w:rsidRPr="00E262E0">
        <w:t>vi .</w:t>
      </w:r>
      <w:proofErr w:type="spellStart"/>
      <w:proofErr w:type="gramEnd"/>
      <w:r w:rsidRPr="00E262E0">
        <w:t>kitchen.yml</w:t>
      </w:r>
      <w:proofErr w:type="spellEnd"/>
    </w:p>
    <w:p w14:paraId="3C0A2A63" w14:textId="77777777" w:rsidR="003D5341" w:rsidRDefault="003D5341" w:rsidP="00213D8C">
      <w:pPr>
        <w:pStyle w:val="command"/>
      </w:pPr>
    </w:p>
    <w:p w14:paraId="14DD7D05" w14:textId="1011F326" w:rsidR="00E262E0" w:rsidRDefault="00E262E0" w:rsidP="00E262E0">
      <w:r>
        <w:t>add the following</w:t>
      </w:r>
    </w:p>
    <w:p w14:paraId="6133DFA6" w14:textId="77777777" w:rsidR="00213D8C" w:rsidRDefault="00213D8C" w:rsidP="00213D8C">
      <w:pPr>
        <w:pStyle w:val="command"/>
      </w:pPr>
    </w:p>
    <w:p w14:paraId="0425DF29" w14:textId="77777777" w:rsidR="00D76B5F" w:rsidRDefault="00D76B5F" w:rsidP="00BB415E">
      <w:pPr>
        <w:pStyle w:val="command"/>
      </w:pPr>
      <w:r>
        <w:t>---</w:t>
      </w:r>
    </w:p>
    <w:p w14:paraId="3BEEE5B6" w14:textId="77777777" w:rsidR="00D76B5F" w:rsidRDefault="00D76B5F" w:rsidP="00BB415E">
      <w:pPr>
        <w:pStyle w:val="command"/>
      </w:pPr>
      <w:r>
        <w:t>driver:</w:t>
      </w:r>
    </w:p>
    <w:p w14:paraId="56EF4B56" w14:textId="77777777" w:rsidR="00D76B5F" w:rsidRDefault="00D76B5F" w:rsidP="00BB415E">
      <w:pPr>
        <w:pStyle w:val="command"/>
      </w:pPr>
      <w:r>
        <w:t xml:space="preserve">  name: dokken</w:t>
      </w:r>
    </w:p>
    <w:p w14:paraId="352A0260" w14:textId="77777777" w:rsidR="00D76B5F" w:rsidRDefault="00D76B5F" w:rsidP="00BB415E">
      <w:pPr>
        <w:pStyle w:val="command"/>
      </w:pPr>
      <w:r>
        <w:t xml:space="preserve">  privileged: true # because Docker and </w:t>
      </w:r>
      <w:proofErr w:type="spellStart"/>
      <w:r>
        <w:t>SystemD</w:t>
      </w:r>
      <w:proofErr w:type="spellEnd"/>
      <w:r>
        <w:t>/Upstart</w:t>
      </w:r>
    </w:p>
    <w:p w14:paraId="27A9F870" w14:textId="77777777" w:rsidR="00D76B5F" w:rsidRDefault="00D76B5F" w:rsidP="00BB415E">
      <w:pPr>
        <w:pStyle w:val="command"/>
      </w:pPr>
    </w:p>
    <w:p w14:paraId="3EACB92E" w14:textId="77777777" w:rsidR="00D76B5F" w:rsidRDefault="00D76B5F" w:rsidP="00BB415E">
      <w:pPr>
        <w:pStyle w:val="command"/>
      </w:pPr>
      <w:r>
        <w:t>provisioner:</w:t>
      </w:r>
    </w:p>
    <w:p w14:paraId="0348E10C" w14:textId="77777777" w:rsidR="00D76B5F" w:rsidRDefault="00D76B5F" w:rsidP="00BB415E">
      <w:pPr>
        <w:pStyle w:val="command"/>
      </w:pPr>
      <w:r>
        <w:t xml:space="preserve">  name: dokken</w:t>
      </w:r>
    </w:p>
    <w:p w14:paraId="1DEE39D7" w14:textId="77777777" w:rsidR="00D76B5F" w:rsidRDefault="00D76B5F" w:rsidP="00BB415E">
      <w:pPr>
        <w:pStyle w:val="command"/>
      </w:pPr>
    </w:p>
    <w:p w14:paraId="572DB497" w14:textId="77777777" w:rsidR="00D76B5F" w:rsidRDefault="00D76B5F" w:rsidP="00BB415E">
      <w:pPr>
        <w:pStyle w:val="command"/>
      </w:pPr>
      <w:r>
        <w:t>transport:</w:t>
      </w:r>
    </w:p>
    <w:p w14:paraId="0F75DA47" w14:textId="77777777" w:rsidR="00D76B5F" w:rsidRDefault="00D76B5F" w:rsidP="00BB415E">
      <w:pPr>
        <w:pStyle w:val="command"/>
      </w:pPr>
      <w:r>
        <w:t xml:space="preserve">  name: dokken</w:t>
      </w:r>
    </w:p>
    <w:p w14:paraId="37438BF8" w14:textId="77777777" w:rsidR="00D76B5F" w:rsidRDefault="00D76B5F" w:rsidP="00BB415E">
      <w:pPr>
        <w:pStyle w:val="command"/>
      </w:pPr>
    </w:p>
    <w:p w14:paraId="355D6915" w14:textId="77777777" w:rsidR="00D76B5F" w:rsidRDefault="00D76B5F" w:rsidP="00BB415E">
      <w:pPr>
        <w:pStyle w:val="command"/>
      </w:pPr>
      <w:r>
        <w:t>verifier:</w:t>
      </w:r>
    </w:p>
    <w:p w14:paraId="5B95291D" w14:textId="77777777" w:rsidR="00D76B5F" w:rsidRDefault="00D76B5F" w:rsidP="00BB415E">
      <w:pPr>
        <w:pStyle w:val="command"/>
      </w:pPr>
      <w:r>
        <w:t xml:space="preserve">  name: inspec</w:t>
      </w:r>
    </w:p>
    <w:p w14:paraId="04571940" w14:textId="77777777" w:rsidR="00D76B5F" w:rsidRDefault="00D76B5F" w:rsidP="00BB415E">
      <w:pPr>
        <w:pStyle w:val="command"/>
      </w:pPr>
    </w:p>
    <w:p w14:paraId="1C706C51" w14:textId="77777777" w:rsidR="00D76B5F" w:rsidRDefault="00D76B5F" w:rsidP="00BB415E">
      <w:pPr>
        <w:pStyle w:val="command"/>
      </w:pPr>
      <w:r>
        <w:t>platforms:</w:t>
      </w:r>
    </w:p>
    <w:p w14:paraId="1FF81E85" w14:textId="77777777" w:rsidR="00D76B5F" w:rsidRDefault="00D76B5F" w:rsidP="00BB415E">
      <w:pPr>
        <w:pStyle w:val="command"/>
      </w:pPr>
      <w:r>
        <w:t>#- name: ubuntu-18.04</w:t>
      </w:r>
    </w:p>
    <w:p w14:paraId="0CB7858C" w14:textId="77777777" w:rsidR="00D76B5F" w:rsidRDefault="00D76B5F" w:rsidP="00BB415E">
      <w:pPr>
        <w:pStyle w:val="command"/>
      </w:pPr>
      <w:r>
        <w:t>#  driver:</w:t>
      </w:r>
    </w:p>
    <w:p w14:paraId="778B0C4B" w14:textId="77777777" w:rsidR="00D76B5F" w:rsidRDefault="00D76B5F" w:rsidP="00BB415E">
      <w:pPr>
        <w:pStyle w:val="command"/>
      </w:pPr>
      <w:r>
        <w:t>#    image: dokken/ubuntu-18.04</w:t>
      </w:r>
    </w:p>
    <w:p w14:paraId="2C63A18B" w14:textId="77777777" w:rsidR="00D76B5F" w:rsidRDefault="00D76B5F" w:rsidP="00BB415E">
      <w:pPr>
        <w:pStyle w:val="command"/>
      </w:pPr>
      <w:r>
        <w:t xml:space="preserve">#    </w:t>
      </w:r>
      <w:proofErr w:type="spellStart"/>
      <w:r>
        <w:t>pid_one_command</w:t>
      </w:r>
      <w:proofErr w:type="spellEnd"/>
      <w:r>
        <w:t>: /bin/</w:t>
      </w:r>
      <w:proofErr w:type="spellStart"/>
      <w:r>
        <w:t>systemd</w:t>
      </w:r>
      <w:proofErr w:type="spellEnd"/>
    </w:p>
    <w:p w14:paraId="05391490" w14:textId="77777777" w:rsidR="00D76B5F" w:rsidRDefault="00D76B5F" w:rsidP="00BB415E">
      <w:pPr>
        <w:pStyle w:val="command"/>
      </w:pPr>
      <w:r>
        <w:t xml:space="preserve">#    </w:t>
      </w:r>
      <w:proofErr w:type="spellStart"/>
      <w:r>
        <w:t>intermediate_instructions</w:t>
      </w:r>
      <w:proofErr w:type="spellEnd"/>
      <w:r>
        <w:t>:</w:t>
      </w:r>
    </w:p>
    <w:p w14:paraId="79D67B3A" w14:textId="77777777" w:rsidR="00D76B5F" w:rsidRDefault="00D76B5F" w:rsidP="00BB415E">
      <w:pPr>
        <w:pStyle w:val="command"/>
      </w:pPr>
      <w:r>
        <w:t>#      - RUN /</w:t>
      </w:r>
      <w:proofErr w:type="spellStart"/>
      <w:r>
        <w:t>usr</w:t>
      </w:r>
      <w:proofErr w:type="spellEnd"/>
      <w:r>
        <w:t>/bin/apt-get update</w:t>
      </w:r>
    </w:p>
    <w:p w14:paraId="344252A3" w14:textId="77777777" w:rsidR="00D76B5F" w:rsidRDefault="00D76B5F" w:rsidP="00BB415E">
      <w:pPr>
        <w:pStyle w:val="command"/>
      </w:pPr>
    </w:p>
    <w:p w14:paraId="6F6906B6" w14:textId="77777777" w:rsidR="00D76B5F" w:rsidRDefault="00D76B5F" w:rsidP="00BB415E">
      <w:pPr>
        <w:pStyle w:val="command"/>
      </w:pPr>
      <w:r>
        <w:t>- name: centos-7</w:t>
      </w:r>
    </w:p>
    <w:p w14:paraId="2B33699B" w14:textId="77777777" w:rsidR="00D76B5F" w:rsidRDefault="00D76B5F" w:rsidP="00BB415E">
      <w:pPr>
        <w:pStyle w:val="command"/>
      </w:pPr>
      <w:r>
        <w:t xml:space="preserve">  driver:</w:t>
      </w:r>
    </w:p>
    <w:p w14:paraId="6E6731F4" w14:textId="77777777" w:rsidR="00D76B5F" w:rsidRDefault="00D76B5F" w:rsidP="00BB415E">
      <w:pPr>
        <w:pStyle w:val="command"/>
      </w:pPr>
      <w:r>
        <w:t xml:space="preserve">    image: dokken/centos-7</w:t>
      </w:r>
    </w:p>
    <w:p w14:paraId="07F444E5" w14:textId="77777777" w:rsidR="00D76B5F" w:rsidRDefault="00D76B5F" w:rsidP="00BB415E">
      <w:pPr>
        <w:pStyle w:val="command"/>
      </w:pPr>
      <w:r>
        <w:t xml:space="preserve">    </w:t>
      </w:r>
      <w:proofErr w:type="spellStart"/>
      <w:r>
        <w:t>pid_one_command</w:t>
      </w:r>
      <w:proofErr w:type="spellEnd"/>
      <w:r>
        <w:t>: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</w:t>
      </w:r>
      <w:proofErr w:type="spellStart"/>
      <w:r>
        <w:t>systemd</w:t>
      </w:r>
      <w:proofErr w:type="spellEnd"/>
    </w:p>
    <w:p w14:paraId="4103C45B" w14:textId="77777777" w:rsidR="00D76B5F" w:rsidRDefault="00D76B5F" w:rsidP="00BB415E">
      <w:pPr>
        <w:pStyle w:val="command"/>
      </w:pPr>
    </w:p>
    <w:p w14:paraId="4890B59E" w14:textId="77777777" w:rsidR="00D76B5F" w:rsidRDefault="00D76B5F" w:rsidP="00BB415E">
      <w:pPr>
        <w:pStyle w:val="command"/>
      </w:pPr>
      <w:r>
        <w:t>suites:</w:t>
      </w:r>
    </w:p>
    <w:p w14:paraId="72945114" w14:textId="77777777" w:rsidR="00D76B5F" w:rsidRDefault="00D76B5F" w:rsidP="00BB415E">
      <w:pPr>
        <w:pStyle w:val="command"/>
      </w:pPr>
      <w:r>
        <w:t xml:space="preserve">  - name: default</w:t>
      </w:r>
    </w:p>
    <w:p w14:paraId="3EF74E92" w14:textId="77777777" w:rsidR="00D76B5F" w:rsidRDefault="00D76B5F" w:rsidP="00BB415E">
      <w:pPr>
        <w:pStyle w:val="command"/>
      </w:pPr>
      <w:r>
        <w:t xml:space="preserve">    </w:t>
      </w:r>
      <w:proofErr w:type="spellStart"/>
      <w:r>
        <w:t>run_list</w:t>
      </w:r>
      <w:proofErr w:type="spellEnd"/>
      <w:r>
        <w:t>:</w:t>
      </w:r>
    </w:p>
    <w:p w14:paraId="308E1CDE" w14:textId="77777777" w:rsidR="00D76B5F" w:rsidRDefault="00D76B5F" w:rsidP="00BB415E">
      <w:pPr>
        <w:pStyle w:val="command"/>
      </w:pPr>
      <w:r>
        <w:t xml:space="preserve">      - recipe[</w:t>
      </w:r>
      <w:proofErr w:type="spellStart"/>
      <w:r>
        <w:t>fai_linux_</w:t>
      </w:r>
      <w:proofErr w:type="gramStart"/>
      <w:r>
        <w:t>baseline</w:t>
      </w:r>
      <w:proofErr w:type="spellEnd"/>
      <w:r>
        <w:t>::</w:t>
      </w:r>
      <w:proofErr w:type="gramEnd"/>
      <w:r>
        <w:t>default]</w:t>
      </w:r>
    </w:p>
    <w:p w14:paraId="4AA6A32F" w14:textId="56F644B8" w:rsidR="00D76B5F" w:rsidRDefault="00D76B5F" w:rsidP="00BB415E">
      <w:pPr>
        <w:pStyle w:val="command"/>
      </w:pPr>
      <w:r>
        <w:t xml:space="preserve">     #- recipe[</w:t>
      </w:r>
      <w:proofErr w:type="spellStart"/>
      <w:r>
        <w:t>test_</w:t>
      </w:r>
      <w:proofErr w:type="gramStart"/>
      <w:r>
        <w:t>cookbook</w:t>
      </w:r>
      <w:proofErr w:type="spellEnd"/>
      <w:r>
        <w:t>::</w:t>
      </w:r>
      <w:proofErr w:type="gramEnd"/>
      <w:r>
        <w:t>default]</w:t>
      </w:r>
    </w:p>
    <w:p w14:paraId="0701AABE" w14:textId="77777777" w:rsidR="00D76B5F" w:rsidRDefault="00F77895" w:rsidP="00F77895">
      <w:pPr>
        <w:jc w:val="both"/>
      </w:pPr>
      <w:r>
        <w:t xml:space="preserve">   </w:t>
      </w:r>
    </w:p>
    <w:p w14:paraId="583C4148" w14:textId="77777777" w:rsidR="00D4038D" w:rsidRDefault="00D4038D" w:rsidP="00F77895">
      <w:pPr>
        <w:jc w:val="both"/>
      </w:pPr>
    </w:p>
    <w:p w14:paraId="1AA148A4" w14:textId="386C7B1E" w:rsidR="00D4038D" w:rsidRDefault="00D4038D" w:rsidP="00F77895">
      <w:pPr>
        <w:jc w:val="both"/>
      </w:pPr>
      <w:r>
        <w:t>Create your docker dokken image</w:t>
      </w:r>
    </w:p>
    <w:p w14:paraId="76B638B0" w14:textId="4E645F30" w:rsidR="00F77895" w:rsidRDefault="00F77895" w:rsidP="00D4038D">
      <w:pPr>
        <w:pStyle w:val="command"/>
      </w:pPr>
      <w:r>
        <w:t xml:space="preserve"> </w:t>
      </w:r>
    </w:p>
    <w:p w14:paraId="6243CC6E" w14:textId="77777777" w:rsidR="00401451" w:rsidRDefault="00401451" w:rsidP="00401451">
      <w:pPr>
        <w:pStyle w:val="command"/>
      </w:pPr>
      <w:r>
        <w:t xml:space="preserve">chartrse@rtxchwk01 </w:t>
      </w:r>
      <w:proofErr w:type="spellStart"/>
      <w:r>
        <w:t>fai_linux_</w:t>
      </w:r>
      <w:proofErr w:type="gramStart"/>
      <w:r>
        <w:t>baseline</w:t>
      </w:r>
      <w:proofErr w:type="spellEnd"/>
      <w:r>
        <w:t>]$</w:t>
      </w:r>
      <w:proofErr w:type="gramEnd"/>
      <w:r>
        <w:t xml:space="preserve"> kitchen create</w:t>
      </w:r>
    </w:p>
    <w:p w14:paraId="5E0673BF" w14:textId="77777777" w:rsidR="00401451" w:rsidRDefault="00401451" w:rsidP="00401451">
      <w:pPr>
        <w:pStyle w:val="command"/>
      </w:pPr>
      <w:r>
        <w:t>-----&gt; Starting Kitchen (v1.23.2)</w:t>
      </w:r>
    </w:p>
    <w:p w14:paraId="389353C8" w14:textId="77777777" w:rsidR="00401451" w:rsidRDefault="00401451" w:rsidP="00401451">
      <w:pPr>
        <w:pStyle w:val="command"/>
      </w:pPr>
      <w:r>
        <w:t>-----&gt; Creating &lt;default-centos-7&gt;...</w:t>
      </w:r>
    </w:p>
    <w:p w14:paraId="070200FE" w14:textId="77777777" w:rsidR="00401451" w:rsidRDefault="00401451" w:rsidP="00401451">
      <w:pPr>
        <w:pStyle w:val="command"/>
      </w:pPr>
      <w:r>
        <w:t xml:space="preserve">       Creating kitchen sandbox at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72ECC1E0" w14:textId="77777777" w:rsidR="00401451" w:rsidRDefault="00401451" w:rsidP="00401451">
      <w:pPr>
        <w:pStyle w:val="command"/>
      </w:pPr>
      <w:r>
        <w:t xml:space="preserve">       Creating verifier sandbox at /home/chartrse</w:t>
      </w:r>
      <w:proofErr w:type="gramStart"/>
      <w:r>
        <w:t>/.dokken</w:t>
      </w:r>
      <w:proofErr w:type="gramEnd"/>
      <w:r>
        <w:t>/verifier_sandbox/8f42d15416-default-centos-7</w:t>
      </w:r>
    </w:p>
    <w:p w14:paraId="7FD691A7" w14:textId="77777777" w:rsidR="00401451" w:rsidRDefault="00401451" w:rsidP="00401451">
      <w:pPr>
        <w:pStyle w:val="command"/>
      </w:pPr>
      <w:r>
        <w:t xml:space="preserve">       Building work </w:t>
      </w:r>
      <w:proofErr w:type="gramStart"/>
      <w:r>
        <w:t>image..</w:t>
      </w:r>
      <w:proofErr w:type="gramEnd"/>
    </w:p>
    <w:p w14:paraId="659EA76E" w14:textId="77777777" w:rsidR="00401451" w:rsidRDefault="00401451" w:rsidP="00401451">
      <w:pPr>
        <w:pStyle w:val="command"/>
      </w:pPr>
      <w:r>
        <w:t xml:space="preserve">       Creating container 8f42d15416-default-centos-7</w:t>
      </w:r>
    </w:p>
    <w:p w14:paraId="128A193B" w14:textId="77777777" w:rsidR="00401451" w:rsidRDefault="00401451" w:rsidP="00401451">
      <w:pPr>
        <w:pStyle w:val="command"/>
      </w:pPr>
      <w:r>
        <w:t xml:space="preserve">       Finished creating &lt;default-centos-7&gt; (0m4.33s).</w:t>
      </w:r>
    </w:p>
    <w:p w14:paraId="28E8EAA4" w14:textId="56F69FFC" w:rsidR="00401451" w:rsidRDefault="00401451" w:rsidP="00401451">
      <w:pPr>
        <w:pStyle w:val="command"/>
      </w:pPr>
      <w:r>
        <w:t>-----&gt; Kitchen is finished. (0m8.02s)</w:t>
      </w:r>
    </w:p>
    <w:p w14:paraId="41CD0EE3" w14:textId="77777777" w:rsidR="00BA561C" w:rsidRDefault="00BA561C" w:rsidP="00F77895">
      <w:pPr>
        <w:jc w:val="both"/>
      </w:pPr>
    </w:p>
    <w:p w14:paraId="34BC08F0" w14:textId="2CAFAD44" w:rsidR="00D4038D" w:rsidRDefault="00D4038D" w:rsidP="00F77895">
      <w:pPr>
        <w:jc w:val="both"/>
      </w:pPr>
      <w:r>
        <w:t>Login to your image</w:t>
      </w:r>
    </w:p>
    <w:p w14:paraId="18F27D57" w14:textId="77777777" w:rsidR="00D4038D" w:rsidRPr="00D4038D" w:rsidRDefault="00D4038D" w:rsidP="00D4038D">
      <w:pPr>
        <w:jc w:val="both"/>
        <w:rPr>
          <w:rFonts w:ascii="Courier New" w:hAnsi="Courier New" w:cs="Courier New"/>
          <w:shd w:val="clear" w:color="auto" w:fill="D9D9D9" w:themeFill="background1" w:themeFillShade="D9"/>
        </w:rPr>
      </w:pPr>
      <w:r w:rsidRPr="00D4038D">
        <w:rPr>
          <w:rFonts w:ascii="Courier New" w:hAnsi="Courier New" w:cs="Courier New"/>
          <w:shd w:val="clear" w:color="auto" w:fill="D9D9D9" w:themeFill="background1" w:themeFillShade="D9"/>
        </w:rPr>
        <w:t xml:space="preserve">[chartrse@rtxchwk01 </w:t>
      </w:r>
      <w:proofErr w:type="spellStart"/>
      <w:r w:rsidRPr="00D4038D">
        <w:rPr>
          <w:rFonts w:ascii="Courier New" w:hAnsi="Courier New" w:cs="Courier New"/>
          <w:shd w:val="clear" w:color="auto" w:fill="D9D9D9" w:themeFill="background1" w:themeFillShade="D9"/>
        </w:rPr>
        <w:t>fai_linux_</w:t>
      </w:r>
      <w:proofErr w:type="gramStart"/>
      <w:r w:rsidRPr="00D4038D">
        <w:rPr>
          <w:rFonts w:ascii="Courier New" w:hAnsi="Courier New" w:cs="Courier New"/>
          <w:shd w:val="clear" w:color="auto" w:fill="D9D9D9" w:themeFill="background1" w:themeFillShade="D9"/>
        </w:rPr>
        <w:t>baseline</w:t>
      </w:r>
      <w:proofErr w:type="spellEnd"/>
      <w:r w:rsidRPr="00D4038D">
        <w:rPr>
          <w:rFonts w:ascii="Courier New" w:hAnsi="Courier New" w:cs="Courier New"/>
          <w:shd w:val="clear" w:color="auto" w:fill="D9D9D9" w:themeFill="background1" w:themeFillShade="D9"/>
        </w:rPr>
        <w:t>]$</w:t>
      </w:r>
      <w:proofErr w:type="gramEnd"/>
      <w:r w:rsidRPr="00D4038D">
        <w:rPr>
          <w:rFonts w:ascii="Courier New" w:hAnsi="Courier New" w:cs="Courier New"/>
          <w:shd w:val="clear" w:color="auto" w:fill="D9D9D9" w:themeFill="background1" w:themeFillShade="D9"/>
        </w:rPr>
        <w:t xml:space="preserve"> kitchen login</w:t>
      </w:r>
    </w:p>
    <w:p w14:paraId="53CB8E85" w14:textId="29BF3A0D" w:rsidR="00771EC8" w:rsidRDefault="00D4038D" w:rsidP="00D4038D">
      <w:pPr>
        <w:jc w:val="both"/>
      </w:pPr>
      <w:r w:rsidRPr="00D4038D">
        <w:rPr>
          <w:rFonts w:ascii="Courier New" w:hAnsi="Courier New" w:cs="Courier New"/>
          <w:shd w:val="clear" w:color="auto" w:fill="D9D9D9" w:themeFill="background1" w:themeFillShade="D9"/>
        </w:rPr>
        <w:t>[</w:t>
      </w:r>
      <w:proofErr w:type="spellStart"/>
      <w:r w:rsidRPr="00D4038D">
        <w:rPr>
          <w:rFonts w:ascii="Courier New" w:hAnsi="Courier New" w:cs="Courier New"/>
          <w:shd w:val="clear" w:color="auto" w:fill="D9D9D9" w:themeFill="background1" w:themeFillShade="D9"/>
        </w:rPr>
        <w:t>root@dokken</w:t>
      </w:r>
      <w:proofErr w:type="spellEnd"/>
      <w:r w:rsidRPr="00D4038D">
        <w:rPr>
          <w:rFonts w:ascii="Courier New" w:hAnsi="Courier New" w:cs="Courier New"/>
          <w:shd w:val="clear" w:color="auto" w:fill="D9D9D9" w:themeFill="background1" w:themeFillShade="D9"/>
        </w:rPr>
        <w:t xml:space="preserve"> </w:t>
      </w:r>
      <w:proofErr w:type="gramStart"/>
      <w:r w:rsidRPr="00D4038D">
        <w:rPr>
          <w:rFonts w:ascii="Courier New" w:hAnsi="Courier New" w:cs="Courier New"/>
          <w:shd w:val="clear" w:color="auto" w:fill="D9D9D9" w:themeFill="background1" w:themeFillShade="D9"/>
        </w:rPr>
        <w:t>/]#</w:t>
      </w:r>
      <w:proofErr w:type="gramEnd"/>
      <w:r w:rsidRPr="00D4038D">
        <w:rPr>
          <w:rFonts w:ascii="Courier New" w:hAnsi="Courier New" w:cs="Courier New"/>
          <w:shd w:val="clear" w:color="auto" w:fill="D9D9D9" w:themeFill="background1" w:themeFillShade="D9"/>
        </w:rPr>
        <w:t xml:space="preserve"> logout</w:t>
      </w:r>
      <w:r w:rsidR="00F77895">
        <w:t xml:space="preserve">  </w:t>
      </w:r>
    </w:p>
    <w:p w14:paraId="72C0E7F0" w14:textId="77777777" w:rsidR="00BA561C" w:rsidRDefault="00BA561C" w:rsidP="00D4038D">
      <w:pPr>
        <w:jc w:val="both"/>
      </w:pPr>
    </w:p>
    <w:p w14:paraId="6D8EDB58" w14:textId="1279C23C" w:rsidR="00BA561C" w:rsidRDefault="00BA561C" w:rsidP="00D4038D">
      <w:pPr>
        <w:jc w:val="both"/>
      </w:pPr>
      <w:r>
        <w:t xml:space="preserve">Converge (apply) your change (Note if you have not created your kitchen, converge will create it for </w:t>
      </w:r>
      <w:proofErr w:type="gramStart"/>
      <w:r>
        <w:t>you )</w:t>
      </w:r>
      <w:proofErr w:type="gramEnd"/>
    </w:p>
    <w:p w14:paraId="701503BE" w14:textId="77777777" w:rsidR="00BA561C" w:rsidRDefault="00BA561C" w:rsidP="00D4038D">
      <w:pPr>
        <w:jc w:val="both"/>
      </w:pPr>
    </w:p>
    <w:p w14:paraId="554DC53D" w14:textId="77777777" w:rsidR="00BA561C" w:rsidRDefault="00BA561C" w:rsidP="00BA561C">
      <w:pPr>
        <w:pStyle w:val="command"/>
      </w:pPr>
      <w:r>
        <w:t xml:space="preserve">[chartrse@rtxchwk01 </w:t>
      </w:r>
      <w:proofErr w:type="spellStart"/>
      <w:r>
        <w:t>fai_linux_</w:t>
      </w:r>
      <w:proofErr w:type="gramStart"/>
      <w:r>
        <w:t>baseline</w:t>
      </w:r>
      <w:proofErr w:type="spellEnd"/>
      <w:r>
        <w:t>]$</w:t>
      </w:r>
      <w:proofErr w:type="gramEnd"/>
      <w:r>
        <w:t xml:space="preserve"> kitchen converge</w:t>
      </w:r>
    </w:p>
    <w:p w14:paraId="2394949F" w14:textId="77777777" w:rsidR="00BA561C" w:rsidRDefault="00BA561C" w:rsidP="00BA561C">
      <w:pPr>
        <w:pStyle w:val="command"/>
      </w:pPr>
      <w:r>
        <w:t>-----&gt; Starting Kitchen (v1.23.2)</w:t>
      </w:r>
    </w:p>
    <w:p w14:paraId="16165AFA" w14:textId="77777777" w:rsidR="00BA561C" w:rsidRDefault="00BA561C" w:rsidP="00BA561C">
      <w:pPr>
        <w:pStyle w:val="command"/>
      </w:pPr>
      <w:r>
        <w:t>-----&gt; Converging &lt;default-centos-7&gt;...</w:t>
      </w:r>
    </w:p>
    <w:p w14:paraId="72ACD9AC" w14:textId="77777777" w:rsidR="00BA561C" w:rsidRDefault="00BA561C" w:rsidP="00BA561C">
      <w:pPr>
        <w:pStyle w:val="command"/>
      </w:pPr>
      <w:r>
        <w:t xml:space="preserve">       Creating kitchen sandbox in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6C2785CE" w14:textId="77777777" w:rsidR="00BA561C" w:rsidRDefault="00BA561C" w:rsidP="00BA561C">
      <w:pPr>
        <w:pStyle w:val="command"/>
      </w:pPr>
      <w:r>
        <w:t xml:space="preserve">       Preparing </w:t>
      </w:r>
      <w:proofErr w:type="spellStart"/>
      <w:proofErr w:type="gramStart"/>
      <w:r>
        <w:t>dna.json</w:t>
      </w:r>
      <w:proofErr w:type="spellEnd"/>
      <w:proofErr w:type="gramEnd"/>
    </w:p>
    <w:p w14:paraId="43452673" w14:textId="77777777" w:rsidR="00BA561C" w:rsidRDefault="00BA561C" w:rsidP="00BA561C">
      <w:pPr>
        <w:pStyle w:val="command"/>
      </w:pPr>
      <w:r>
        <w:t xml:space="preserve">       Resolving cookbook dependencies with </w:t>
      </w:r>
      <w:proofErr w:type="spellStart"/>
      <w:r>
        <w:t>Berkshelf</w:t>
      </w:r>
      <w:proofErr w:type="spellEnd"/>
      <w:r>
        <w:t xml:space="preserve"> 7.0.6...</w:t>
      </w:r>
    </w:p>
    <w:p w14:paraId="4EE0D1EF" w14:textId="77777777" w:rsidR="00BA561C" w:rsidRDefault="00BA561C" w:rsidP="00BA561C">
      <w:pPr>
        <w:pStyle w:val="command"/>
      </w:pPr>
      <w:r>
        <w:t xml:space="preserve">       Removing non-cookbook files before transfer</w:t>
      </w:r>
    </w:p>
    <w:p w14:paraId="21E29498" w14:textId="77777777" w:rsidR="00BA561C" w:rsidRDefault="00BA561C" w:rsidP="00BA561C">
      <w:pPr>
        <w:pStyle w:val="command"/>
      </w:pPr>
      <w:r>
        <w:t xml:space="preserve">       Preparing </w:t>
      </w:r>
      <w:proofErr w:type="spellStart"/>
      <w:r>
        <w:t>validation.pem</w:t>
      </w:r>
      <w:proofErr w:type="spellEnd"/>
    </w:p>
    <w:p w14:paraId="0C6B4BBC" w14:textId="77777777" w:rsidR="00BA561C" w:rsidRDefault="00BA561C" w:rsidP="00BA561C">
      <w:pPr>
        <w:pStyle w:val="command"/>
      </w:pPr>
      <w:r>
        <w:t xml:space="preserve">       Preparing </w:t>
      </w:r>
      <w:proofErr w:type="spellStart"/>
      <w:r>
        <w:t>client.rb</w:t>
      </w:r>
      <w:proofErr w:type="spellEnd"/>
    </w:p>
    <w:p w14:paraId="0B452DD6" w14:textId="77777777" w:rsidR="00BA561C" w:rsidRDefault="00BA561C" w:rsidP="00BA561C">
      <w:pPr>
        <w:pStyle w:val="command"/>
      </w:pPr>
      <w:r>
        <w:t>Starting Chef Client, version 14.5.33</w:t>
      </w:r>
    </w:p>
    <w:p w14:paraId="77FC299B" w14:textId="77777777" w:rsidR="00BA561C" w:rsidRDefault="00BA561C" w:rsidP="00BA561C">
      <w:pPr>
        <w:pStyle w:val="command"/>
      </w:pPr>
      <w:r>
        <w:t>Creating a new client identity for default-centos-7 using the validator key.</w:t>
      </w:r>
    </w:p>
    <w:p w14:paraId="1FD5085C" w14:textId="77777777" w:rsidR="00BA561C" w:rsidRDefault="00BA561C" w:rsidP="00BA561C">
      <w:pPr>
        <w:pStyle w:val="command"/>
      </w:pPr>
      <w:r>
        <w:t>resolving cookbooks for run list: ["</w:t>
      </w:r>
      <w:proofErr w:type="spellStart"/>
      <w:r>
        <w:t>fai_linux_</w:t>
      </w:r>
      <w:proofErr w:type="gramStart"/>
      <w:r>
        <w:t>baseline</w:t>
      </w:r>
      <w:proofErr w:type="spellEnd"/>
      <w:r>
        <w:t>::</w:t>
      </w:r>
      <w:proofErr w:type="gramEnd"/>
      <w:r>
        <w:t>default"]</w:t>
      </w:r>
    </w:p>
    <w:p w14:paraId="4AAE7E5F" w14:textId="77777777" w:rsidR="00BA561C" w:rsidRDefault="00BA561C" w:rsidP="00BA561C">
      <w:pPr>
        <w:pStyle w:val="command"/>
      </w:pPr>
      <w:r>
        <w:t>Synchronizing Cookbooks:</w:t>
      </w:r>
    </w:p>
    <w:p w14:paraId="2332F142" w14:textId="77777777" w:rsidR="00BA561C" w:rsidRDefault="00BA561C" w:rsidP="00BA561C">
      <w:pPr>
        <w:pStyle w:val="command"/>
      </w:pPr>
      <w:r>
        <w:t xml:space="preserve">  - </w:t>
      </w:r>
      <w:proofErr w:type="spellStart"/>
      <w:r>
        <w:t>fai_linux_baseline</w:t>
      </w:r>
      <w:proofErr w:type="spellEnd"/>
      <w:r>
        <w:t xml:space="preserve"> (0.1.0)</w:t>
      </w:r>
    </w:p>
    <w:p w14:paraId="745E3648" w14:textId="77777777" w:rsidR="00BA561C" w:rsidRDefault="00BA561C" w:rsidP="00BA561C">
      <w:pPr>
        <w:pStyle w:val="command"/>
      </w:pPr>
      <w:r>
        <w:t>Installing Cookbook Gems:</w:t>
      </w:r>
    </w:p>
    <w:p w14:paraId="5D556908" w14:textId="77777777" w:rsidR="00BA561C" w:rsidRDefault="00BA561C" w:rsidP="00BA561C">
      <w:pPr>
        <w:pStyle w:val="command"/>
      </w:pPr>
      <w:r>
        <w:t>Compiling Cookbooks...</w:t>
      </w:r>
    </w:p>
    <w:p w14:paraId="30AB41EE" w14:textId="77777777" w:rsidR="00BA561C" w:rsidRDefault="00BA561C" w:rsidP="00BA561C">
      <w:pPr>
        <w:pStyle w:val="command"/>
      </w:pPr>
      <w:r>
        <w:t>Converging 1 resources</w:t>
      </w:r>
    </w:p>
    <w:p w14:paraId="350D2220" w14:textId="77777777" w:rsidR="00BA561C" w:rsidRDefault="00BA561C" w:rsidP="00BA561C">
      <w:pPr>
        <w:pStyle w:val="command"/>
      </w:pPr>
      <w:r>
        <w:t xml:space="preserve">Recipe: </w:t>
      </w:r>
      <w:proofErr w:type="spellStart"/>
      <w:r>
        <w:t>fai_linux_</w:t>
      </w:r>
      <w:proofErr w:type="gramStart"/>
      <w:r>
        <w:t>baseline</w:t>
      </w:r>
      <w:proofErr w:type="spellEnd"/>
      <w:r>
        <w:t>::</w:t>
      </w:r>
      <w:proofErr w:type="spellStart"/>
      <w:proofErr w:type="gramEnd"/>
      <w:r>
        <w:t>password_policy</w:t>
      </w:r>
      <w:proofErr w:type="spellEnd"/>
    </w:p>
    <w:p w14:paraId="53E2F739" w14:textId="77777777" w:rsidR="00BA561C" w:rsidRDefault="00BA561C" w:rsidP="00BA561C">
      <w:pPr>
        <w:pStyle w:val="command"/>
      </w:pPr>
      <w:r>
        <w:t xml:space="preserve">  * template[/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>] action create (up to date)</w:t>
      </w:r>
    </w:p>
    <w:p w14:paraId="45331821" w14:textId="77777777" w:rsidR="00BA561C" w:rsidRDefault="00BA561C" w:rsidP="00BA561C">
      <w:pPr>
        <w:pStyle w:val="command"/>
      </w:pPr>
    </w:p>
    <w:p w14:paraId="54317C55" w14:textId="77777777" w:rsidR="00BA561C" w:rsidRDefault="00BA561C" w:rsidP="00BA561C">
      <w:pPr>
        <w:pStyle w:val="command"/>
      </w:pPr>
      <w:r>
        <w:t>Running handlers:</w:t>
      </w:r>
    </w:p>
    <w:p w14:paraId="097BBAA0" w14:textId="77777777" w:rsidR="00BA561C" w:rsidRDefault="00BA561C" w:rsidP="00BA561C">
      <w:pPr>
        <w:pStyle w:val="command"/>
      </w:pPr>
      <w:r>
        <w:t>Running handlers complete</w:t>
      </w:r>
    </w:p>
    <w:p w14:paraId="6AB33542" w14:textId="77777777" w:rsidR="00BA561C" w:rsidRDefault="00BA561C" w:rsidP="00BA561C">
      <w:pPr>
        <w:pStyle w:val="command"/>
      </w:pPr>
      <w:r>
        <w:t>Chef Client finished, 0/1 resources updated in 02 seconds</w:t>
      </w:r>
    </w:p>
    <w:p w14:paraId="780F1A76" w14:textId="77777777" w:rsidR="00BA561C" w:rsidRDefault="00BA561C" w:rsidP="00BA561C">
      <w:pPr>
        <w:pStyle w:val="command"/>
      </w:pPr>
      <w:r>
        <w:t xml:space="preserve">       Finished converging &lt;default-centos-7&gt; (0m8.70s).</w:t>
      </w:r>
    </w:p>
    <w:p w14:paraId="713D91F2" w14:textId="767719E0" w:rsidR="00BA561C" w:rsidRDefault="00BA561C" w:rsidP="00BA561C">
      <w:pPr>
        <w:pStyle w:val="command"/>
      </w:pPr>
      <w:r>
        <w:t>-----&gt; Kitchen is finished. (0m12.82s)</w:t>
      </w:r>
    </w:p>
    <w:p w14:paraId="52288DB3" w14:textId="77777777" w:rsidR="00BA561C" w:rsidRDefault="00BA561C" w:rsidP="00BA561C">
      <w:pPr>
        <w:pStyle w:val="command"/>
      </w:pPr>
    </w:p>
    <w:p w14:paraId="78D0F872" w14:textId="260F8399" w:rsidR="00BA561C" w:rsidRDefault="007562A8" w:rsidP="007562A8">
      <w:pPr>
        <w:pStyle w:val="Heading2"/>
      </w:pPr>
      <w:bookmarkStart w:id="18" w:name="_Toc528659340"/>
      <w:r>
        <w:t>Test with inspec</w:t>
      </w:r>
      <w:bookmarkEnd w:id="18"/>
    </w:p>
    <w:p w14:paraId="73DCCFDD" w14:textId="6962FFAA" w:rsidR="008C2594" w:rsidRPr="008C2594" w:rsidRDefault="008C2594" w:rsidP="008C2594">
      <w:pPr>
        <w:pStyle w:val="BodyText"/>
      </w:pPr>
      <w:r>
        <w:t>Edit your recipe test</w:t>
      </w:r>
    </w:p>
    <w:p w14:paraId="0E852CAC" w14:textId="3418E6BC" w:rsidR="007562A8" w:rsidRDefault="008C2594" w:rsidP="008C2594">
      <w:pPr>
        <w:pStyle w:val="command"/>
      </w:pPr>
      <w:r>
        <w:t>vi</w:t>
      </w:r>
      <w:r w:rsidR="004D7689">
        <w:t xml:space="preserve"> </w:t>
      </w:r>
      <w:r w:rsidR="007562A8" w:rsidRPr="007562A8">
        <w:t>test/integration/default/</w:t>
      </w:r>
      <w:proofErr w:type="spellStart"/>
      <w:r w:rsidR="007562A8" w:rsidRPr="007562A8">
        <w:t>password_policy_test.rb</w:t>
      </w:r>
      <w:proofErr w:type="spellEnd"/>
    </w:p>
    <w:p w14:paraId="6B82B3B0" w14:textId="77777777" w:rsidR="007562A8" w:rsidRDefault="007562A8" w:rsidP="007562A8">
      <w:pPr>
        <w:pStyle w:val="BodyText"/>
      </w:pPr>
    </w:p>
    <w:p w14:paraId="103462B9" w14:textId="77777777" w:rsidR="007562A8" w:rsidRDefault="007562A8" w:rsidP="007562A8">
      <w:pPr>
        <w:pStyle w:val="BodyText"/>
      </w:pPr>
    </w:p>
    <w:p w14:paraId="335C03EC" w14:textId="299BB341" w:rsidR="007562A8" w:rsidRDefault="008C2594" w:rsidP="00914743">
      <w:r>
        <w:t>Add the following</w:t>
      </w:r>
      <w:r w:rsidR="00914743">
        <w:t xml:space="preserve"> </w:t>
      </w:r>
      <w:r>
        <w:t>resource</w:t>
      </w:r>
      <w:r w:rsidR="00914743">
        <w:t xml:space="preserve"> called </w:t>
      </w:r>
      <w:r w:rsidR="00F87713">
        <w:t>file.</w:t>
      </w:r>
      <w:r w:rsidR="00914743">
        <w:t xml:space="preserve"> Here </w:t>
      </w:r>
      <w:r w:rsidR="00F87713">
        <w:t>are</w:t>
      </w:r>
      <w:r w:rsidR="00914743">
        <w:t xml:space="preserve"> making sure that the line that starts with PASS_MIN_</w:t>
      </w:r>
      <w:r w:rsidR="00F87713">
        <w:t>LEN then we use a world card and make sure line that end with 14</w:t>
      </w:r>
    </w:p>
    <w:p w14:paraId="6C0F558A" w14:textId="77777777" w:rsidR="007562A8" w:rsidRDefault="007562A8" w:rsidP="008C2594">
      <w:pPr>
        <w:pStyle w:val="command"/>
      </w:pPr>
    </w:p>
    <w:p w14:paraId="3C0540EB" w14:textId="77777777" w:rsidR="007562A8" w:rsidRDefault="007562A8" w:rsidP="008C2594">
      <w:pPr>
        <w:pStyle w:val="command"/>
      </w:pPr>
    </w:p>
    <w:p w14:paraId="30984599" w14:textId="77777777" w:rsidR="007562A8" w:rsidRDefault="007562A8" w:rsidP="008C2594">
      <w:pPr>
        <w:pStyle w:val="command"/>
      </w:pPr>
      <w:r>
        <w:t>describe file('/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>') do</w:t>
      </w:r>
    </w:p>
    <w:p w14:paraId="52091138" w14:textId="50CC1013" w:rsidR="007562A8" w:rsidRDefault="007562A8" w:rsidP="008C2594">
      <w:pPr>
        <w:pStyle w:val="command"/>
      </w:pPr>
      <w:r>
        <w:t xml:space="preserve">  its('content') </w:t>
      </w:r>
      <w:proofErr w:type="gramStart"/>
      <w:r>
        <w:t>{ should</w:t>
      </w:r>
      <w:proofErr w:type="gramEnd"/>
      <w:r>
        <w:t xml:space="preserve"> match /^PASS_MIN_LEN.*14</w:t>
      </w:r>
      <w:r w:rsidR="00F87713">
        <w:t>$</w:t>
      </w:r>
      <w:r>
        <w:t>/ }</w:t>
      </w:r>
    </w:p>
    <w:p w14:paraId="44BC0961" w14:textId="40E6723A" w:rsidR="007562A8" w:rsidRDefault="007562A8" w:rsidP="008C2594">
      <w:pPr>
        <w:pStyle w:val="command"/>
      </w:pPr>
      <w:r>
        <w:t>end</w:t>
      </w:r>
    </w:p>
    <w:p w14:paraId="2874A2FB" w14:textId="77777777" w:rsidR="00F90DA2" w:rsidRDefault="00F90DA2" w:rsidP="008C2594">
      <w:pPr>
        <w:pStyle w:val="command"/>
      </w:pPr>
    </w:p>
    <w:p w14:paraId="1141C4B4" w14:textId="216B9903" w:rsidR="00F90DA2" w:rsidRDefault="00F90DA2" w:rsidP="00766413">
      <w:r>
        <w:t xml:space="preserve">You can test your regex on </w:t>
      </w:r>
      <w:proofErr w:type="spellStart"/>
      <w:r>
        <w:t>on</w:t>
      </w:r>
      <w:proofErr w:type="spellEnd"/>
      <w:r>
        <w:t xml:space="preserve"> the following </w:t>
      </w:r>
      <w:proofErr w:type="gramStart"/>
      <w:r>
        <w:t>site</w:t>
      </w:r>
      <w:r w:rsidR="00766413">
        <w:t xml:space="preserve"> :</w:t>
      </w:r>
      <w:proofErr w:type="gramEnd"/>
      <w:r w:rsidR="00766413">
        <w:t xml:space="preserve"> </w:t>
      </w:r>
      <w:hyperlink r:id="rId20" w:history="1">
        <w:r w:rsidRPr="00BD1461">
          <w:rPr>
            <w:rStyle w:val="Hyperlink"/>
          </w:rPr>
          <w:t>https://regex101.com/</w:t>
        </w:r>
      </w:hyperlink>
    </w:p>
    <w:p w14:paraId="37D9D6B1" w14:textId="77777777" w:rsidR="00766413" w:rsidRDefault="00766413" w:rsidP="00766413"/>
    <w:p w14:paraId="3B0E0C88" w14:textId="25039B25" w:rsidR="00766413" w:rsidRDefault="00766413" w:rsidP="00766413">
      <w:r>
        <w:t>Match:</w:t>
      </w:r>
    </w:p>
    <w:p w14:paraId="02B8BBAA" w14:textId="397A3B0E" w:rsidR="00F90DA2" w:rsidRDefault="00F90DA2" w:rsidP="008C2594">
      <w:pPr>
        <w:pStyle w:val="command"/>
      </w:pPr>
      <w:r w:rsidRPr="00F90DA2">
        <w:rPr>
          <w:noProof/>
        </w:rPr>
        <w:drawing>
          <wp:inline distT="0" distB="0" distL="0" distR="0" wp14:anchorId="21385557" wp14:editId="3F9BD78A">
            <wp:extent cx="10656111" cy="2739496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679552" cy="274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E52A8" w14:textId="77777777" w:rsidR="00766413" w:rsidRDefault="00766413" w:rsidP="008C2594">
      <w:pPr>
        <w:pStyle w:val="command"/>
      </w:pPr>
    </w:p>
    <w:p w14:paraId="5E02EB53" w14:textId="166396D6" w:rsidR="00F90DA2" w:rsidRDefault="00766413" w:rsidP="00766413">
      <w:r>
        <w:t>No match:</w:t>
      </w:r>
    </w:p>
    <w:p w14:paraId="2C90F6CD" w14:textId="7030CF12" w:rsidR="00F90DA2" w:rsidRPr="007562A8" w:rsidRDefault="00F90DA2" w:rsidP="008C2594">
      <w:pPr>
        <w:pStyle w:val="command"/>
      </w:pPr>
      <w:r w:rsidRPr="00F90DA2">
        <w:rPr>
          <w:noProof/>
        </w:rPr>
        <w:drawing>
          <wp:inline distT="0" distB="0" distL="0" distR="0" wp14:anchorId="1B84E96A" wp14:editId="51118834">
            <wp:extent cx="10205682" cy="3055295"/>
            <wp:effectExtent l="0" t="0" r="5715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217274" cy="305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5240" w14:textId="77777777" w:rsidR="00287EB8" w:rsidRDefault="00287EB8" w:rsidP="00287EB8">
      <w:pPr>
        <w:pStyle w:val="command"/>
        <w:ind w:left="0"/>
      </w:pPr>
    </w:p>
    <w:p w14:paraId="35710D89" w14:textId="55F9A09C" w:rsidR="00D4038D" w:rsidRDefault="00287EB8" w:rsidP="00287EB8">
      <w:r>
        <w:t xml:space="preserve">You can now add this part to your kitchen </w:t>
      </w:r>
      <w:proofErr w:type="spellStart"/>
      <w:r>
        <w:t>yaml</w:t>
      </w:r>
      <w:proofErr w:type="spellEnd"/>
      <w:r>
        <w:t xml:space="preserve"> file:</w:t>
      </w:r>
    </w:p>
    <w:p w14:paraId="649367FF" w14:textId="06098DFD" w:rsidR="00287EB8" w:rsidRDefault="00287EB8" w:rsidP="00287EB8">
      <w:pPr>
        <w:pStyle w:val="command"/>
        <w:ind w:left="0"/>
      </w:pPr>
    </w:p>
    <w:p w14:paraId="151661B2" w14:textId="77777777" w:rsidR="00287EB8" w:rsidRDefault="00287EB8" w:rsidP="00287EB8">
      <w:pPr>
        <w:pStyle w:val="command"/>
      </w:pPr>
      <w:r>
        <w:t>suites:</w:t>
      </w:r>
    </w:p>
    <w:p w14:paraId="16AEA7A2" w14:textId="77777777" w:rsidR="00287EB8" w:rsidRDefault="00287EB8" w:rsidP="00287EB8">
      <w:pPr>
        <w:pStyle w:val="command"/>
      </w:pPr>
      <w:r>
        <w:t xml:space="preserve">  - name: default</w:t>
      </w:r>
    </w:p>
    <w:p w14:paraId="4561ADA5" w14:textId="77777777" w:rsidR="00287EB8" w:rsidRDefault="00287EB8" w:rsidP="00287EB8">
      <w:pPr>
        <w:pStyle w:val="command"/>
      </w:pPr>
      <w:r>
        <w:t xml:space="preserve">    </w:t>
      </w:r>
      <w:proofErr w:type="spellStart"/>
      <w:r>
        <w:t>run_list</w:t>
      </w:r>
      <w:proofErr w:type="spellEnd"/>
      <w:r>
        <w:t>:</w:t>
      </w:r>
    </w:p>
    <w:p w14:paraId="4F4F6AD5" w14:textId="77777777" w:rsidR="00287EB8" w:rsidRDefault="00287EB8" w:rsidP="00287EB8">
      <w:pPr>
        <w:pStyle w:val="command"/>
      </w:pPr>
      <w:r>
        <w:t xml:space="preserve">      - recipe[</w:t>
      </w:r>
      <w:proofErr w:type="spellStart"/>
      <w:r>
        <w:t>fai_linux_</w:t>
      </w:r>
      <w:proofErr w:type="gramStart"/>
      <w:r>
        <w:t>baseline</w:t>
      </w:r>
      <w:proofErr w:type="spellEnd"/>
      <w:r>
        <w:t>::</w:t>
      </w:r>
      <w:proofErr w:type="gramEnd"/>
      <w:r>
        <w:t>default]</w:t>
      </w:r>
    </w:p>
    <w:p w14:paraId="34C249B1" w14:textId="77777777" w:rsidR="00287EB8" w:rsidRDefault="00287EB8" w:rsidP="00287EB8">
      <w:pPr>
        <w:pStyle w:val="command"/>
      </w:pPr>
      <w:r>
        <w:t xml:space="preserve">     #- recipe[</w:t>
      </w:r>
      <w:proofErr w:type="spellStart"/>
      <w:r>
        <w:t>test_</w:t>
      </w:r>
      <w:proofErr w:type="gramStart"/>
      <w:r>
        <w:t>cookbook</w:t>
      </w:r>
      <w:proofErr w:type="spellEnd"/>
      <w:r>
        <w:t>::</w:t>
      </w:r>
      <w:proofErr w:type="gramEnd"/>
      <w:r>
        <w:t>default]</w:t>
      </w:r>
    </w:p>
    <w:p w14:paraId="1C91DCC0" w14:textId="77777777" w:rsidR="00287EB8" w:rsidRPr="00287EB8" w:rsidRDefault="00287EB8" w:rsidP="00287EB8">
      <w:pPr>
        <w:pStyle w:val="command"/>
        <w:rPr>
          <w:highlight w:val="yellow"/>
        </w:rPr>
      </w:pPr>
      <w:r>
        <w:t xml:space="preserve">    </w:t>
      </w:r>
      <w:bookmarkStart w:id="19" w:name="_GoBack"/>
      <w:bookmarkEnd w:id="19"/>
      <w:r w:rsidRPr="00287EB8">
        <w:rPr>
          <w:highlight w:val="yellow"/>
        </w:rPr>
        <w:t>verifier:</w:t>
      </w:r>
    </w:p>
    <w:p w14:paraId="22CE763D" w14:textId="77777777" w:rsidR="00287EB8" w:rsidRPr="00287EB8" w:rsidRDefault="00287EB8" w:rsidP="00287EB8">
      <w:pPr>
        <w:pStyle w:val="command"/>
        <w:rPr>
          <w:highlight w:val="yellow"/>
        </w:rPr>
      </w:pPr>
      <w:r w:rsidRPr="00287EB8">
        <w:rPr>
          <w:highlight w:val="yellow"/>
        </w:rPr>
        <w:t xml:space="preserve">      </w:t>
      </w:r>
      <w:proofErr w:type="spellStart"/>
      <w:r w:rsidRPr="00287EB8">
        <w:rPr>
          <w:highlight w:val="yellow"/>
        </w:rPr>
        <w:t>inspec_tests</w:t>
      </w:r>
      <w:proofErr w:type="spellEnd"/>
      <w:r w:rsidRPr="00287EB8">
        <w:rPr>
          <w:highlight w:val="yellow"/>
        </w:rPr>
        <w:t>:</w:t>
      </w:r>
    </w:p>
    <w:p w14:paraId="659AB662" w14:textId="77777777" w:rsidR="00287EB8" w:rsidRDefault="00287EB8" w:rsidP="00287EB8">
      <w:pPr>
        <w:pStyle w:val="command"/>
      </w:pPr>
      <w:r w:rsidRPr="00287EB8">
        <w:rPr>
          <w:highlight w:val="yellow"/>
        </w:rPr>
        <w:t xml:space="preserve">        - test/integration/default</w:t>
      </w:r>
    </w:p>
    <w:p w14:paraId="3798C90D" w14:textId="7B53BE97" w:rsidR="00287EB8" w:rsidRDefault="00287EB8" w:rsidP="00287EB8">
      <w:pPr>
        <w:pStyle w:val="command"/>
        <w:ind w:left="0"/>
      </w:pPr>
      <w:r>
        <w:t xml:space="preserve">    attributes:</w:t>
      </w:r>
    </w:p>
    <w:p w14:paraId="73A4E2B0" w14:textId="17998010" w:rsidR="00287EB8" w:rsidRDefault="00287EB8" w:rsidP="00287EB8">
      <w:pPr>
        <w:pStyle w:val="command"/>
        <w:ind w:left="0"/>
      </w:pPr>
    </w:p>
    <w:p w14:paraId="76D29EAE" w14:textId="77777777" w:rsidR="00287EB8" w:rsidRDefault="00287EB8" w:rsidP="00287EB8">
      <w:pPr>
        <w:pStyle w:val="command"/>
        <w:ind w:left="0"/>
      </w:pPr>
    </w:p>
    <w:p w14:paraId="0FBF677C" w14:textId="3CF1B58C" w:rsidR="00287EB8" w:rsidRDefault="00287EB8" w:rsidP="00287EB8">
      <w:pPr>
        <w:pStyle w:val="command"/>
        <w:ind w:left="0"/>
      </w:pPr>
    </w:p>
    <w:p w14:paraId="1FCE89DD" w14:textId="77777777" w:rsidR="00287EB8" w:rsidRDefault="00287EB8" w:rsidP="00287EB8">
      <w:pPr>
        <w:pStyle w:val="command"/>
        <w:ind w:left="0"/>
      </w:pPr>
    </w:p>
    <w:p w14:paraId="7F41100C" w14:textId="2F447198" w:rsidR="00F77895" w:rsidRDefault="00771EC8" w:rsidP="00BA561C">
      <w:r>
        <w:t xml:space="preserve">Kitchen </w:t>
      </w:r>
      <w:proofErr w:type="gramStart"/>
      <w:r>
        <w:t>test ,</w:t>
      </w:r>
      <w:proofErr w:type="gramEnd"/>
      <w:r>
        <w:t xml:space="preserve"> </w:t>
      </w:r>
      <w:r w:rsidR="004D7689">
        <w:t>builds</w:t>
      </w:r>
      <w:r>
        <w:t xml:space="preserve">  converge, test then destroy kitchen ex:</w:t>
      </w:r>
    </w:p>
    <w:p w14:paraId="641D20C3" w14:textId="77777777" w:rsidR="00771EC8" w:rsidRDefault="00771EC8" w:rsidP="00771EC8">
      <w:pPr>
        <w:pStyle w:val="command"/>
      </w:pPr>
    </w:p>
    <w:p w14:paraId="1F5DBAF5" w14:textId="77777777" w:rsidR="00771EC8" w:rsidRDefault="00771EC8" w:rsidP="00771EC8">
      <w:pPr>
        <w:pStyle w:val="command"/>
      </w:pPr>
      <w:r>
        <w:t xml:space="preserve">chartrse@rtxchwk01 </w:t>
      </w:r>
      <w:proofErr w:type="spellStart"/>
      <w:r>
        <w:t>fai_linux_</w:t>
      </w:r>
      <w:proofErr w:type="gramStart"/>
      <w:r>
        <w:t>baseline</w:t>
      </w:r>
      <w:proofErr w:type="spellEnd"/>
      <w:r>
        <w:t>]$</w:t>
      </w:r>
      <w:proofErr w:type="gramEnd"/>
      <w:r>
        <w:t xml:space="preserve"> kitchen test</w:t>
      </w:r>
    </w:p>
    <w:p w14:paraId="69D9FE6D" w14:textId="77777777" w:rsidR="00771EC8" w:rsidRDefault="00771EC8" w:rsidP="00771EC8">
      <w:pPr>
        <w:pStyle w:val="command"/>
      </w:pPr>
      <w:r>
        <w:t>-----&gt; Starting Kitchen (v1.23.2)</w:t>
      </w:r>
    </w:p>
    <w:p w14:paraId="6B0288FE" w14:textId="77777777" w:rsidR="00771EC8" w:rsidRDefault="00771EC8" w:rsidP="00771EC8">
      <w:pPr>
        <w:pStyle w:val="command"/>
      </w:pPr>
      <w:r>
        <w:t>-----&gt; Cleaning up any prior instances of &lt;default-centos-7&gt;</w:t>
      </w:r>
    </w:p>
    <w:p w14:paraId="5B4E599B" w14:textId="77777777" w:rsidR="00771EC8" w:rsidRDefault="00771EC8" w:rsidP="00771EC8">
      <w:pPr>
        <w:pStyle w:val="command"/>
      </w:pPr>
      <w:r>
        <w:t>-----&gt; Destroying &lt;default-centos-7&gt;...</w:t>
      </w:r>
    </w:p>
    <w:p w14:paraId="67D06759" w14:textId="77777777" w:rsidR="00771EC8" w:rsidRDefault="00771EC8" w:rsidP="00771EC8">
      <w:pPr>
        <w:pStyle w:val="command"/>
      </w:pPr>
      <w:r>
        <w:t xml:space="preserve">       Deleting kitchen sandbox at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4119AB95" w14:textId="77777777" w:rsidR="00771EC8" w:rsidRDefault="00771EC8" w:rsidP="00771EC8">
      <w:pPr>
        <w:pStyle w:val="command"/>
      </w:pPr>
      <w:r>
        <w:t xml:space="preserve">       Deleting verifier sandbox at /home/chartrse</w:t>
      </w:r>
      <w:proofErr w:type="gramStart"/>
      <w:r>
        <w:t>/.dokken</w:t>
      </w:r>
      <w:proofErr w:type="gramEnd"/>
      <w:r>
        <w:t>/verifier_sandbox/8f42d15416-default-centos-7</w:t>
      </w:r>
    </w:p>
    <w:p w14:paraId="10D83C56" w14:textId="77777777" w:rsidR="00771EC8" w:rsidRDefault="00771EC8" w:rsidP="00771EC8">
      <w:pPr>
        <w:pStyle w:val="command"/>
      </w:pPr>
      <w:r>
        <w:t xml:space="preserve">       Finished destroying &lt;default-centos-7&gt; (0m11.61s).</w:t>
      </w:r>
    </w:p>
    <w:p w14:paraId="528F747A" w14:textId="77777777" w:rsidR="00771EC8" w:rsidRDefault="00771EC8" w:rsidP="00771EC8">
      <w:pPr>
        <w:pStyle w:val="command"/>
      </w:pPr>
      <w:r>
        <w:t>-----&gt; Testing &lt;default-centos-7&gt;</w:t>
      </w:r>
    </w:p>
    <w:p w14:paraId="64743FDD" w14:textId="77777777" w:rsidR="00771EC8" w:rsidRDefault="00771EC8" w:rsidP="00771EC8">
      <w:pPr>
        <w:pStyle w:val="command"/>
      </w:pPr>
      <w:r>
        <w:t>-----&gt; Creating &lt;default-centos-7&gt;...</w:t>
      </w:r>
    </w:p>
    <w:p w14:paraId="5AC2EF6E" w14:textId="77777777" w:rsidR="00771EC8" w:rsidRDefault="00771EC8" w:rsidP="00771EC8">
      <w:pPr>
        <w:pStyle w:val="command"/>
      </w:pPr>
      <w:r>
        <w:t xml:space="preserve">       Creating kitchen sandbox at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03682941" w14:textId="77777777" w:rsidR="00771EC8" w:rsidRDefault="00771EC8" w:rsidP="00771EC8">
      <w:pPr>
        <w:pStyle w:val="command"/>
      </w:pPr>
      <w:r>
        <w:t xml:space="preserve">       Creating verifier sandbox at /home/chartrse</w:t>
      </w:r>
      <w:proofErr w:type="gramStart"/>
      <w:r>
        <w:t>/.dokken</w:t>
      </w:r>
      <w:proofErr w:type="gramEnd"/>
      <w:r>
        <w:t>/verifier_sandbox/8f42d15416-default-centos-7</w:t>
      </w:r>
    </w:p>
    <w:p w14:paraId="4E03515E" w14:textId="77777777" w:rsidR="00771EC8" w:rsidRDefault="00771EC8" w:rsidP="00771EC8">
      <w:pPr>
        <w:pStyle w:val="command"/>
      </w:pPr>
      <w:r>
        <w:t xml:space="preserve">       Building work </w:t>
      </w:r>
      <w:proofErr w:type="gramStart"/>
      <w:r>
        <w:t>image..</w:t>
      </w:r>
      <w:proofErr w:type="gramEnd"/>
    </w:p>
    <w:p w14:paraId="70556A2C" w14:textId="77777777" w:rsidR="00771EC8" w:rsidRDefault="00771EC8" w:rsidP="00771EC8">
      <w:pPr>
        <w:pStyle w:val="command"/>
      </w:pPr>
      <w:r>
        <w:t xml:space="preserve">       Creating container 8f42d15416-default-centos-7</w:t>
      </w:r>
    </w:p>
    <w:p w14:paraId="17D710D3" w14:textId="77777777" w:rsidR="00771EC8" w:rsidRDefault="00771EC8" w:rsidP="00771EC8">
      <w:pPr>
        <w:pStyle w:val="command"/>
      </w:pPr>
      <w:r>
        <w:t xml:space="preserve">       Finished creating &lt;default-centos-7&gt; (0m3.86s).</w:t>
      </w:r>
    </w:p>
    <w:p w14:paraId="30AD256D" w14:textId="77777777" w:rsidR="00771EC8" w:rsidRDefault="00771EC8" w:rsidP="00771EC8">
      <w:pPr>
        <w:pStyle w:val="command"/>
      </w:pPr>
      <w:r>
        <w:t>-----&gt; Converging &lt;default-centos-7&gt;...</w:t>
      </w:r>
    </w:p>
    <w:p w14:paraId="7D8197F7" w14:textId="77777777" w:rsidR="00771EC8" w:rsidRDefault="00771EC8" w:rsidP="00771EC8">
      <w:pPr>
        <w:pStyle w:val="command"/>
      </w:pPr>
      <w:r>
        <w:t xml:space="preserve">       Creating kitchen sandbox in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6FAFE8F8" w14:textId="77777777" w:rsidR="00771EC8" w:rsidRDefault="00771EC8" w:rsidP="00771EC8">
      <w:pPr>
        <w:pStyle w:val="command"/>
      </w:pPr>
      <w:r>
        <w:t xml:space="preserve">       Preparing </w:t>
      </w:r>
      <w:proofErr w:type="spellStart"/>
      <w:proofErr w:type="gramStart"/>
      <w:r>
        <w:t>dna.json</w:t>
      </w:r>
      <w:proofErr w:type="spellEnd"/>
      <w:proofErr w:type="gramEnd"/>
    </w:p>
    <w:p w14:paraId="4A89773E" w14:textId="77777777" w:rsidR="00771EC8" w:rsidRDefault="00771EC8" w:rsidP="00771EC8">
      <w:pPr>
        <w:pStyle w:val="command"/>
      </w:pPr>
      <w:r>
        <w:t xml:space="preserve">       Resolving cookbook dependencies with </w:t>
      </w:r>
      <w:proofErr w:type="spellStart"/>
      <w:r>
        <w:t>Berkshelf</w:t>
      </w:r>
      <w:proofErr w:type="spellEnd"/>
      <w:r>
        <w:t xml:space="preserve"> 7.0.6...</w:t>
      </w:r>
    </w:p>
    <w:p w14:paraId="16B056D3" w14:textId="77777777" w:rsidR="00771EC8" w:rsidRDefault="00771EC8" w:rsidP="00771EC8">
      <w:pPr>
        <w:pStyle w:val="command"/>
      </w:pPr>
      <w:r>
        <w:t xml:space="preserve">       Removing non-cookbook files before transfer</w:t>
      </w:r>
    </w:p>
    <w:p w14:paraId="05FF9334" w14:textId="77777777" w:rsidR="00771EC8" w:rsidRDefault="00771EC8" w:rsidP="00771EC8">
      <w:pPr>
        <w:pStyle w:val="command"/>
      </w:pPr>
      <w:r>
        <w:t xml:space="preserve">       Preparing </w:t>
      </w:r>
      <w:proofErr w:type="spellStart"/>
      <w:r>
        <w:t>validation.pem</w:t>
      </w:r>
      <w:proofErr w:type="spellEnd"/>
    </w:p>
    <w:p w14:paraId="38BEEE5C" w14:textId="77777777" w:rsidR="00771EC8" w:rsidRDefault="00771EC8" w:rsidP="00771EC8">
      <w:pPr>
        <w:pStyle w:val="command"/>
      </w:pPr>
      <w:r>
        <w:t xml:space="preserve">       Preparing </w:t>
      </w:r>
      <w:proofErr w:type="spellStart"/>
      <w:r>
        <w:t>client.rb</w:t>
      </w:r>
      <w:proofErr w:type="spellEnd"/>
    </w:p>
    <w:p w14:paraId="0FCB094E" w14:textId="77777777" w:rsidR="00771EC8" w:rsidRDefault="00771EC8" w:rsidP="00771EC8">
      <w:pPr>
        <w:pStyle w:val="command"/>
      </w:pPr>
      <w:r>
        <w:t>Starting Chef Client, version 14.5.33</w:t>
      </w:r>
    </w:p>
    <w:p w14:paraId="7B30AC8E" w14:textId="77777777" w:rsidR="00771EC8" w:rsidRDefault="00771EC8" w:rsidP="00771EC8">
      <w:pPr>
        <w:pStyle w:val="command"/>
      </w:pPr>
      <w:r>
        <w:t>Creating a new client identity for default-centos-7 using the validator key.</w:t>
      </w:r>
    </w:p>
    <w:p w14:paraId="1558BEC5" w14:textId="77777777" w:rsidR="00771EC8" w:rsidRDefault="00771EC8" w:rsidP="00771EC8">
      <w:pPr>
        <w:pStyle w:val="command"/>
      </w:pPr>
      <w:r>
        <w:t>resolving cookbooks for run list: ["</w:t>
      </w:r>
      <w:proofErr w:type="spellStart"/>
      <w:r>
        <w:t>fai_linux_</w:t>
      </w:r>
      <w:proofErr w:type="gramStart"/>
      <w:r>
        <w:t>baseline</w:t>
      </w:r>
      <w:proofErr w:type="spellEnd"/>
      <w:r>
        <w:t>::</w:t>
      </w:r>
      <w:proofErr w:type="gramEnd"/>
      <w:r>
        <w:t>default"]</w:t>
      </w:r>
    </w:p>
    <w:p w14:paraId="089B56B9" w14:textId="77777777" w:rsidR="00771EC8" w:rsidRDefault="00771EC8" w:rsidP="00771EC8">
      <w:pPr>
        <w:pStyle w:val="command"/>
      </w:pPr>
      <w:r>
        <w:t>Synchronizing Cookbooks:</w:t>
      </w:r>
    </w:p>
    <w:p w14:paraId="4A5AB1CD" w14:textId="77777777" w:rsidR="00771EC8" w:rsidRDefault="00771EC8" w:rsidP="00771EC8">
      <w:pPr>
        <w:pStyle w:val="command"/>
      </w:pPr>
      <w:r>
        <w:t xml:space="preserve">  - </w:t>
      </w:r>
      <w:proofErr w:type="spellStart"/>
      <w:r>
        <w:t>fai_linux_baseline</w:t>
      </w:r>
      <w:proofErr w:type="spellEnd"/>
      <w:r>
        <w:t xml:space="preserve"> (0.1.0)</w:t>
      </w:r>
    </w:p>
    <w:p w14:paraId="1463E0F7" w14:textId="77777777" w:rsidR="00771EC8" w:rsidRDefault="00771EC8" w:rsidP="00771EC8">
      <w:pPr>
        <w:pStyle w:val="command"/>
      </w:pPr>
      <w:r>
        <w:t>Installing Cookbook Gems:</w:t>
      </w:r>
    </w:p>
    <w:p w14:paraId="56BA0EE3" w14:textId="77777777" w:rsidR="00771EC8" w:rsidRDefault="00771EC8" w:rsidP="00771EC8">
      <w:pPr>
        <w:pStyle w:val="command"/>
      </w:pPr>
      <w:r>
        <w:t>Compiling Cookbooks...</w:t>
      </w:r>
    </w:p>
    <w:p w14:paraId="3ADA0C48" w14:textId="77777777" w:rsidR="00771EC8" w:rsidRDefault="00771EC8" w:rsidP="00771EC8">
      <w:pPr>
        <w:pStyle w:val="command"/>
      </w:pPr>
      <w:r>
        <w:t>Converging 1 resources</w:t>
      </w:r>
    </w:p>
    <w:p w14:paraId="5A15FC9F" w14:textId="77777777" w:rsidR="00771EC8" w:rsidRDefault="00771EC8" w:rsidP="00771EC8">
      <w:pPr>
        <w:pStyle w:val="command"/>
      </w:pPr>
      <w:r>
        <w:t xml:space="preserve">Recipe: </w:t>
      </w:r>
      <w:proofErr w:type="spellStart"/>
      <w:r>
        <w:t>fai_linux_</w:t>
      </w:r>
      <w:proofErr w:type="gramStart"/>
      <w:r>
        <w:t>baseline</w:t>
      </w:r>
      <w:proofErr w:type="spellEnd"/>
      <w:r>
        <w:t>::</w:t>
      </w:r>
      <w:proofErr w:type="spellStart"/>
      <w:proofErr w:type="gramEnd"/>
      <w:r>
        <w:t>password_policy</w:t>
      </w:r>
      <w:proofErr w:type="spellEnd"/>
    </w:p>
    <w:p w14:paraId="18895122" w14:textId="77777777" w:rsidR="00771EC8" w:rsidRDefault="00771EC8" w:rsidP="00771EC8">
      <w:pPr>
        <w:pStyle w:val="command"/>
      </w:pPr>
      <w:r>
        <w:t xml:space="preserve">  * template[/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>] action create</w:t>
      </w:r>
    </w:p>
    <w:p w14:paraId="66FA3202" w14:textId="77777777" w:rsidR="00771EC8" w:rsidRDefault="00771EC8" w:rsidP="00771EC8">
      <w:pPr>
        <w:pStyle w:val="command"/>
      </w:pPr>
      <w:r>
        <w:t xml:space="preserve">    - update content in file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from 11fa3a to a3c20f</w:t>
      </w:r>
    </w:p>
    <w:p w14:paraId="275D5A75" w14:textId="77777777" w:rsidR="00771EC8" w:rsidRDefault="00771EC8" w:rsidP="00771EC8">
      <w:pPr>
        <w:pStyle w:val="command"/>
      </w:pPr>
      <w:r>
        <w:t xml:space="preserve">    ---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ab/>
        <w:t>2016-11-04 18:24:33.000000000 +0000</w:t>
      </w:r>
    </w:p>
    <w:p w14:paraId="43640B47" w14:textId="77777777" w:rsidR="00771EC8" w:rsidRDefault="00771EC8" w:rsidP="00771EC8">
      <w:pPr>
        <w:pStyle w:val="command"/>
      </w:pPr>
      <w:r>
        <w:t xml:space="preserve">    +++ /</w:t>
      </w:r>
      <w:proofErr w:type="spellStart"/>
      <w:r>
        <w:t>etc</w:t>
      </w:r>
      <w:proofErr w:type="spellEnd"/>
      <w:proofErr w:type="gramStart"/>
      <w:r>
        <w:t>/.chef</w:t>
      </w:r>
      <w:proofErr w:type="gramEnd"/>
      <w:r>
        <w:t>-login20181029-52-7f51mg.defs</w:t>
      </w:r>
      <w:r>
        <w:tab/>
        <w:t>2018-10-29 18:52:35.848648200 +0000</w:t>
      </w:r>
    </w:p>
    <w:p w14:paraId="70117549" w14:textId="77777777" w:rsidR="00771EC8" w:rsidRDefault="00771EC8" w:rsidP="00771EC8">
      <w:pPr>
        <w:pStyle w:val="command"/>
      </w:pPr>
      <w:r>
        <w:t xml:space="preserve">    @@ -23,8 +23,8 @@</w:t>
      </w:r>
    </w:p>
    <w:p w14:paraId="68CD7132" w14:textId="77777777" w:rsidR="00771EC8" w:rsidRDefault="00771EC8" w:rsidP="00771EC8">
      <w:pPr>
        <w:pStyle w:val="command"/>
      </w:pPr>
      <w:r>
        <w:t xml:space="preserve">     #</w:t>
      </w:r>
      <w:r>
        <w:tab/>
        <w:t>PASS_WARN_AGE</w:t>
      </w:r>
      <w:r>
        <w:tab/>
        <w:t>Number of days warning given before a password expires.</w:t>
      </w:r>
    </w:p>
    <w:p w14:paraId="2C7C78C9" w14:textId="77777777" w:rsidR="00771EC8" w:rsidRDefault="00771EC8" w:rsidP="00771EC8">
      <w:pPr>
        <w:pStyle w:val="command"/>
      </w:pPr>
      <w:r>
        <w:t xml:space="preserve">     #</w:t>
      </w:r>
    </w:p>
    <w:p w14:paraId="3E3286E5" w14:textId="77777777" w:rsidR="00771EC8" w:rsidRDefault="00771EC8" w:rsidP="00771EC8">
      <w:pPr>
        <w:pStyle w:val="command"/>
      </w:pPr>
      <w:r>
        <w:t xml:space="preserve">     PASS_MAX_DAYS</w:t>
      </w:r>
      <w:r>
        <w:tab/>
        <w:t>99999</w:t>
      </w:r>
    </w:p>
    <w:p w14:paraId="336DCACC" w14:textId="77777777" w:rsidR="00771EC8" w:rsidRDefault="00771EC8" w:rsidP="00771EC8">
      <w:pPr>
        <w:pStyle w:val="command"/>
      </w:pPr>
      <w:r>
        <w:t xml:space="preserve">    -PASS_MIN_DAYS</w:t>
      </w:r>
      <w:r>
        <w:tab/>
        <w:t>0</w:t>
      </w:r>
    </w:p>
    <w:p w14:paraId="1609B227" w14:textId="77777777" w:rsidR="00771EC8" w:rsidRDefault="00771EC8" w:rsidP="00771EC8">
      <w:pPr>
        <w:pStyle w:val="command"/>
      </w:pPr>
      <w:r>
        <w:t xml:space="preserve">    -PASS_MIN_LEN</w:t>
      </w:r>
      <w:r>
        <w:tab/>
        <w:t>5</w:t>
      </w:r>
    </w:p>
    <w:p w14:paraId="0D0444EF" w14:textId="77777777" w:rsidR="00771EC8" w:rsidRDefault="00771EC8" w:rsidP="00771EC8">
      <w:pPr>
        <w:pStyle w:val="command"/>
      </w:pPr>
      <w:r>
        <w:t xml:space="preserve">    +PASS_MIN_DAYS</w:t>
      </w:r>
      <w:r>
        <w:tab/>
        <w:t>5</w:t>
      </w:r>
    </w:p>
    <w:p w14:paraId="77D5323A" w14:textId="77777777" w:rsidR="00771EC8" w:rsidRDefault="00771EC8" w:rsidP="00771EC8">
      <w:pPr>
        <w:pStyle w:val="command"/>
      </w:pPr>
      <w:r>
        <w:t xml:space="preserve">    +PASS_MIN_LEN</w:t>
      </w:r>
      <w:r>
        <w:tab/>
        <w:t>14</w:t>
      </w:r>
    </w:p>
    <w:p w14:paraId="48F4DE1F" w14:textId="77777777" w:rsidR="00771EC8" w:rsidRDefault="00771EC8" w:rsidP="00771EC8">
      <w:pPr>
        <w:pStyle w:val="command"/>
      </w:pPr>
      <w:r>
        <w:t xml:space="preserve">     PASS_WARN_AGE</w:t>
      </w:r>
      <w:r>
        <w:tab/>
        <w:t>7</w:t>
      </w:r>
    </w:p>
    <w:p w14:paraId="74FA1942" w14:textId="77777777" w:rsidR="00771EC8" w:rsidRDefault="00771EC8" w:rsidP="00771EC8">
      <w:pPr>
        <w:pStyle w:val="command"/>
      </w:pPr>
    </w:p>
    <w:p w14:paraId="39A7FC8D" w14:textId="77777777" w:rsidR="00771EC8" w:rsidRDefault="00771EC8" w:rsidP="00771EC8">
      <w:pPr>
        <w:pStyle w:val="command"/>
      </w:pPr>
      <w:r>
        <w:t xml:space="preserve">     #</w:t>
      </w:r>
    </w:p>
    <w:p w14:paraId="7C90858F" w14:textId="77777777" w:rsidR="00771EC8" w:rsidRDefault="00771EC8" w:rsidP="00771EC8">
      <w:pPr>
        <w:pStyle w:val="command"/>
      </w:pPr>
      <w:r>
        <w:t xml:space="preserve">    - change mode from '0644' to '0655'</w:t>
      </w:r>
    </w:p>
    <w:p w14:paraId="4F60C512" w14:textId="77777777" w:rsidR="00771EC8" w:rsidRDefault="00771EC8" w:rsidP="00771EC8">
      <w:pPr>
        <w:pStyle w:val="command"/>
      </w:pPr>
    </w:p>
    <w:p w14:paraId="4E7522C6" w14:textId="77777777" w:rsidR="00771EC8" w:rsidRDefault="00771EC8" w:rsidP="00771EC8">
      <w:pPr>
        <w:pStyle w:val="command"/>
      </w:pPr>
      <w:r>
        <w:t>Running handlers:</w:t>
      </w:r>
    </w:p>
    <w:p w14:paraId="7EC3DA98" w14:textId="77777777" w:rsidR="00771EC8" w:rsidRDefault="00771EC8" w:rsidP="00771EC8">
      <w:pPr>
        <w:pStyle w:val="command"/>
      </w:pPr>
      <w:r>
        <w:t>Running handlers complete</w:t>
      </w:r>
    </w:p>
    <w:p w14:paraId="3AA6032A" w14:textId="77777777" w:rsidR="00771EC8" w:rsidRDefault="00771EC8" w:rsidP="00771EC8">
      <w:pPr>
        <w:pStyle w:val="command"/>
      </w:pPr>
      <w:r>
        <w:t>Chef Client finished, 1/1 resources updated in 02 seconds</w:t>
      </w:r>
    </w:p>
    <w:p w14:paraId="0DD4252C" w14:textId="77777777" w:rsidR="00771EC8" w:rsidRDefault="00771EC8" w:rsidP="00771EC8">
      <w:pPr>
        <w:pStyle w:val="command"/>
      </w:pPr>
      <w:r>
        <w:t xml:space="preserve">       Finished converging &lt;default-centos-7&gt; (0m13.54s).</w:t>
      </w:r>
    </w:p>
    <w:p w14:paraId="1EA2C454" w14:textId="77777777" w:rsidR="00771EC8" w:rsidRDefault="00771EC8" w:rsidP="00771EC8">
      <w:pPr>
        <w:pStyle w:val="command"/>
      </w:pPr>
      <w:r>
        <w:t>-----&gt; Setting up &lt;default-centos-7&gt;...</w:t>
      </w:r>
    </w:p>
    <w:p w14:paraId="65529EF5" w14:textId="77777777" w:rsidR="00771EC8" w:rsidRDefault="00771EC8" w:rsidP="00771EC8">
      <w:pPr>
        <w:pStyle w:val="command"/>
      </w:pPr>
      <w:r>
        <w:t xml:space="preserve">       Finished setting up &lt;default-centos-7&gt; (0m0.00s).</w:t>
      </w:r>
    </w:p>
    <w:p w14:paraId="2DA9120B" w14:textId="77777777" w:rsidR="00771EC8" w:rsidRDefault="00771EC8" w:rsidP="00771EC8">
      <w:pPr>
        <w:pStyle w:val="command"/>
      </w:pPr>
      <w:r>
        <w:t>-----&gt; Verifying &lt;default-centos-7&gt;...</w:t>
      </w:r>
    </w:p>
    <w:p w14:paraId="4A25FF32" w14:textId="77777777" w:rsidR="00771EC8" w:rsidRDefault="00771EC8" w:rsidP="00771EC8">
      <w:pPr>
        <w:pStyle w:val="command"/>
      </w:pPr>
      <w:r>
        <w:t xml:space="preserve">       Loaded tests from </w:t>
      </w:r>
      <w:proofErr w:type="gramStart"/>
      <w:r>
        <w:t>{:path</w:t>
      </w:r>
      <w:proofErr w:type="gramEnd"/>
      <w:r>
        <w:t>=&gt;".data.home.chartrse.chef-repo.cookbooks.fai_linux_baseline.test.integration.default"}</w:t>
      </w:r>
    </w:p>
    <w:p w14:paraId="2EBBFAC8" w14:textId="77777777" w:rsidR="00771EC8" w:rsidRDefault="00771EC8" w:rsidP="00771EC8">
      <w:pPr>
        <w:pStyle w:val="command"/>
      </w:pPr>
    </w:p>
    <w:p w14:paraId="7C90876B" w14:textId="77777777" w:rsidR="00771EC8" w:rsidRDefault="00771EC8" w:rsidP="00771EC8">
      <w:pPr>
        <w:pStyle w:val="command"/>
      </w:pPr>
      <w:r>
        <w:t xml:space="preserve">Profile: tests from </w:t>
      </w:r>
      <w:proofErr w:type="gramStart"/>
      <w:r>
        <w:t>{:path</w:t>
      </w:r>
      <w:proofErr w:type="gramEnd"/>
      <w:r>
        <w:t>=&gt;"/data/home/chartrse/chef-repo/cookbooks/fai_linux_baseline/test/integration/default"} (tests from {:path=&gt;".data.home.chartrse.chef-repo.cookbooks.fai_linux_baseline.test.integration.default"})</w:t>
      </w:r>
    </w:p>
    <w:p w14:paraId="4FA81FFD" w14:textId="77777777" w:rsidR="00771EC8" w:rsidRDefault="00771EC8" w:rsidP="00771EC8">
      <w:pPr>
        <w:pStyle w:val="command"/>
      </w:pPr>
      <w:r>
        <w:t>Version: (not specified)</w:t>
      </w:r>
    </w:p>
    <w:p w14:paraId="7FDFFA28" w14:textId="77777777" w:rsidR="00771EC8" w:rsidRDefault="00771EC8" w:rsidP="00771EC8">
      <w:pPr>
        <w:pStyle w:val="command"/>
      </w:pPr>
      <w:r>
        <w:t>Target:  docker://f2391af73f083027c305ced06224641693e2babcb362e5297b1a5ec6aed7be0c</w:t>
      </w:r>
    </w:p>
    <w:p w14:paraId="4E8CDB26" w14:textId="77777777" w:rsidR="00771EC8" w:rsidRDefault="00771EC8" w:rsidP="00771EC8">
      <w:pPr>
        <w:pStyle w:val="command"/>
      </w:pPr>
    </w:p>
    <w:p w14:paraId="0CC01C25" w14:textId="77777777" w:rsidR="00771EC8" w:rsidRDefault="00771EC8" w:rsidP="00771EC8">
      <w:pPr>
        <w:pStyle w:val="command"/>
      </w:pPr>
      <w:r>
        <w:t xml:space="preserve">  File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</w:p>
    <w:p w14:paraId="41047B07" w14:textId="77777777" w:rsidR="00771EC8" w:rsidRDefault="00771EC8" w:rsidP="00771EC8">
      <w:pPr>
        <w:pStyle w:val="command"/>
      </w:pPr>
      <w:r>
        <w:t xml:space="preserve">     </w:t>
      </w:r>
      <w:proofErr w:type="gramStart"/>
      <w:r>
        <w:rPr>
          <w:rFonts w:ascii="Apple Color Emoji" w:hAnsi="Apple Color Emoji" w:cs="Apple Color Emoji"/>
        </w:rPr>
        <w:t>✔</w:t>
      </w:r>
      <w:r>
        <w:t xml:space="preserve">  content</w:t>
      </w:r>
      <w:proofErr w:type="gramEnd"/>
      <w:r>
        <w:t xml:space="preserve"> should match /^PASS_MIN_LEN.*14/</w:t>
      </w:r>
    </w:p>
    <w:p w14:paraId="63F08F3C" w14:textId="77777777" w:rsidR="00771EC8" w:rsidRDefault="00771EC8" w:rsidP="00771EC8">
      <w:pPr>
        <w:pStyle w:val="command"/>
      </w:pPr>
    </w:p>
    <w:p w14:paraId="1EB3ECE1" w14:textId="77777777" w:rsidR="00771EC8" w:rsidRDefault="00771EC8" w:rsidP="00771EC8">
      <w:pPr>
        <w:pStyle w:val="command"/>
      </w:pPr>
      <w:r>
        <w:t>Test Summary: 1 successful, 0 failures, 0 skipped</w:t>
      </w:r>
    </w:p>
    <w:p w14:paraId="779345C8" w14:textId="77777777" w:rsidR="00771EC8" w:rsidRDefault="00771EC8" w:rsidP="00771EC8">
      <w:pPr>
        <w:pStyle w:val="command"/>
      </w:pPr>
      <w:r>
        <w:t xml:space="preserve">       Finished verifying &lt;default-centos-7&gt; (0m3.70s).</w:t>
      </w:r>
    </w:p>
    <w:p w14:paraId="67E905E3" w14:textId="77777777" w:rsidR="00771EC8" w:rsidRDefault="00771EC8" w:rsidP="00771EC8">
      <w:pPr>
        <w:pStyle w:val="command"/>
      </w:pPr>
      <w:r>
        <w:t>-----&gt; Destroying &lt;default-centos-7&gt;...</w:t>
      </w:r>
    </w:p>
    <w:p w14:paraId="7193B598" w14:textId="77777777" w:rsidR="00771EC8" w:rsidRDefault="00771EC8" w:rsidP="00771EC8">
      <w:pPr>
        <w:pStyle w:val="command"/>
      </w:pPr>
      <w:r>
        <w:t xml:space="preserve">       Deleting kitchen sandbox at /home/chartrse</w:t>
      </w:r>
      <w:proofErr w:type="gramStart"/>
      <w:r>
        <w:t>/.dokken</w:t>
      </w:r>
      <w:proofErr w:type="gramEnd"/>
      <w:r>
        <w:t>/kitchen_sandbox/8f42d15416-default-centos-7</w:t>
      </w:r>
    </w:p>
    <w:p w14:paraId="4AAA8A25" w14:textId="77777777" w:rsidR="00771EC8" w:rsidRDefault="00771EC8" w:rsidP="00771EC8">
      <w:pPr>
        <w:pStyle w:val="command"/>
      </w:pPr>
      <w:r>
        <w:t xml:space="preserve">       Deleting verifier sandbox at /home/chartrse</w:t>
      </w:r>
      <w:proofErr w:type="gramStart"/>
      <w:r>
        <w:t>/.dokken</w:t>
      </w:r>
      <w:proofErr w:type="gramEnd"/>
      <w:r>
        <w:t>/verifier_sandbox/8f42d15416-default-centos-7</w:t>
      </w:r>
    </w:p>
    <w:p w14:paraId="0B828616" w14:textId="77777777" w:rsidR="00771EC8" w:rsidRDefault="00771EC8" w:rsidP="00771EC8">
      <w:pPr>
        <w:pStyle w:val="command"/>
      </w:pPr>
      <w:r>
        <w:t xml:space="preserve">       Finished destroying &lt;default-centos-7&gt; (0m10.93s).</w:t>
      </w:r>
    </w:p>
    <w:p w14:paraId="295EA8E6" w14:textId="77777777" w:rsidR="00771EC8" w:rsidRDefault="00771EC8" w:rsidP="00771EC8">
      <w:pPr>
        <w:pStyle w:val="command"/>
      </w:pPr>
      <w:r>
        <w:t xml:space="preserve">       Finished testing &lt;default-centos-7&gt; (0m43.73s).</w:t>
      </w:r>
    </w:p>
    <w:p w14:paraId="2F824E28" w14:textId="77777777" w:rsidR="00771EC8" w:rsidRDefault="00771EC8" w:rsidP="00771EC8">
      <w:pPr>
        <w:pStyle w:val="command"/>
      </w:pPr>
      <w:r>
        <w:t>-----&gt; Kitchen is finished. (0m46.66s)</w:t>
      </w:r>
    </w:p>
    <w:p w14:paraId="34FD1CC3" w14:textId="77777777" w:rsidR="00771EC8" w:rsidRDefault="00771EC8" w:rsidP="00771EC8">
      <w:pPr>
        <w:pStyle w:val="command"/>
      </w:pPr>
      <w:r>
        <w:t xml:space="preserve">[chartrse@rtxchwk01 </w:t>
      </w:r>
      <w:proofErr w:type="spellStart"/>
      <w:r>
        <w:t>fai_linux_</w:t>
      </w:r>
      <w:proofErr w:type="gramStart"/>
      <w:r>
        <w:t>baseline</w:t>
      </w:r>
      <w:proofErr w:type="spellEnd"/>
      <w:r>
        <w:t>]$</w:t>
      </w:r>
      <w:proofErr w:type="gramEnd"/>
      <w:r>
        <w:t xml:space="preserve"> kitchen list</w:t>
      </w:r>
    </w:p>
    <w:p w14:paraId="6D454293" w14:textId="77777777" w:rsidR="00771EC8" w:rsidRDefault="00771EC8" w:rsidP="00771EC8">
      <w:pPr>
        <w:pStyle w:val="command"/>
      </w:pPr>
      <w:r>
        <w:t>Instance          Driver  Provisioner  Verifier  Transport  Last Action    Last Error</w:t>
      </w:r>
    </w:p>
    <w:p w14:paraId="1517E429" w14:textId="77777777" w:rsidR="00771EC8" w:rsidRDefault="00771EC8" w:rsidP="00771EC8">
      <w:pPr>
        <w:pStyle w:val="command"/>
      </w:pPr>
      <w:r>
        <w:t xml:space="preserve">default-centos-7  Dokken  </w:t>
      </w:r>
      <w:proofErr w:type="spellStart"/>
      <w:r>
        <w:t>Dokken</w:t>
      </w:r>
      <w:proofErr w:type="spellEnd"/>
      <w:r>
        <w:t xml:space="preserve">       Inspec    Dokken     &lt;Not Created&gt;  &lt;None&gt;</w:t>
      </w:r>
    </w:p>
    <w:p w14:paraId="4C7ED2D3" w14:textId="5098BBF4" w:rsidR="00771EC8" w:rsidRDefault="00771EC8" w:rsidP="00771EC8">
      <w:pPr>
        <w:pStyle w:val="command"/>
      </w:pPr>
      <w:r>
        <w:t xml:space="preserve">[chartrse@rtxchwk01 </w:t>
      </w:r>
      <w:proofErr w:type="spellStart"/>
      <w:r>
        <w:t>fai_linux_baseline</w:t>
      </w:r>
      <w:proofErr w:type="spellEnd"/>
      <w:r>
        <w:t>]$</w:t>
      </w:r>
    </w:p>
    <w:p w14:paraId="386AB767" w14:textId="77777777" w:rsidR="00771EC8" w:rsidRDefault="00771EC8" w:rsidP="00F77895">
      <w:pPr>
        <w:jc w:val="both"/>
      </w:pPr>
    </w:p>
    <w:p w14:paraId="3E80215C" w14:textId="1B001B86" w:rsidR="003763E1" w:rsidRPr="000568A1" w:rsidRDefault="00F77895" w:rsidP="00F90DA2">
      <w:pPr>
        <w:pStyle w:val="Heading1"/>
      </w:pPr>
      <w:r>
        <w:t xml:space="preserve">  </w:t>
      </w:r>
      <w:bookmarkStart w:id="20" w:name="_Toc528659341"/>
      <w:r w:rsidR="002F4082">
        <w:t>K</w:t>
      </w:r>
      <w:r w:rsidR="00F90DA2">
        <w:t>nife</w:t>
      </w:r>
      <w:r w:rsidR="002F4082">
        <w:t xml:space="preserve"> and berks</w:t>
      </w:r>
      <w:bookmarkEnd w:id="20"/>
    </w:p>
    <w:p w14:paraId="0D40253E" w14:textId="1AFC806C" w:rsidR="002F4082" w:rsidRDefault="002F4082" w:rsidP="002F4082">
      <w:r>
        <w:t xml:space="preserve">Knife ssh gets is information from chef server, when the secure bit it set to </w:t>
      </w:r>
      <w:r w:rsidR="009342B1">
        <w:t>on the</w:t>
      </w:r>
      <w:r>
        <w:t xml:space="preserve"> </w:t>
      </w:r>
      <w:r w:rsidR="00C96034">
        <w:t>node, you</w:t>
      </w:r>
      <w:r>
        <w:t xml:space="preserve"> need an extra attribute. This is in order to make it harder for the attacker in case you chef server get comprise. Ex: you need to specify -a </w:t>
      </w:r>
      <w:proofErr w:type="spellStart"/>
      <w:r>
        <w:t>ipaddress</w:t>
      </w:r>
      <w:proofErr w:type="spellEnd"/>
      <w:r>
        <w:t xml:space="preserve">. ohai gathers the info </w:t>
      </w:r>
      <w:proofErr w:type="gramStart"/>
      <w:r w:rsidR="00C96034">
        <w:t>IP ,</w:t>
      </w:r>
      <w:proofErr w:type="gramEnd"/>
      <w:r>
        <w:t xml:space="preserve"> number of </w:t>
      </w:r>
      <w:r w:rsidR="00C96034">
        <w:t>CPU</w:t>
      </w:r>
      <w:r>
        <w:t xml:space="preserve"> and sends it to the chef server so it can be used .For example  the platform</w:t>
      </w:r>
    </w:p>
    <w:p w14:paraId="70E164CE" w14:textId="77777777" w:rsidR="002F4082" w:rsidRDefault="002F4082" w:rsidP="002F4082">
      <w:pPr>
        <w:pStyle w:val="BodyText"/>
      </w:pPr>
    </w:p>
    <w:p w14:paraId="11E53643" w14:textId="77777777" w:rsidR="002F4082" w:rsidRDefault="002F4082" w:rsidP="002F4082">
      <w:pPr>
        <w:pStyle w:val="command"/>
      </w:pPr>
      <w:r>
        <w:t xml:space="preserve">chartrse@rtxchwk01 </w:t>
      </w:r>
      <w:proofErr w:type="spellStart"/>
      <w:r>
        <w:t>fai_linux_</w:t>
      </w:r>
      <w:proofErr w:type="gramStart"/>
      <w:r>
        <w:t>patch</w:t>
      </w:r>
      <w:proofErr w:type="spellEnd"/>
      <w:r>
        <w:t>]$</w:t>
      </w:r>
      <w:proofErr w:type="gramEnd"/>
      <w:r>
        <w:t xml:space="preserve"> ohai |grep -</w:t>
      </w:r>
      <w:proofErr w:type="spellStart"/>
      <w:r>
        <w:t>i</w:t>
      </w:r>
      <w:proofErr w:type="spellEnd"/>
      <w:r>
        <w:t xml:space="preserve"> '"platform":'</w:t>
      </w:r>
    </w:p>
    <w:p w14:paraId="215F72E5" w14:textId="77777777" w:rsidR="002F4082" w:rsidRDefault="002F4082" w:rsidP="002F4082">
      <w:pPr>
        <w:pStyle w:val="command"/>
      </w:pPr>
      <w:r>
        <w:t>[2018-10-26T15:59:12-05:00] INFO: The plugin path /</w:t>
      </w:r>
      <w:proofErr w:type="spellStart"/>
      <w:r>
        <w:t>etc</w:t>
      </w:r>
      <w:proofErr w:type="spellEnd"/>
      <w:r>
        <w:t>/chef/ohai/plugins does not exist. Skipping...</w:t>
      </w:r>
    </w:p>
    <w:p w14:paraId="65C78AC3" w14:textId="77777777" w:rsidR="002F4082" w:rsidRDefault="002F4082" w:rsidP="002F4082">
      <w:pPr>
        <w:pStyle w:val="command"/>
      </w:pPr>
      <w:r>
        <w:t xml:space="preserve">  "platform": "oracle",</w:t>
      </w:r>
    </w:p>
    <w:p w14:paraId="7B9A4277" w14:textId="77777777" w:rsidR="002F4082" w:rsidRDefault="002F4082" w:rsidP="002F4082">
      <w:pPr>
        <w:pStyle w:val="command"/>
      </w:pPr>
    </w:p>
    <w:p w14:paraId="67F4CD08" w14:textId="72F4CDBC" w:rsidR="002F4082" w:rsidRDefault="002F4082" w:rsidP="002F4082">
      <w:r>
        <w:t>To upload your cookbook</w:t>
      </w:r>
      <w:r w:rsidR="009342B1">
        <w:t xml:space="preserve"> to </w:t>
      </w:r>
      <w:r w:rsidR="008A53D2">
        <w:t>your chef</w:t>
      </w:r>
      <w:r w:rsidR="00282A1B">
        <w:t xml:space="preserve"> </w:t>
      </w:r>
      <w:r w:rsidR="00AB2879">
        <w:t>server use</w:t>
      </w:r>
      <w:r w:rsidR="00282A1B">
        <w:t>:</w:t>
      </w:r>
    </w:p>
    <w:p w14:paraId="5F779A81" w14:textId="77777777" w:rsidR="008A53D2" w:rsidRDefault="008A53D2" w:rsidP="002F4082"/>
    <w:p w14:paraId="345A07D4" w14:textId="77777777" w:rsidR="008A53D2" w:rsidRDefault="008A53D2" w:rsidP="008A53D2">
      <w:pPr>
        <w:pStyle w:val="command"/>
      </w:pPr>
      <w:r>
        <w:t xml:space="preserve">[chartrse@rtxchwk01 </w:t>
      </w:r>
      <w:proofErr w:type="spellStart"/>
      <w:r>
        <w:t>fai_linux_</w:t>
      </w:r>
      <w:proofErr w:type="gramStart"/>
      <w:r>
        <w:t>baseline</w:t>
      </w:r>
      <w:proofErr w:type="spellEnd"/>
      <w:r>
        <w:t>]$</w:t>
      </w:r>
      <w:proofErr w:type="gramEnd"/>
      <w:r>
        <w:t xml:space="preserve"> berks upload</w:t>
      </w:r>
    </w:p>
    <w:p w14:paraId="34858B5A" w14:textId="7CEB1D30" w:rsidR="008A53D2" w:rsidRDefault="008A53D2" w:rsidP="008A53D2">
      <w:pPr>
        <w:pStyle w:val="command"/>
      </w:pPr>
      <w:r>
        <w:t xml:space="preserve">Uploaded </w:t>
      </w:r>
      <w:proofErr w:type="spellStart"/>
      <w:r>
        <w:t>fai_linux_baseline</w:t>
      </w:r>
      <w:proofErr w:type="spellEnd"/>
      <w:r>
        <w:t xml:space="preserve"> (0.2.0) to: 'https://rtxlchp01.rtxlab.local/organizations/</w:t>
      </w:r>
      <w:proofErr w:type="spellStart"/>
      <w:r>
        <w:t>rtx</w:t>
      </w:r>
      <w:proofErr w:type="spellEnd"/>
      <w:r>
        <w:t>'</w:t>
      </w:r>
    </w:p>
    <w:p w14:paraId="155058BD" w14:textId="77777777" w:rsidR="008A53D2" w:rsidRDefault="008A53D2" w:rsidP="008A53D2">
      <w:pPr>
        <w:pStyle w:val="command"/>
      </w:pPr>
    </w:p>
    <w:p w14:paraId="3D483160" w14:textId="67DABD3D" w:rsidR="008A53D2" w:rsidRDefault="008A53D2" w:rsidP="008A53D2">
      <w:r>
        <w:t xml:space="preserve">If you run the command again without changing your version </w:t>
      </w:r>
      <w:proofErr w:type="gramStart"/>
      <w:r w:rsidR="00C96034" w:rsidRPr="008A53D2">
        <w:t>metadata.rb</w:t>
      </w:r>
      <w:r w:rsidR="00C96034">
        <w:t xml:space="preserve"> ,</w:t>
      </w:r>
      <w:proofErr w:type="gramEnd"/>
      <w:r>
        <w:t xml:space="preserve"> the server will notice and won’t upload your cookbook.</w:t>
      </w:r>
    </w:p>
    <w:p w14:paraId="0A6F2BCC" w14:textId="77777777" w:rsidR="008A53D2" w:rsidRDefault="008A53D2" w:rsidP="008A53D2"/>
    <w:p w14:paraId="010A82D1" w14:textId="77777777" w:rsidR="00282A1B" w:rsidRDefault="00282A1B" w:rsidP="00282A1B">
      <w:pPr>
        <w:pStyle w:val="command"/>
      </w:pPr>
      <w:r>
        <w:t xml:space="preserve">[chartrse@rtxchwk01 </w:t>
      </w:r>
      <w:proofErr w:type="spellStart"/>
      <w:r>
        <w:t>fai_linux_</w:t>
      </w:r>
      <w:proofErr w:type="gramStart"/>
      <w:r>
        <w:t>baseline</w:t>
      </w:r>
      <w:proofErr w:type="spellEnd"/>
      <w:r>
        <w:t>]$</w:t>
      </w:r>
      <w:proofErr w:type="gramEnd"/>
      <w:r>
        <w:t xml:space="preserve"> berks upload</w:t>
      </w:r>
    </w:p>
    <w:p w14:paraId="0B493A9D" w14:textId="77777777" w:rsidR="00282A1B" w:rsidRDefault="00282A1B" w:rsidP="00282A1B">
      <w:pPr>
        <w:pStyle w:val="command"/>
      </w:pPr>
      <w:r>
        <w:t xml:space="preserve">Skipping </w:t>
      </w:r>
      <w:proofErr w:type="spellStart"/>
      <w:r>
        <w:t>fai_linux_baseline</w:t>
      </w:r>
      <w:proofErr w:type="spellEnd"/>
      <w:r>
        <w:t xml:space="preserve"> (0.1.0) (frozen)</w:t>
      </w:r>
    </w:p>
    <w:p w14:paraId="099FFD22" w14:textId="135A435E" w:rsidR="002F4082" w:rsidRDefault="00282A1B" w:rsidP="00282A1B">
      <w:pPr>
        <w:pStyle w:val="command"/>
      </w:pPr>
      <w:r>
        <w:t xml:space="preserve">[chartrse@rtxchwk01 </w:t>
      </w:r>
      <w:proofErr w:type="spellStart"/>
      <w:r>
        <w:t>fai_linux_</w:t>
      </w:r>
      <w:proofErr w:type="gramStart"/>
      <w:r>
        <w:t>baseline</w:t>
      </w:r>
      <w:proofErr w:type="spellEnd"/>
      <w:r>
        <w:t>]$</w:t>
      </w:r>
      <w:proofErr w:type="gramEnd"/>
    </w:p>
    <w:p w14:paraId="038C9BAA" w14:textId="77777777" w:rsidR="008A53D2" w:rsidRDefault="008A53D2" w:rsidP="00282A1B">
      <w:pPr>
        <w:pStyle w:val="command"/>
      </w:pPr>
    </w:p>
    <w:p w14:paraId="443C7FFB" w14:textId="2F9B3533" w:rsidR="008A53D2" w:rsidRDefault="008A53D2" w:rsidP="00282A1B">
      <w:pPr>
        <w:pStyle w:val="command"/>
      </w:pPr>
      <w:r>
        <w:t>This on reas</w:t>
      </w:r>
      <w:r w:rsidR="000505CF">
        <w:t>on to use berks upload over knif</w:t>
      </w:r>
      <w:r>
        <w:t>e upload. Berks add an extra protection will knife upload could bypass it</w:t>
      </w:r>
    </w:p>
    <w:p w14:paraId="56D1060C" w14:textId="77777777" w:rsidR="00AB2879" w:rsidRDefault="00AB2879" w:rsidP="00282A1B">
      <w:pPr>
        <w:pStyle w:val="command"/>
      </w:pPr>
    </w:p>
    <w:p w14:paraId="04A79521" w14:textId="3EA2FE26" w:rsidR="002F4082" w:rsidRDefault="00AB2879" w:rsidP="000505CF">
      <w:r>
        <w:t>T</w:t>
      </w:r>
      <w:r w:rsidR="002F4082">
        <w:t xml:space="preserve">o fetch any cookbook </w:t>
      </w:r>
      <w:r w:rsidR="000505CF">
        <w:t>dependencies,</w:t>
      </w:r>
      <w:r w:rsidR="002F4082">
        <w:t xml:space="preserve"> use</w:t>
      </w:r>
      <w:r w:rsidR="000505CF">
        <w:t xml:space="preserve"> </w:t>
      </w:r>
      <w:r w:rsidR="008A53D2">
        <w:t>berks</w:t>
      </w:r>
      <w:r w:rsidR="002F4082">
        <w:t xml:space="preserve"> install</w:t>
      </w:r>
      <w:r w:rsidR="000505CF">
        <w:t>:</w:t>
      </w:r>
    </w:p>
    <w:p w14:paraId="12AC9E23" w14:textId="77777777" w:rsidR="000505CF" w:rsidRDefault="000505CF" w:rsidP="000505CF">
      <w:pPr>
        <w:pStyle w:val="command"/>
      </w:pPr>
      <w:r>
        <w:t>[chartrse@rtxchwk01 chef-svrm</w:t>
      </w:r>
      <w:proofErr w:type="gramStart"/>
      <w:r>
        <w:t>1]$</w:t>
      </w:r>
      <w:proofErr w:type="gramEnd"/>
      <w:r>
        <w:t xml:space="preserve"> berks install</w:t>
      </w:r>
    </w:p>
    <w:p w14:paraId="033B6023" w14:textId="77777777" w:rsidR="000505CF" w:rsidRDefault="000505CF" w:rsidP="000505CF">
      <w:pPr>
        <w:pStyle w:val="command"/>
      </w:pPr>
      <w:r>
        <w:t>Resolving cookbook dependencies...</w:t>
      </w:r>
    </w:p>
    <w:p w14:paraId="17E3D3C4" w14:textId="77777777" w:rsidR="000505CF" w:rsidRDefault="000505CF" w:rsidP="000505CF">
      <w:pPr>
        <w:pStyle w:val="command"/>
      </w:pPr>
      <w:r>
        <w:t xml:space="preserve">Fetching 'chef-svrm1' from source </w:t>
      </w:r>
      <w:proofErr w:type="gramStart"/>
      <w:r>
        <w:t>at .</w:t>
      </w:r>
      <w:proofErr w:type="gramEnd"/>
    </w:p>
    <w:p w14:paraId="1A3FD0C3" w14:textId="77777777" w:rsidR="000505CF" w:rsidRDefault="000505CF" w:rsidP="000505CF">
      <w:pPr>
        <w:pStyle w:val="command"/>
      </w:pPr>
      <w:r>
        <w:t>Fetching cookbook index from https://supermarket.chef.io...</w:t>
      </w:r>
    </w:p>
    <w:p w14:paraId="1D38890E" w14:textId="77777777" w:rsidR="000505CF" w:rsidRDefault="000505CF" w:rsidP="000505CF">
      <w:pPr>
        <w:pStyle w:val="command"/>
      </w:pPr>
      <w:r>
        <w:t>Using chef-sugar (4.1.0)</w:t>
      </w:r>
    </w:p>
    <w:p w14:paraId="1CEEAB1D" w14:textId="77777777" w:rsidR="000505CF" w:rsidRDefault="000505CF" w:rsidP="000505CF">
      <w:pPr>
        <w:pStyle w:val="command"/>
      </w:pPr>
      <w:r>
        <w:t>Using firewall (2.6.5)</w:t>
      </w:r>
    </w:p>
    <w:p w14:paraId="0B2746E3" w14:textId="77777777" w:rsidR="000505CF" w:rsidRDefault="000505CF" w:rsidP="000505CF">
      <w:pPr>
        <w:pStyle w:val="command"/>
      </w:pPr>
      <w:r>
        <w:t xml:space="preserve">Installing </w:t>
      </w:r>
      <w:proofErr w:type="spellStart"/>
      <w:r>
        <w:t>hostsfile</w:t>
      </w:r>
      <w:proofErr w:type="spellEnd"/>
      <w:r>
        <w:t xml:space="preserve"> (3.0.1)</w:t>
      </w:r>
    </w:p>
    <w:p w14:paraId="7CD733A6" w14:textId="77777777" w:rsidR="000505CF" w:rsidRDefault="000505CF" w:rsidP="000505CF">
      <w:pPr>
        <w:pStyle w:val="command"/>
      </w:pPr>
      <w:r>
        <w:t xml:space="preserve">Using chef-svrm1 (0.1.0) from source </w:t>
      </w:r>
      <w:proofErr w:type="gramStart"/>
      <w:r>
        <w:t>at .</w:t>
      </w:r>
      <w:proofErr w:type="gramEnd"/>
    </w:p>
    <w:p w14:paraId="0D30C1E8" w14:textId="66E5688E" w:rsidR="000505CF" w:rsidRDefault="000505CF" w:rsidP="000505CF">
      <w:pPr>
        <w:pStyle w:val="command"/>
      </w:pPr>
      <w:r>
        <w:t>[chartrse@rtxchwk01 chef-svrm</w:t>
      </w:r>
      <w:proofErr w:type="gramStart"/>
      <w:r>
        <w:t>1]$</w:t>
      </w:r>
      <w:proofErr w:type="gramEnd"/>
    </w:p>
    <w:p w14:paraId="2473B200" w14:textId="77777777" w:rsidR="000505CF" w:rsidRDefault="000505CF" w:rsidP="000505CF">
      <w:pPr>
        <w:pStyle w:val="command"/>
      </w:pPr>
    </w:p>
    <w:p w14:paraId="5EEF4BDD" w14:textId="77777777" w:rsidR="000505CF" w:rsidRDefault="000505CF" w:rsidP="000505CF">
      <w:r>
        <w:t xml:space="preserve">This will fetch all dependencies that are in the metadata.rb </w:t>
      </w:r>
    </w:p>
    <w:p w14:paraId="76C17933" w14:textId="77777777" w:rsidR="000505CF" w:rsidRDefault="000505CF" w:rsidP="000505CF"/>
    <w:p w14:paraId="77C38462" w14:textId="1D3E369A" w:rsidR="000505CF" w:rsidRDefault="000505CF" w:rsidP="000505CF">
      <w:pPr>
        <w:pStyle w:val="command"/>
      </w:pPr>
      <w:r>
        <w:t>[chartrse@rtxchwk01 chef-svrm</w:t>
      </w:r>
      <w:proofErr w:type="gramStart"/>
      <w:r>
        <w:t>1]$</w:t>
      </w:r>
      <w:proofErr w:type="gramEnd"/>
      <w:r>
        <w:t xml:space="preserve"> grep depends  metadata.rb</w:t>
      </w:r>
    </w:p>
    <w:p w14:paraId="22BA8D67" w14:textId="77777777" w:rsidR="000505CF" w:rsidRDefault="000505CF" w:rsidP="000505CF">
      <w:pPr>
        <w:pStyle w:val="command"/>
      </w:pPr>
      <w:r>
        <w:t>depends '</w:t>
      </w:r>
      <w:proofErr w:type="spellStart"/>
      <w:r>
        <w:t>hostsfile</w:t>
      </w:r>
      <w:proofErr w:type="spellEnd"/>
      <w:r>
        <w:t>'</w:t>
      </w:r>
    </w:p>
    <w:p w14:paraId="0DFCCB5A" w14:textId="69CF6E2D" w:rsidR="000505CF" w:rsidRPr="00F94025" w:rsidRDefault="000505CF" w:rsidP="000505CF">
      <w:pPr>
        <w:pStyle w:val="command"/>
      </w:pPr>
      <w:r>
        <w:t>depends 'firewall'</w:t>
      </w:r>
    </w:p>
    <w:p w14:paraId="356AAB36" w14:textId="77777777" w:rsidR="002F4082" w:rsidRDefault="002F4082" w:rsidP="002F4082">
      <w:pPr>
        <w:pStyle w:val="command"/>
      </w:pPr>
    </w:p>
    <w:p w14:paraId="3591FAF4" w14:textId="77777777" w:rsidR="002F4082" w:rsidRDefault="002F4082" w:rsidP="002F4082">
      <w:pPr>
        <w:pStyle w:val="command"/>
      </w:pPr>
    </w:p>
    <w:p w14:paraId="3C552BC5" w14:textId="512073B1" w:rsidR="002F4082" w:rsidRDefault="002F4082" w:rsidP="002F4082">
      <w:r>
        <w:t>This is how to attaches a recipe to the node (runlist</w:t>
      </w:r>
      <w:proofErr w:type="gramStart"/>
      <w:r>
        <w:t>) .</w:t>
      </w:r>
      <w:proofErr w:type="gramEnd"/>
      <w:r>
        <w:t xml:space="preserve"> It will be executed the next time the node performs the command chef-client</w:t>
      </w:r>
    </w:p>
    <w:p w14:paraId="2199E40C" w14:textId="77777777" w:rsidR="002F4082" w:rsidRDefault="002F4082" w:rsidP="002F4082">
      <w:pPr>
        <w:pStyle w:val="command"/>
      </w:pPr>
      <w:r w:rsidRPr="00F94025">
        <w:t xml:space="preserve">knife node </w:t>
      </w:r>
      <w:proofErr w:type="spellStart"/>
      <w:r w:rsidRPr="00F94025">
        <w:t>run_list</w:t>
      </w:r>
      <w:proofErr w:type="spellEnd"/>
      <w:r w:rsidRPr="00F94025">
        <w:t xml:space="preserve"> add   rtxlks01 'recipe[</w:t>
      </w:r>
      <w:proofErr w:type="spellStart"/>
      <w:r w:rsidRPr="00F94025">
        <w:t>fai_linux_baseline</w:t>
      </w:r>
      <w:proofErr w:type="spellEnd"/>
      <w:r w:rsidRPr="00F94025">
        <w:t>]'</w:t>
      </w:r>
    </w:p>
    <w:p w14:paraId="6376FFE8" w14:textId="77777777" w:rsidR="002F4082" w:rsidRDefault="002F4082" w:rsidP="002F4082">
      <w:pPr>
        <w:pStyle w:val="command"/>
      </w:pPr>
    </w:p>
    <w:p w14:paraId="78AA688B" w14:textId="483C0581" w:rsidR="002F4082" w:rsidRDefault="002F4082" w:rsidP="002F4082">
      <w:r>
        <w:t xml:space="preserve">To force a node to check and </w:t>
      </w:r>
      <w:r w:rsidR="00363A86">
        <w:t>execute</w:t>
      </w:r>
      <w:r>
        <w:t xml:space="preserve"> it’s run list </w:t>
      </w:r>
      <w:r w:rsidR="005B23BC">
        <w:t>perform</w:t>
      </w:r>
      <w:r>
        <w:t xml:space="preserve"> the following command:</w:t>
      </w:r>
    </w:p>
    <w:p w14:paraId="314278FB" w14:textId="09371740" w:rsidR="002F4082" w:rsidRDefault="00C96034" w:rsidP="002F4082">
      <w:pPr>
        <w:pStyle w:val="command"/>
      </w:pPr>
      <w:r>
        <w:t>knife ssh '</w:t>
      </w:r>
      <w:proofErr w:type="gramStart"/>
      <w:r>
        <w:t>name:rtx</w:t>
      </w:r>
      <w:proofErr w:type="gramEnd"/>
      <w:r>
        <w:t xml:space="preserve">0l0*'  -x </w:t>
      </w:r>
      <w:proofErr w:type="spellStart"/>
      <w:r>
        <w:t>UserName</w:t>
      </w:r>
      <w:proofErr w:type="spellEnd"/>
      <w:r>
        <w:t xml:space="preserve"> -P 'Password</w:t>
      </w:r>
      <w:r w:rsidR="002F4082" w:rsidRPr="007B4262">
        <w:t xml:space="preserve">' 'sudo chef-client' -a </w:t>
      </w:r>
      <w:proofErr w:type="spellStart"/>
      <w:r w:rsidR="002F4082" w:rsidRPr="007B4262">
        <w:t>ipaddress</w:t>
      </w:r>
      <w:proofErr w:type="spellEnd"/>
    </w:p>
    <w:p w14:paraId="5CA580FF" w14:textId="77777777" w:rsidR="00363A86" w:rsidRDefault="00363A86" w:rsidP="002F4082"/>
    <w:p w14:paraId="458AD9FF" w14:textId="37640FBA" w:rsidR="002F4082" w:rsidRDefault="00363A86" w:rsidP="002F4082">
      <w:r>
        <w:t>Y</w:t>
      </w:r>
      <w:r w:rsidR="002F4082">
        <w:t xml:space="preserve">ou can place regex or wildcards </w:t>
      </w:r>
      <w:proofErr w:type="gramStart"/>
      <w:r w:rsidR="002F4082">
        <w:t>in  '</w:t>
      </w:r>
      <w:proofErr w:type="spellStart"/>
      <w:proofErr w:type="gramEnd"/>
      <w:r w:rsidR="002F4082">
        <w:t>name:nodname</w:t>
      </w:r>
      <w:proofErr w:type="spellEnd"/>
      <w:r w:rsidR="002F4082" w:rsidRPr="007B4262">
        <w:t>'</w:t>
      </w:r>
      <w:r w:rsidR="002F4082">
        <w:t>.</w:t>
      </w:r>
      <w:r w:rsidR="002F4082" w:rsidRPr="007B4262">
        <w:t xml:space="preserve">  </w:t>
      </w:r>
    </w:p>
    <w:p w14:paraId="14BC2153" w14:textId="77777777" w:rsidR="00363A86" w:rsidRDefault="00363A86" w:rsidP="002F4082"/>
    <w:p w14:paraId="6DBF3DF5" w14:textId="41A1CA82" w:rsidR="00363A86" w:rsidRDefault="00363A86" w:rsidP="002F4082">
      <w:r>
        <w:t>Here are some commands to performs against the node</w:t>
      </w:r>
    </w:p>
    <w:p w14:paraId="128F62BF" w14:textId="77777777" w:rsidR="00363A86" w:rsidRDefault="00363A86" w:rsidP="002F4082"/>
    <w:p w14:paraId="105733F6" w14:textId="008900AA" w:rsidR="00363A86" w:rsidRDefault="00363A86" w:rsidP="00363A86">
      <w:pPr>
        <w:pStyle w:val="ListParagraph"/>
        <w:numPr>
          <w:ilvl w:val="0"/>
          <w:numId w:val="21"/>
        </w:numPr>
      </w:pPr>
      <w:r>
        <w:t xml:space="preserve">list the nodes </w:t>
      </w:r>
    </w:p>
    <w:p w14:paraId="3D5062AE" w14:textId="77777777" w:rsidR="002F4082" w:rsidRDefault="002F4082" w:rsidP="002F4082">
      <w:pPr>
        <w:pStyle w:val="command"/>
      </w:pPr>
    </w:p>
    <w:p w14:paraId="18486D2A" w14:textId="77777777" w:rsidR="00363A86" w:rsidRDefault="00363A86" w:rsidP="00363A86">
      <w:pPr>
        <w:pStyle w:val="command"/>
      </w:pPr>
      <w:r>
        <w:t>chartrse@rtxchwk01 chef-svrm</w:t>
      </w:r>
      <w:proofErr w:type="gramStart"/>
      <w:r>
        <w:t>1]$</w:t>
      </w:r>
      <w:proofErr w:type="gramEnd"/>
      <w:r>
        <w:t xml:space="preserve"> knife node list</w:t>
      </w:r>
    </w:p>
    <w:p w14:paraId="2D909B68" w14:textId="77777777" w:rsidR="00363A86" w:rsidRDefault="00363A86" w:rsidP="00363A86">
      <w:pPr>
        <w:pStyle w:val="command"/>
      </w:pPr>
      <w:proofErr w:type="gramStart"/>
      <w:r>
        <w:t>RTXLTST01.RTXLAB.Local</w:t>
      </w:r>
      <w:proofErr w:type="gramEnd"/>
    </w:p>
    <w:p w14:paraId="1FA6B2A2" w14:textId="77777777" w:rsidR="00363A86" w:rsidRDefault="00363A86" w:rsidP="00363A86">
      <w:pPr>
        <w:pStyle w:val="command"/>
      </w:pPr>
      <w:proofErr w:type="gramStart"/>
      <w:r>
        <w:t>RTXLTST03.RTXLAB.Local</w:t>
      </w:r>
      <w:proofErr w:type="gramEnd"/>
    </w:p>
    <w:p w14:paraId="591FC020" w14:textId="77777777" w:rsidR="00363A86" w:rsidRDefault="00363A86" w:rsidP="00363A86">
      <w:pPr>
        <w:pStyle w:val="command"/>
      </w:pPr>
      <w:proofErr w:type="gramStart"/>
      <w:r>
        <w:t>RTXLTST04.RTXLAB.Local</w:t>
      </w:r>
      <w:proofErr w:type="gramEnd"/>
    </w:p>
    <w:p w14:paraId="321A6C35" w14:textId="77777777" w:rsidR="00363A86" w:rsidRDefault="00363A86" w:rsidP="00363A86">
      <w:pPr>
        <w:pStyle w:val="command"/>
      </w:pPr>
      <w:proofErr w:type="gramStart"/>
      <w:r>
        <w:t>RTXLTST05.RTXLAB.Local</w:t>
      </w:r>
      <w:proofErr w:type="gramEnd"/>
    </w:p>
    <w:p w14:paraId="3AB60C43" w14:textId="77777777" w:rsidR="00363A86" w:rsidRDefault="00363A86" w:rsidP="00363A86">
      <w:pPr>
        <w:pStyle w:val="command"/>
      </w:pPr>
      <w:proofErr w:type="gramStart"/>
      <w:r>
        <w:t>RTXLTST06.RTXLAB.Local</w:t>
      </w:r>
      <w:proofErr w:type="gramEnd"/>
    </w:p>
    <w:p w14:paraId="75014C77" w14:textId="77777777" w:rsidR="00363A86" w:rsidRDefault="00363A86" w:rsidP="00363A86">
      <w:pPr>
        <w:pStyle w:val="command"/>
      </w:pPr>
      <w:proofErr w:type="gramStart"/>
      <w:r>
        <w:t>RTXLTST07.RTXLAB.Local</w:t>
      </w:r>
      <w:proofErr w:type="gramEnd"/>
    </w:p>
    <w:p w14:paraId="4DDF612C" w14:textId="77777777" w:rsidR="00363A86" w:rsidRDefault="00363A86" w:rsidP="00363A86">
      <w:pPr>
        <w:pStyle w:val="command"/>
      </w:pPr>
      <w:proofErr w:type="gramStart"/>
      <w:r>
        <w:t>RTXLTST10.rtxlab.local</w:t>
      </w:r>
      <w:proofErr w:type="gramEnd"/>
    </w:p>
    <w:p w14:paraId="0D9FBD37" w14:textId="77777777" w:rsidR="00363A86" w:rsidRDefault="00363A86" w:rsidP="00363A86">
      <w:pPr>
        <w:pStyle w:val="command"/>
      </w:pPr>
      <w:proofErr w:type="gramStart"/>
      <w:r>
        <w:t>RTXLTST11.rtxlab.local</w:t>
      </w:r>
      <w:proofErr w:type="gramEnd"/>
    </w:p>
    <w:p w14:paraId="442A8D7E" w14:textId="77777777" w:rsidR="00363A86" w:rsidRDefault="00363A86" w:rsidP="00363A86">
      <w:pPr>
        <w:pStyle w:val="command"/>
      </w:pPr>
      <w:proofErr w:type="spellStart"/>
      <w:r>
        <w:t>TestNode</w:t>
      </w:r>
      <w:proofErr w:type="spellEnd"/>
    </w:p>
    <w:p w14:paraId="2F83028D" w14:textId="77777777" w:rsidR="00363A86" w:rsidRDefault="00363A86" w:rsidP="00363A86">
      <w:pPr>
        <w:pStyle w:val="command"/>
      </w:pPr>
      <w:r>
        <w:t>rtx0l06</w:t>
      </w:r>
    </w:p>
    <w:p w14:paraId="5005A4A7" w14:textId="77777777" w:rsidR="00363A86" w:rsidRDefault="00363A86" w:rsidP="00363A86">
      <w:pPr>
        <w:pStyle w:val="command"/>
      </w:pPr>
      <w:proofErr w:type="gramStart"/>
      <w:r>
        <w:t>rtxchwk01.rtxlab.local</w:t>
      </w:r>
      <w:proofErr w:type="gramEnd"/>
    </w:p>
    <w:p w14:paraId="038A74D0" w14:textId="77777777" w:rsidR="00363A86" w:rsidRDefault="00363A86" w:rsidP="00363A86">
      <w:pPr>
        <w:pStyle w:val="command"/>
      </w:pPr>
      <w:proofErr w:type="gramStart"/>
      <w:r>
        <w:t>rtxlchr04.rtxlab.local</w:t>
      </w:r>
      <w:proofErr w:type="gramEnd"/>
    </w:p>
    <w:p w14:paraId="71AFF061" w14:textId="77777777" w:rsidR="00363A86" w:rsidRDefault="00363A86" w:rsidP="00363A86">
      <w:pPr>
        <w:pStyle w:val="command"/>
      </w:pPr>
      <w:proofErr w:type="gramStart"/>
      <w:r>
        <w:t>rtxlchs01.rtxlab.local</w:t>
      </w:r>
      <w:proofErr w:type="gramEnd"/>
    </w:p>
    <w:p w14:paraId="05A5A883" w14:textId="77777777" w:rsidR="00363A86" w:rsidRDefault="00363A86" w:rsidP="00363A86">
      <w:pPr>
        <w:pStyle w:val="command"/>
      </w:pPr>
      <w:proofErr w:type="gramStart"/>
      <w:r>
        <w:t>rtxlchw01.rtxlab.local</w:t>
      </w:r>
      <w:proofErr w:type="gramEnd"/>
    </w:p>
    <w:p w14:paraId="3F3E5307" w14:textId="77777777" w:rsidR="00363A86" w:rsidRDefault="00363A86" w:rsidP="00363A86">
      <w:pPr>
        <w:pStyle w:val="command"/>
      </w:pPr>
      <w:proofErr w:type="gramStart"/>
      <w:r>
        <w:t>rtxles01.rtxlab.local</w:t>
      </w:r>
      <w:proofErr w:type="gramEnd"/>
    </w:p>
    <w:p w14:paraId="5503F82D" w14:textId="77777777" w:rsidR="00363A86" w:rsidRDefault="00363A86" w:rsidP="00363A86">
      <w:pPr>
        <w:pStyle w:val="command"/>
      </w:pPr>
      <w:proofErr w:type="gramStart"/>
      <w:r>
        <w:t>rtxles02.rtxlab.local</w:t>
      </w:r>
      <w:proofErr w:type="gramEnd"/>
    </w:p>
    <w:p w14:paraId="1454BEE0" w14:textId="77777777" w:rsidR="00363A86" w:rsidRDefault="00363A86" w:rsidP="00363A86">
      <w:pPr>
        <w:pStyle w:val="command"/>
      </w:pPr>
      <w:proofErr w:type="gramStart"/>
      <w:r>
        <w:t>rtxles03.rtxlab.local</w:t>
      </w:r>
      <w:proofErr w:type="gramEnd"/>
    </w:p>
    <w:p w14:paraId="122B59C4" w14:textId="77777777" w:rsidR="00363A86" w:rsidRDefault="00363A86" w:rsidP="00363A86">
      <w:pPr>
        <w:pStyle w:val="command"/>
      </w:pPr>
      <w:r>
        <w:t>rtxlks01</w:t>
      </w:r>
    </w:p>
    <w:p w14:paraId="40118B1B" w14:textId="77777777" w:rsidR="00363A86" w:rsidRDefault="00363A86" w:rsidP="00C96034">
      <w:pPr>
        <w:pStyle w:val="command"/>
      </w:pPr>
      <w:proofErr w:type="gramStart"/>
      <w:r>
        <w:t>rtxltst12.rtxlab.local</w:t>
      </w:r>
      <w:proofErr w:type="gramEnd"/>
      <w:r>
        <w:t xml:space="preserve"> </w:t>
      </w:r>
    </w:p>
    <w:p w14:paraId="67479603" w14:textId="77777777" w:rsidR="00363A86" w:rsidRDefault="00363A86" w:rsidP="00363A86">
      <w:pPr>
        <w:pStyle w:val="command"/>
        <w:ind w:left="0"/>
      </w:pPr>
    </w:p>
    <w:p w14:paraId="22EB3AF3" w14:textId="3FF1DE54" w:rsidR="00363A86" w:rsidRDefault="00363A86" w:rsidP="00363A86">
      <w:pPr>
        <w:pStyle w:val="ListParagraph"/>
        <w:numPr>
          <w:ilvl w:val="0"/>
          <w:numId w:val="21"/>
        </w:numPr>
      </w:pPr>
      <w:r>
        <w:t xml:space="preserve">Show node information </w:t>
      </w:r>
    </w:p>
    <w:p w14:paraId="3CEB1DEC" w14:textId="77777777" w:rsidR="00363A86" w:rsidRDefault="00363A86" w:rsidP="00363A86"/>
    <w:p w14:paraId="21A50F9E" w14:textId="77777777" w:rsidR="00363A86" w:rsidRDefault="00363A86" w:rsidP="00363A86">
      <w:pPr>
        <w:pStyle w:val="command"/>
      </w:pPr>
      <w:r>
        <w:t>[chartrse@rtxchwk01 chef-svrm</w:t>
      </w:r>
      <w:proofErr w:type="gramStart"/>
      <w:r>
        <w:t>1]$</w:t>
      </w:r>
      <w:proofErr w:type="gramEnd"/>
      <w:r>
        <w:t xml:space="preserve"> knife node show rtx0l06</w:t>
      </w:r>
    </w:p>
    <w:p w14:paraId="5454E0FC" w14:textId="77777777" w:rsidR="00363A86" w:rsidRDefault="00363A86" w:rsidP="00363A86">
      <w:pPr>
        <w:pStyle w:val="command"/>
      </w:pPr>
      <w:r>
        <w:t>Node Name:   rtx0l06</w:t>
      </w:r>
    </w:p>
    <w:p w14:paraId="5748136A" w14:textId="77777777" w:rsidR="00363A86" w:rsidRDefault="00363A86" w:rsidP="00363A86">
      <w:pPr>
        <w:pStyle w:val="command"/>
      </w:pPr>
      <w:r>
        <w:t>Environment: _default</w:t>
      </w:r>
    </w:p>
    <w:p w14:paraId="031DAA9E" w14:textId="77777777" w:rsidR="00363A86" w:rsidRDefault="00363A86" w:rsidP="00363A86">
      <w:pPr>
        <w:pStyle w:val="command"/>
      </w:pPr>
      <w:r>
        <w:t>FQDN:</w:t>
      </w:r>
    </w:p>
    <w:p w14:paraId="24273276" w14:textId="40198748" w:rsidR="00363A86" w:rsidRDefault="005B23BC" w:rsidP="00363A86">
      <w:pPr>
        <w:pStyle w:val="command"/>
      </w:pPr>
      <w:r>
        <w:t xml:space="preserve">IP:          </w:t>
      </w:r>
    </w:p>
    <w:p w14:paraId="0EC7A227" w14:textId="77777777" w:rsidR="00363A86" w:rsidRDefault="00363A86" w:rsidP="00363A86">
      <w:pPr>
        <w:pStyle w:val="command"/>
      </w:pPr>
      <w:r>
        <w:t>Run List:    recipe[cis-</w:t>
      </w:r>
      <w:proofErr w:type="spellStart"/>
      <w:r>
        <w:t>rhel</w:t>
      </w:r>
      <w:proofErr w:type="spellEnd"/>
      <w:r>
        <w:t>], recipe[</w:t>
      </w:r>
      <w:proofErr w:type="spellStart"/>
      <w:r>
        <w:t>fai_linux_olscan</w:t>
      </w:r>
      <w:proofErr w:type="spellEnd"/>
      <w:r>
        <w:t>], recipe[</w:t>
      </w:r>
      <w:proofErr w:type="spellStart"/>
      <w:r>
        <w:t>fai_linux_patch</w:t>
      </w:r>
      <w:proofErr w:type="spellEnd"/>
      <w:r>
        <w:t>]</w:t>
      </w:r>
    </w:p>
    <w:p w14:paraId="1BA46F03" w14:textId="77777777" w:rsidR="00363A86" w:rsidRDefault="00363A86" w:rsidP="00363A86">
      <w:pPr>
        <w:pStyle w:val="command"/>
      </w:pPr>
      <w:r>
        <w:t>Roles:</w:t>
      </w:r>
    </w:p>
    <w:p w14:paraId="0E438C73" w14:textId="77777777" w:rsidR="00363A86" w:rsidRDefault="00363A86" w:rsidP="00363A86">
      <w:pPr>
        <w:pStyle w:val="command"/>
      </w:pPr>
      <w:r>
        <w:t>Recipes:     cis-</w:t>
      </w:r>
      <w:proofErr w:type="spellStart"/>
      <w:r>
        <w:t>rhel</w:t>
      </w:r>
      <w:proofErr w:type="spellEnd"/>
      <w:r>
        <w:t>, cis-</w:t>
      </w:r>
      <w:proofErr w:type="spellStart"/>
      <w:r>
        <w:t>rhel</w:t>
      </w:r>
      <w:proofErr w:type="spellEnd"/>
      <w:r>
        <w:t xml:space="preserve">::default, </w:t>
      </w:r>
      <w:proofErr w:type="spellStart"/>
      <w:r>
        <w:t>fai_linux_olscan</w:t>
      </w:r>
      <w:proofErr w:type="spellEnd"/>
      <w:r>
        <w:t xml:space="preserve">, </w:t>
      </w:r>
      <w:proofErr w:type="spellStart"/>
      <w:r>
        <w:t>fai_linux_olscan</w:t>
      </w:r>
      <w:proofErr w:type="spellEnd"/>
      <w:r>
        <w:t xml:space="preserve">::default, </w:t>
      </w:r>
      <w:proofErr w:type="spellStart"/>
      <w:r>
        <w:t>fai_linux_patch</w:t>
      </w:r>
      <w:proofErr w:type="spellEnd"/>
      <w:r>
        <w:t xml:space="preserve">, </w:t>
      </w:r>
      <w:proofErr w:type="spellStart"/>
      <w:r>
        <w:t>fai_linux_patch</w:t>
      </w:r>
      <w:proofErr w:type="spellEnd"/>
      <w:r>
        <w:t>::default, cis-</w:t>
      </w:r>
      <w:proofErr w:type="spellStart"/>
      <w:r>
        <w:t>rhel</w:t>
      </w:r>
      <w:proofErr w:type="spellEnd"/>
      <w:r>
        <w:t>::aide, aide::default, cis-</w:t>
      </w:r>
      <w:proofErr w:type="spellStart"/>
      <w:r>
        <w:t>rhel</w:t>
      </w:r>
      <w:proofErr w:type="spellEnd"/>
      <w:r>
        <w:t>::at, cis-</w:t>
      </w:r>
      <w:proofErr w:type="spellStart"/>
      <w:r>
        <w:t>rhel</w:t>
      </w:r>
      <w:proofErr w:type="spellEnd"/>
      <w:r>
        <w:t>::</w:t>
      </w:r>
      <w:proofErr w:type="spellStart"/>
      <w:r>
        <w:t>auditd</w:t>
      </w:r>
      <w:proofErr w:type="spellEnd"/>
      <w:r>
        <w:t xml:space="preserve">, </w:t>
      </w:r>
      <w:proofErr w:type="spellStart"/>
      <w:r>
        <w:t>auditd</w:t>
      </w:r>
      <w:proofErr w:type="spellEnd"/>
      <w:r>
        <w:t xml:space="preserve">::rules, </w:t>
      </w:r>
      <w:proofErr w:type="spellStart"/>
      <w:r>
        <w:t>auditd</w:t>
      </w:r>
      <w:proofErr w:type="spellEnd"/>
      <w:r>
        <w:t>::default, cis-</w:t>
      </w:r>
      <w:proofErr w:type="spellStart"/>
      <w:r>
        <w:t>rhel</w:t>
      </w:r>
      <w:proofErr w:type="spellEnd"/>
      <w:r>
        <w:t>::</w:t>
      </w:r>
      <w:proofErr w:type="spellStart"/>
      <w:r>
        <w:t>core_dumps</w:t>
      </w:r>
      <w:proofErr w:type="spellEnd"/>
      <w:r>
        <w:t xml:space="preserve">, </w:t>
      </w:r>
      <w:proofErr w:type="spellStart"/>
      <w:r>
        <w:t>os</w:t>
      </w:r>
      <w:proofErr w:type="spellEnd"/>
      <w:r>
        <w:t>-hardening::limits, cis-</w:t>
      </w:r>
      <w:proofErr w:type="spellStart"/>
      <w:r>
        <w:t>rhel</w:t>
      </w:r>
      <w:proofErr w:type="spellEnd"/>
      <w:r>
        <w:t>::</w:t>
      </w:r>
      <w:proofErr w:type="spellStart"/>
      <w:r>
        <w:t>cron</w:t>
      </w:r>
      <w:proofErr w:type="spellEnd"/>
      <w:r>
        <w:t xml:space="preserve">, </w:t>
      </w:r>
      <w:proofErr w:type="spellStart"/>
      <w:r>
        <w:t>cron</w:t>
      </w:r>
      <w:proofErr w:type="spellEnd"/>
      <w:r>
        <w:t>::default, cis-</w:t>
      </w:r>
      <w:proofErr w:type="spellStart"/>
      <w:r>
        <w:t>rhel</w:t>
      </w:r>
      <w:proofErr w:type="spellEnd"/>
      <w:r>
        <w:t>::</w:t>
      </w:r>
      <w:proofErr w:type="spellStart"/>
      <w:r>
        <w:t>firewalld</w:t>
      </w:r>
      <w:proofErr w:type="spellEnd"/>
      <w:r>
        <w:t>, firewall::default, cis-</w:t>
      </w:r>
      <w:proofErr w:type="spellStart"/>
      <w:r>
        <w:t>rhel</w:t>
      </w:r>
      <w:proofErr w:type="spellEnd"/>
      <w:r>
        <w:t>::grub, cis-</w:t>
      </w:r>
      <w:proofErr w:type="spellStart"/>
      <w:r>
        <w:t>rhel</w:t>
      </w:r>
      <w:proofErr w:type="spellEnd"/>
      <w:r>
        <w:t>::</w:t>
      </w:r>
      <w:proofErr w:type="spellStart"/>
      <w:r>
        <w:t>kernel_modules</w:t>
      </w:r>
      <w:proofErr w:type="spellEnd"/>
      <w:r>
        <w:t>, cis-</w:t>
      </w:r>
      <w:proofErr w:type="spellStart"/>
      <w:r>
        <w:t>rhel</w:t>
      </w:r>
      <w:proofErr w:type="spellEnd"/>
      <w:r>
        <w:t>::</w:t>
      </w:r>
      <w:proofErr w:type="spellStart"/>
      <w:r>
        <w:t>login_banners</w:t>
      </w:r>
      <w:proofErr w:type="spellEnd"/>
      <w:r>
        <w:t>, cis-</w:t>
      </w:r>
      <w:proofErr w:type="spellStart"/>
      <w:r>
        <w:t>rhel</w:t>
      </w:r>
      <w:proofErr w:type="spellEnd"/>
      <w:r>
        <w:t>::</w:t>
      </w:r>
      <w:proofErr w:type="spellStart"/>
      <w:r>
        <w:t>login_defs</w:t>
      </w:r>
      <w:proofErr w:type="spellEnd"/>
      <w:r>
        <w:t xml:space="preserve">, </w:t>
      </w:r>
      <w:proofErr w:type="spellStart"/>
      <w:r>
        <w:t>os</w:t>
      </w:r>
      <w:proofErr w:type="spellEnd"/>
      <w:r>
        <w:t>-hardening::</w:t>
      </w:r>
      <w:proofErr w:type="spellStart"/>
      <w:r>
        <w:t>login_defs</w:t>
      </w:r>
      <w:proofErr w:type="spellEnd"/>
      <w:r>
        <w:t>, cis-</w:t>
      </w:r>
      <w:proofErr w:type="spellStart"/>
      <w:r>
        <w:t>rhel</w:t>
      </w:r>
      <w:proofErr w:type="spellEnd"/>
      <w:r>
        <w:t>::</w:t>
      </w:r>
      <w:proofErr w:type="spellStart"/>
      <w:r>
        <w:t>network_packet_remediation</w:t>
      </w:r>
      <w:proofErr w:type="spellEnd"/>
      <w:r>
        <w:t xml:space="preserve">, </w:t>
      </w:r>
      <w:proofErr w:type="spellStart"/>
      <w:r>
        <w:t>sysctl</w:t>
      </w:r>
      <w:proofErr w:type="spellEnd"/>
      <w:r>
        <w:t xml:space="preserve">::default, </w:t>
      </w:r>
      <w:proofErr w:type="spellStart"/>
      <w:r>
        <w:t>sysctl</w:t>
      </w:r>
      <w:proofErr w:type="spellEnd"/>
      <w:r>
        <w:t>::service, cis-</w:t>
      </w:r>
      <w:proofErr w:type="spellStart"/>
      <w:r>
        <w:t>rhel</w:t>
      </w:r>
      <w:proofErr w:type="spellEnd"/>
      <w:r>
        <w:t>::</w:t>
      </w:r>
      <w:proofErr w:type="spellStart"/>
      <w:r>
        <w:t>ntp</w:t>
      </w:r>
      <w:proofErr w:type="spellEnd"/>
      <w:r>
        <w:t xml:space="preserve">, </w:t>
      </w:r>
      <w:proofErr w:type="spellStart"/>
      <w:r>
        <w:t>ntp</w:t>
      </w:r>
      <w:proofErr w:type="spellEnd"/>
      <w:r>
        <w:t>::default, cis-</w:t>
      </w:r>
      <w:proofErr w:type="spellStart"/>
      <w:r>
        <w:t>rhel</w:t>
      </w:r>
      <w:proofErr w:type="spellEnd"/>
      <w:r>
        <w:t xml:space="preserve">::pam, </w:t>
      </w:r>
      <w:proofErr w:type="spellStart"/>
      <w:r>
        <w:t>os</w:t>
      </w:r>
      <w:proofErr w:type="spellEnd"/>
      <w:r>
        <w:t>-hardening::pam, cis-</w:t>
      </w:r>
      <w:proofErr w:type="spellStart"/>
      <w:r>
        <w:t>rhel</w:t>
      </w:r>
      <w:proofErr w:type="spellEnd"/>
      <w:r>
        <w:t>::partitions, cis-</w:t>
      </w:r>
      <w:proofErr w:type="spellStart"/>
      <w:r>
        <w:t>rhel</w:t>
      </w:r>
      <w:proofErr w:type="spellEnd"/>
      <w:r>
        <w:t>::</w:t>
      </w:r>
      <w:proofErr w:type="spellStart"/>
      <w:r>
        <w:t>rsyslog</w:t>
      </w:r>
      <w:proofErr w:type="spellEnd"/>
      <w:r>
        <w:t xml:space="preserve">, </w:t>
      </w:r>
      <w:proofErr w:type="spellStart"/>
      <w:r>
        <w:t>rsyslog</w:t>
      </w:r>
      <w:proofErr w:type="spellEnd"/>
      <w:r>
        <w:t xml:space="preserve">::client, </w:t>
      </w:r>
      <w:proofErr w:type="spellStart"/>
      <w:r>
        <w:t>rsyslog</w:t>
      </w:r>
      <w:proofErr w:type="spellEnd"/>
      <w:r>
        <w:t>::default, cis-</w:t>
      </w:r>
      <w:proofErr w:type="spellStart"/>
      <w:r>
        <w:t>rhel</w:t>
      </w:r>
      <w:proofErr w:type="spellEnd"/>
      <w:r>
        <w:t>::</w:t>
      </w:r>
      <w:proofErr w:type="spellStart"/>
      <w:r>
        <w:t>packages_services</w:t>
      </w:r>
      <w:proofErr w:type="spellEnd"/>
      <w:r>
        <w:t>, cis-</w:t>
      </w:r>
      <w:proofErr w:type="spellStart"/>
      <w:r>
        <w:t>rhel</w:t>
      </w:r>
      <w:proofErr w:type="spellEnd"/>
      <w:r>
        <w:t>::ssh, ssh-hardening::default, ssh-hardening::server, ssh-hardening::client, cis-</w:t>
      </w:r>
      <w:proofErr w:type="spellStart"/>
      <w:r>
        <w:t>rhel</w:t>
      </w:r>
      <w:proofErr w:type="spellEnd"/>
      <w:r>
        <w:t>::</w:t>
      </w:r>
      <w:proofErr w:type="spellStart"/>
      <w:r>
        <w:t>sysctl</w:t>
      </w:r>
      <w:proofErr w:type="spellEnd"/>
      <w:r>
        <w:t xml:space="preserve">, </w:t>
      </w:r>
      <w:proofErr w:type="spellStart"/>
      <w:r>
        <w:t>os</w:t>
      </w:r>
      <w:proofErr w:type="spellEnd"/>
      <w:r>
        <w:t>-hardening::</w:t>
      </w:r>
      <w:proofErr w:type="spellStart"/>
      <w:r>
        <w:t>sysctl</w:t>
      </w:r>
      <w:proofErr w:type="spellEnd"/>
      <w:r>
        <w:t xml:space="preserve">, </w:t>
      </w:r>
      <w:proofErr w:type="spellStart"/>
      <w:r>
        <w:t>sysctl</w:t>
      </w:r>
      <w:proofErr w:type="spellEnd"/>
      <w:r>
        <w:t>::apply, cis-</w:t>
      </w:r>
      <w:proofErr w:type="spellStart"/>
      <w:r>
        <w:t>rhel</w:t>
      </w:r>
      <w:proofErr w:type="spellEnd"/>
      <w:r>
        <w:t>::syslog-ng, cis-</w:t>
      </w:r>
      <w:proofErr w:type="spellStart"/>
      <w:r>
        <w:t>rhel</w:t>
      </w:r>
      <w:proofErr w:type="spellEnd"/>
      <w:r>
        <w:t>::</w:t>
      </w:r>
      <w:proofErr w:type="spellStart"/>
      <w:r>
        <w:t>useradd</w:t>
      </w:r>
      <w:proofErr w:type="spellEnd"/>
      <w:r>
        <w:t>, cis-</w:t>
      </w:r>
      <w:proofErr w:type="spellStart"/>
      <w:r>
        <w:t>rhel</w:t>
      </w:r>
      <w:proofErr w:type="spellEnd"/>
      <w:r>
        <w:t>::</w:t>
      </w:r>
      <w:proofErr w:type="spellStart"/>
      <w:r>
        <w:t>minimize_access</w:t>
      </w:r>
      <w:proofErr w:type="spellEnd"/>
      <w:r>
        <w:t xml:space="preserve">, </w:t>
      </w:r>
      <w:proofErr w:type="spellStart"/>
      <w:r>
        <w:t>os</w:t>
      </w:r>
      <w:proofErr w:type="spellEnd"/>
      <w:r>
        <w:t>-hardening::</w:t>
      </w:r>
      <w:proofErr w:type="spellStart"/>
      <w:r>
        <w:t>minimize_access</w:t>
      </w:r>
      <w:proofErr w:type="spellEnd"/>
      <w:r>
        <w:t xml:space="preserve">, </w:t>
      </w:r>
      <w:proofErr w:type="spellStart"/>
      <w:r>
        <w:t>os</w:t>
      </w:r>
      <w:proofErr w:type="spellEnd"/>
      <w:r>
        <w:t>-hardening::</w:t>
      </w:r>
      <w:proofErr w:type="spellStart"/>
      <w:r>
        <w:t>suid_sgid</w:t>
      </w:r>
      <w:proofErr w:type="spellEnd"/>
      <w:r>
        <w:t xml:space="preserve">, audit::default, audit::inspec, </w:t>
      </w:r>
      <w:proofErr w:type="spellStart"/>
      <w:r>
        <w:t>fai_linux_patch</w:t>
      </w:r>
      <w:proofErr w:type="spellEnd"/>
      <w:r>
        <w:t>::</w:t>
      </w:r>
      <w:proofErr w:type="spellStart"/>
      <w:r>
        <w:t>rh_yumall</w:t>
      </w:r>
      <w:proofErr w:type="spellEnd"/>
    </w:p>
    <w:p w14:paraId="506FE0C2" w14:textId="77777777" w:rsidR="00363A86" w:rsidRDefault="00363A86" w:rsidP="00363A86">
      <w:pPr>
        <w:pStyle w:val="command"/>
      </w:pPr>
      <w:r>
        <w:t>Platform:    oracle 6.10</w:t>
      </w:r>
    </w:p>
    <w:p w14:paraId="6F0E492B" w14:textId="77777777" w:rsidR="00363A86" w:rsidRDefault="00363A86" w:rsidP="00363A86">
      <w:pPr>
        <w:pStyle w:val="command"/>
      </w:pPr>
      <w:r>
        <w:t>Tags:</w:t>
      </w:r>
    </w:p>
    <w:p w14:paraId="6A041668" w14:textId="4991F4C8" w:rsidR="00F94025" w:rsidRDefault="00F94025" w:rsidP="00363A86">
      <w:pPr>
        <w:pStyle w:val="command"/>
      </w:pPr>
    </w:p>
    <w:p w14:paraId="7F68822E" w14:textId="77777777" w:rsidR="00363A86" w:rsidRDefault="00363A86" w:rsidP="00363A86">
      <w:pPr>
        <w:pStyle w:val="command"/>
      </w:pPr>
    </w:p>
    <w:p w14:paraId="675723A2" w14:textId="14FEE0AF" w:rsidR="00363A86" w:rsidRDefault="00363A86" w:rsidP="00363A86">
      <w:pPr>
        <w:pStyle w:val="ListParagraph"/>
        <w:numPr>
          <w:ilvl w:val="0"/>
          <w:numId w:val="21"/>
        </w:numPr>
      </w:pPr>
      <w:r>
        <w:t>Delete a node</w:t>
      </w:r>
    </w:p>
    <w:p w14:paraId="1887A958" w14:textId="77777777" w:rsidR="00363A86" w:rsidRDefault="00363A86" w:rsidP="00363A86">
      <w:pPr>
        <w:pStyle w:val="command"/>
      </w:pPr>
      <w:r>
        <w:t>[chartrse@rtxchwk01 chef-svrm</w:t>
      </w:r>
      <w:proofErr w:type="gramStart"/>
      <w:r>
        <w:t>1]$</w:t>
      </w:r>
      <w:proofErr w:type="gramEnd"/>
      <w:r>
        <w:t xml:space="preserve"> knife node delete </w:t>
      </w:r>
      <w:proofErr w:type="spellStart"/>
      <w:r>
        <w:t>TestNode</w:t>
      </w:r>
      <w:proofErr w:type="spellEnd"/>
    </w:p>
    <w:p w14:paraId="27784154" w14:textId="77777777" w:rsidR="00363A86" w:rsidRDefault="00363A86" w:rsidP="00363A86">
      <w:pPr>
        <w:pStyle w:val="command"/>
      </w:pPr>
      <w:r>
        <w:t xml:space="preserve">Do you really want to delete </w:t>
      </w:r>
      <w:proofErr w:type="spellStart"/>
      <w:r>
        <w:t>TestNode</w:t>
      </w:r>
      <w:proofErr w:type="spellEnd"/>
      <w:r>
        <w:t>? (Y/N) N</w:t>
      </w:r>
    </w:p>
    <w:p w14:paraId="4B6EFB5F" w14:textId="77777777" w:rsidR="00363A86" w:rsidRDefault="00363A86" w:rsidP="00363A86">
      <w:pPr>
        <w:pStyle w:val="command"/>
      </w:pPr>
      <w:r>
        <w:t>You said no, so I'm done here.</w:t>
      </w:r>
    </w:p>
    <w:p w14:paraId="0DFA57FB" w14:textId="41AC1296" w:rsidR="00363A86" w:rsidRPr="00363A86" w:rsidRDefault="00363A86" w:rsidP="00363A86">
      <w:pPr>
        <w:pStyle w:val="command"/>
      </w:pPr>
      <w:r>
        <w:t>[</w:t>
      </w:r>
    </w:p>
    <w:sectPr w:rsidR="00363A86" w:rsidRPr="00363A86">
      <w:headerReference w:type="default" r:id="rId23"/>
      <w:footerReference w:type="default" r:id="rId24"/>
      <w:footerReference w:type="first" r:id="rId25"/>
      <w:pgSz w:w="11906" w:h="16838" w:code="9"/>
      <w:pgMar w:top="1440" w:right="1797" w:bottom="1440" w:left="1797" w:header="720" w:footer="72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F7DFF" w14:textId="77777777" w:rsidR="00716E5D" w:rsidRDefault="00716E5D">
      <w:r>
        <w:separator/>
      </w:r>
    </w:p>
  </w:endnote>
  <w:endnote w:type="continuationSeparator" w:id="0">
    <w:p w14:paraId="2C3D7182" w14:textId="77777777" w:rsidR="00716E5D" w:rsidRDefault="00716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jitsu Sans">
    <w:altName w:val="Calibri"/>
    <w:panose1 w:val="020B0604020202020204"/>
    <w:charset w:val="00"/>
    <w:family w:val="swiss"/>
    <w:pitch w:val="variable"/>
    <w:sig w:usb0="800000AF" w:usb1="0000206B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E82CF" w14:textId="77777777" w:rsidR="00E860C6" w:rsidRDefault="00E860C6">
    <w:pPr>
      <w:pStyle w:val="Footer"/>
    </w:pPr>
    <w:r>
      <w:t xml:space="preserve">Version: </w:t>
    </w:r>
    <w:r>
      <w:rPr>
        <w:b/>
        <w:bCs/>
      </w:rPr>
      <w:fldChar w:fldCharType="begin"/>
    </w:r>
    <w:r>
      <w:rPr>
        <w:b/>
        <w:bCs/>
      </w:rPr>
      <w:instrText xml:space="preserve"> DOCPROPERTY "Version" \* MERGEFORMAT </w:instrText>
    </w:r>
    <w:r>
      <w:rPr>
        <w:b/>
        <w:bCs/>
      </w:rPr>
      <w:fldChar w:fldCharType="separate"/>
    </w:r>
    <w:r>
      <w:rPr>
        <w:b/>
        <w:bCs/>
      </w:rPr>
      <w:t>Draft</w:t>
    </w:r>
    <w:r>
      <w:rPr>
        <w:b/>
        <w:bCs/>
      </w:rPr>
      <w:fldChar w:fldCharType="end"/>
    </w:r>
    <w:r>
      <w:tab/>
      <w:t xml:space="preserve">Page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PAGE </w:instrText>
    </w:r>
    <w:r>
      <w:rPr>
        <w:rStyle w:val="PageNumber"/>
        <w:b/>
        <w:bCs/>
      </w:rPr>
      <w:fldChar w:fldCharType="separate"/>
    </w:r>
    <w:r>
      <w:rPr>
        <w:rStyle w:val="PageNumber"/>
        <w:b/>
        <w:bCs/>
        <w:noProof/>
      </w:rPr>
      <w:t>14</w:t>
    </w:r>
    <w:r>
      <w:rPr>
        <w:rStyle w:val="PageNumber"/>
        <w:b/>
        <w:bCs/>
      </w:rPr>
      <w:fldChar w:fldCharType="end"/>
    </w:r>
    <w:r>
      <w:rPr>
        <w:rStyle w:val="PageNumber"/>
        <w:b/>
        <w:bCs/>
      </w:rPr>
      <w:t xml:space="preserve"> of </w:t>
    </w:r>
    <w:r>
      <w:rPr>
        <w:rStyle w:val="PageNumber"/>
        <w:b/>
        <w:bCs/>
      </w:rPr>
      <w:fldChar w:fldCharType="begin"/>
    </w:r>
    <w:r>
      <w:rPr>
        <w:rStyle w:val="PageNumber"/>
        <w:b/>
        <w:bCs/>
      </w:rPr>
      <w:instrText xml:space="preserve"> NUMPAGES </w:instrText>
    </w:r>
    <w:r>
      <w:rPr>
        <w:rStyle w:val="PageNumber"/>
        <w:b/>
        <w:bCs/>
      </w:rPr>
      <w:fldChar w:fldCharType="separate"/>
    </w:r>
    <w:r>
      <w:rPr>
        <w:rStyle w:val="PageNumber"/>
        <w:b/>
        <w:bCs/>
        <w:noProof/>
      </w:rPr>
      <w:t>14</w:t>
    </w:r>
    <w:r>
      <w:rPr>
        <w:rStyle w:val="PageNumber"/>
        <w:b/>
        <w:bCs/>
      </w:rPr>
      <w:fldChar w:fldCharType="end"/>
    </w:r>
    <w:r>
      <w:tab/>
      <w:t xml:space="preserve">Project: </w:t>
    </w:r>
    <w:r w:rsidRPr="00770F46">
      <w:t>PJ-FAI-121 - Retail Server Migration</w:t>
    </w:r>
  </w:p>
  <w:p w14:paraId="06DD009E" w14:textId="77777777" w:rsidR="00E860C6" w:rsidRDefault="00E860C6">
    <w:pPr>
      <w:pStyle w:val="Footer"/>
    </w:pPr>
    <w:r>
      <w:t xml:space="preserve">Date: </w:t>
    </w:r>
    <w:r w:rsidR="00716E5D">
      <w:fldChar w:fldCharType="begin"/>
    </w:r>
    <w:r w:rsidR="00716E5D">
      <w:instrText xml:space="preserve"> DOCPROPERTY "VersionDate" \* MERGEFORMAT </w:instrText>
    </w:r>
    <w:r w:rsidR="00716E5D">
      <w:fldChar w:fldCharType="separate"/>
    </w:r>
    <w:r>
      <w:t>06/20/20</w:t>
    </w:r>
    <w:r w:rsidR="00716E5D">
      <w:fldChar w:fldCharType="end"/>
    </w:r>
    <w:r>
      <w:t>18</w:t>
    </w:r>
    <w:r>
      <w:tab/>
    </w:r>
    <w:r>
      <w:tab/>
      <w:t xml:space="preserve">Document Ref: </w:t>
    </w:r>
    <w:r w:rsidR="00716E5D">
      <w:fldChar w:fldCharType="begin"/>
    </w:r>
    <w:r w:rsidR="00716E5D">
      <w:instrText xml:space="preserve"> DOCPROPERTY "Reference" \* MERGEFORMAT </w:instrText>
    </w:r>
    <w:r w:rsidR="00716E5D">
      <w:fldChar w:fldCharType="separate"/>
    </w:r>
    <w:r>
      <w:t>None</w:t>
    </w:r>
    <w:r w:rsidR="00716E5D">
      <w:fldChar w:fldCharType="end"/>
    </w:r>
  </w:p>
  <w:p w14:paraId="676D5076" w14:textId="77777777" w:rsidR="00E860C6" w:rsidRDefault="00E860C6">
    <w:pPr>
      <w:pStyle w:val="Footer"/>
      <w:rPr>
        <w:b/>
        <w:bCs/>
        <w:sz w:val="18"/>
      </w:rPr>
    </w:pPr>
    <w:r>
      <w:tab/>
    </w:r>
    <w:r>
      <w:rPr>
        <w:b/>
        <w:bCs/>
        <w:sz w:val="18"/>
      </w:rPr>
      <w:fldChar w:fldCharType="begin"/>
    </w:r>
    <w:r>
      <w:rPr>
        <w:b/>
        <w:bCs/>
        <w:sz w:val="18"/>
      </w:rPr>
      <w:instrText xml:space="preserve"> DOCPROPERTY "Type" \* MERGEFORMAT </w:instrText>
    </w:r>
    <w:r>
      <w:rPr>
        <w:b/>
        <w:bCs/>
        <w:sz w:val="18"/>
      </w:rPr>
      <w:fldChar w:fldCharType="separate"/>
    </w:r>
    <w:r>
      <w:rPr>
        <w:b/>
        <w:bCs/>
        <w:sz w:val="18"/>
      </w:rPr>
      <w:t>Commercial In Confidence</w:t>
    </w:r>
    <w:r>
      <w:rPr>
        <w:b/>
        <w:bCs/>
        <w:sz w:val="18"/>
      </w:rPr>
      <w:fldChar w:fldCharType="end"/>
    </w:r>
  </w:p>
  <w:p w14:paraId="67B4BF5E" w14:textId="77777777" w:rsidR="00E860C6" w:rsidRDefault="00E860C6" w:rsidP="00440B54">
    <w:pPr>
      <w:pStyle w:val="Footer"/>
      <w:tabs>
        <w:tab w:val="clear" w:pos="4153"/>
        <w:tab w:val="clear" w:pos="8306"/>
        <w:tab w:val="center" w:pos="4962"/>
        <w:tab w:val="right" w:pos="9923"/>
      </w:tabs>
      <w:spacing w:before="60"/>
      <w:jc w:val="center"/>
    </w:pPr>
    <w:r>
      <w:rPr>
        <w:color w:val="FF0000"/>
      </w:rPr>
      <w:sym w:font="Symbol" w:char="F0D3"/>
    </w:r>
    <w:r>
      <w:rPr>
        <w:color w:val="FF0000"/>
      </w:rPr>
      <w:t xml:space="preserve"> Copyright Fujitsu Services Limited 2018</w:t>
    </w:r>
  </w:p>
  <w:p w14:paraId="1C1E66B2" w14:textId="77777777" w:rsidR="00E860C6" w:rsidRDefault="00E860C6" w:rsidP="00440B5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247C3" w14:textId="77777777" w:rsidR="00E860C6" w:rsidRDefault="00E860C6">
    <w:pPr>
      <w:pStyle w:val="Footer"/>
      <w:jc w:val="center"/>
      <w:rPr>
        <w:b/>
        <w:bCs/>
        <w:sz w:val="18"/>
      </w:rPr>
    </w:pPr>
    <w:r>
      <w:rPr>
        <w:b/>
        <w:bCs/>
        <w:sz w:val="18"/>
      </w:rPr>
      <w:fldChar w:fldCharType="begin"/>
    </w:r>
    <w:r>
      <w:rPr>
        <w:b/>
        <w:bCs/>
        <w:sz w:val="18"/>
      </w:rPr>
      <w:instrText xml:space="preserve"> DOCPROPERTY "Type" \* MERGEFORMAT </w:instrText>
    </w:r>
    <w:r>
      <w:rPr>
        <w:b/>
        <w:bCs/>
        <w:sz w:val="18"/>
      </w:rPr>
      <w:fldChar w:fldCharType="separate"/>
    </w:r>
    <w:r>
      <w:rPr>
        <w:b/>
        <w:bCs/>
        <w:sz w:val="18"/>
      </w:rPr>
      <w:t>Commercial In Confidence</w:t>
    </w:r>
    <w:r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0468A" w14:textId="77777777" w:rsidR="00716E5D" w:rsidRDefault="00716E5D">
      <w:r>
        <w:separator/>
      </w:r>
    </w:p>
  </w:footnote>
  <w:footnote w:type="continuationSeparator" w:id="0">
    <w:p w14:paraId="526B2F8B" w14:textId="77777777" w:rsidR="00716E5D" w:rsidRDefault="00716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000" w:firstRow="0" w:lastRow="0" w:firstColumn="0" w:lastColumn="0" w:noHBand="0" w:noVBand="0"/>
    </w:tblPr>
    <w:tblGrid>
      <w:gridCol w:w="1800"/>
      <w:gridCol w:w="3146"/>
      <w:gridCol w:w="3366"/>
    </w:tblGrid>
    <w:tr w:rsidR="00E860C6" w14:paraId="2C30DAD1" w14:textId="77777777">
      <w:tc>
        <w:tcPr>
          <w:tcW w:w="1809" w:type="dxa"/>
        </w:tcPr>
        <w:p w14:paraId="2FF96B26" w14:textId="77777777" w:rsidR="00E860C6" w:rsidRDefault="00E860C6">
          <w:pPr>
            <w:pStyle w:val="Header"/>
          </w:pPr>
          <w:r>
            <w:rPr>
              <w:noProof/>
            </w:rPr>
            <w:drawing>
              <wp:inline distT="0" distB="0" distL="0" distR="0" wp14:anchorId="3068317E" wp14:editId="283F8578">
                <wp:extent cx="854075" cy="532765"/>
                <wp:effectExtent l="0" t="0" r="0" b="0"/>
                <wp:docPr id="7" name="Picture 6" descr="415x64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415x64l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075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1" w:type="dxa"/>
        </w:tcPr>
        <w:p w14:paraId="0E905F8F" w14:textId="77777777" w:rsidR="00E860C6" w:rsidRDefault="00E860C6">
          <w:pPr>
            <w:pStyle w:val="Header"/>
          </w:pPr>
        </w:p>
      </w:tc>
      <w:tc>
        <w:tcPr>
          <w:tcW w:w="3458" w:type="dxa"/>
        </w:tcPr>
        <w:p w14:paraId="53AEA0C1" w14:textId="77777777" w:rsidR="00E860C6" w:rsidRDefault="00E860C6">
          <w:pPr>
            <w:pStyle w:val="Header"/>
            <w:jc w:val="right"/>
            <w:rPr>
              <w:b/>
              <w:bCs/>
              <w:sz w:val="20"/>
            </w:rPr>
          </w:pPr>
        </w:p>
        <w:p w14:paraId="6D59E19B" w14:textId="77777777" w:rsidR="00E860C6" w:rsidRDefault="00E860C6">
          <w:pPr>
            <w:pStyle w:val="Header"/>
            <w:jc w:val="righ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fldChar w:fldCharType="begin"/>
          </w:r>
          <w:r>
            <w:rPr>
              <w:b/>
              <w:bCs/>
              <w:sz w:val="20"/>
            </w:rPr>
            <w:instrText xml:space="preserve"> TITLE   \* MERGEFORMAT </w:instrText>
          </w:r>
          <w:r>
            <w:rPr>
              <w:b/>
              <w:bCs/>
              <w:sz w:val="20"/>
            </w:rPr>
            <w:fldChar w:fldCharType="separate"/>
          </w:r>
          <w:r>
            <w:rPr>
              <w:b/>
              <w:bCs/>
              <w:sz w:val="20"/>
            </w:rPr>
            <w:t xml:space="preserve"> Low Level Design Template</w:t>
          </w:r>
          <w:r>
            <w:rPr>
              <w:b/>
              <w:bCs/>
              <w:sz w:val="20"/>
            </w:rPr>
            <w:fldChar w:fldCharType="end"/>
          </w:r>
        </w:p>
      </w:tc>
    </w:tr>
    <w:tr w:rsidR="00E860C6" w14:paraId="7721DF65" w14:textId="77777777">
      <w:trPr>
        <w:trHeight w:val="71"/>
      </w:trPr>
      <w:tc>
        <w:tcPr>
          <w:tcW w:w="1809" w:type="dxa"/>
        </w:tcPr>
        <w:p w14:paraId="69473FCB" w14:textId="77777777" w:rsidR="00E860C6" w:rsidRDefault="00E860C6">
          <w:pPr>
            <w:pStyle w:val="Header"/>
          </w:pPr>
        </w:p>
      </w:tc>
      <w:tc>
        <w:tcPr>
          <w:tcW w:w="3261" w:type="dxa"/>
        </w:tcPr>
        <w:p w14:paraId="6D672D9A" w14:textId="77777777" w:rsidR="00E860C6" w:rsidRDefault="00E860C6">
          <w:pPr>
            <w:pStyle w:val="Header"/>
          </w:pPr>
        </w:p>
      </w:tc>
      <w:tc>
        <w:tcPr>
          <w:tcW w:w="3458" w:type="dxa"/>
        </w:tcPr>
        <w:p w14:paraId="2A4D6B80" w14:textId="77777777" w:rsidR="00E860C6" w:rsidRDefault="00E860C6">
          <w:pPr>
            <w:pStyle w:val="Header"/>
            <w:jc w:val="right"/>
            <w:rPr>
              <w:b/>
              <w:bCs/>
              <w:sz w:val="20"/>
            </w:rPr>
          </w:pPr>
        </w:p>
      </w:tc>
    </w:tr>
  </w:tbl>
  <w:p w14:paraId="698413FC" w14:textId="77777777" w:rsidR="00E860C6" w:rsidRDefault="00E860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CF613F2"/>
    <w:lvl w:ilvl="0">
      <w:start w:val="1"/>
      <w:numFmt w:val="decimal"/>
      <w:pStyle w:val="Heading1"/>
      <w:lvlText w:val="%1"/>
      <w:legacy w:legacy="1" w:legacySpace="120" w:legacyIndent="432"/>
      <w:lvlJc w:val="left"/>
      <w:pPr>
        <w:ind w:left="431" w:hanging="432"/>
      </w:pPr>
    </w:lvl>
    <w:lvl w:ilvl="1">
      <w:start w:val="1"/>
      <w:numFmt w:val="decimal"/>
      <w:pStyle w:val="Heading2"/>
      <w:lvlText w:val="%1.%2"/>
      <w:legacy w:legacy="1" w:legacySpace="120" w:legacyIndent="576"/>
      <w:lvlJc w:val="left"/>
      <w:pPr>
        <w:ind w:left="3127" w:hanging="576"/>
      </w:pPr>
    </w:lvl>
    <w:lvl w:ilvl="2">
      <w:start w:val="1"/>
      <w:numFmt w:val="decimal"/>
      <w:pStyle w:val="Heading3"/>
      <w:lvlText w:val="%1.%2.%3"/>
      <w:legacy w:legacy="1" w:legacySpace="120" w:legacyIndent="720"/>
      <w:lvlJc w:val="left"/>
      <w:pPr>
        <w:ind w:left="1288" w:hanging="720"/>
      </w:pPr>
    </w:lvl>
    <w:lvl w:ilvl="3">
      <w:start w:val="1"/>
      <w:numFmt w:val="decimal"/>
      <w:pStyle w:val="Heading4"/>
      <w:lvlText w:val="%1.%2.%3.%4"/>
      <w:legacy w:legacy="1" w:legacySpace="120" w:legacyIndent="864"/>
      <w:lvlJc w:val="left"/>
      <w:pPr>
        <w:ind w:left="864" w:hanging="864"/>
      </w:pPr>
      <w:rPr>
        <w:color w:val="C00000"/>
      </w:r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9A1CC4"/>
    <w:multiLevelType w:val="hybridMultilevel"/>
    <w:tmpl w:val="5A2A8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32477"/>
    <w:multiLevelType w:val="hybridMultilevel"/>
    <w:tmpl w:val="0B3200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1772B"/>
    <w:multiLevelType w:val="hybridMultilevel"/>
    <w:tmpl w:val="E51C12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C63E6"/>
    <w:multiLevelType w:val="hybridMultilevel"/>
    <w:tmpl w:val="60BEE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854B4"/>
    <w:multiLevelType w:val="hybridMultilevel"/>
    <w:tmpl w:val="803A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5489D"/>
    <w:multiLevelType w:val="hybridMultilevel"/>
    <w:tmpl w:val="C94C17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581FF4"/>
    <w:multiLevelType w:val="hybridMultilevel"/>
    <w:tmpl w:val="0DC2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57EE7"/>
    <w:multiLevelType w:val="hybridMultilevel"/>
    <w:tmpl w:val="87F07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E3937"/>
    <w:multiLevelType w:val="hybridMultilevel"/>
    <w:tmpl w:val="87509F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86776"/>
    <w:multiLevelType w:val="hybridMultilevel"/>
    <w:tmpl w:val="9B6AC400"/>
    <w:lvl w:ilvl="0" w:tplc="474CC134">
      <w:start w:val="1"/>
      <w:numFmt w:val="bullet"/>
      <w:pStyle w:val="bullet1nospace"/>
      <w:lvlText w:val=""/>
      <w:lvlJc w:val="left"/>
      <w:pPr>
        <w:tabs>
          <w:tab w:val="num" w:pos="1494"/>
        </w:tabs>
        <w:ind w:left="1418" w:hanging="284"/>
      </w:pPr>
      <w:rPr>
        <w:rFonts w:ascii="Symbol" w:hAnsi="Symbol" w:hint="default"/>
      </w:rPr>
    </w:lvl>
    <w:lvl w:ilvl="1" w:tplc="721C3502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DEB09C4C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908CD2C8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E8FEF704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F2E4CA3A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C28885C2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DD94181A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F140E50A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5DE44B7D"/>
    <w:multiLevelType w:val="hybridMultilevel"/>
    <w:tmpl w:val="5B1A62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06B73"/>
    <w:multiLevelType w:val="hybridMultilevel"/>
    <w:tmpl w:val="D026000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630F7372"/>
    <w:multiLevelType w:val="hybridMultilevel"/>
    <w:tmpl w:val="21FC1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F7E10"/>
    <w:multiLevelType w:val="hybridMultilevel"/>
    <w:tmpl w:val="1624D170"/>
    <w:lvl w:ilvl="0" w:tplc="A906B4C8">
      <w:start w:val="1"/>
      <w:numFmt w:val="lowerLetter"/>
      <w:pStyle w:val="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9F6D3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C2A60D2"/>
    <w:multiLevelType w:val="hybridMultilevel"/>
    <w:tmpl w:val="3D925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80A28"/>
    <w:multiLevelType w:val="multilevel"/>
    <w:tmpl w:val="5FA00CA0"/>
    <w:name w:val="numbered list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400" w:hanging="400"/>
      </w:pPr>
    </w:lvl>
    <w:lvl w:ilvl="1">
      <w:start w:val="1"/>
      <w:numFmt w:val="decimal"/>
      <w:pStyle w:val="ListNumber2"/>
      <w:lvlText w:val="%2)"/>
      <w:lvlJc w:val="left"/>
      <w:pPr>
        <w:tabs>
          <w:tab w:val="num" w:pos="1080"/>
        </w:tabs>
        <w:ind w:left="800" w:hanging="400"/>
      </w:pPr>
    </w:lvl>
    <w:lvl w:ilvl="2">
      <w:start w:val="1"/>
      <w:numFmt w:val="lowerRoman"/>
      <w:pStyle w:val="ListNumber3"/>
      <w:lvlText w:val="%3)"/>
      <w:lvlJc w:val="left"/>
      <w:pPr>
        <w:tabs>
          <w:tab w:val="num" w:pos="1800"/>
        </w:tabs>
        <w:ind w:left="1200" w:hanging="400"/>
      </w:pPr>
    </w:lvl>
    <w:lvl w:ilvl="3">
      <w:start w:val="1"/>
      <w:numFmt w:val="upperRoman"/>
      <w:pStyle w:val="ListNumber4"/>
      <w:lvlText w:val="%4)"/>
      <w:lvlJc w:val="left"/>
      <w:pPr>
        <w:tabs>
          <w:tab w:val="num" w:pos="2520"/>
        </w:tabs>
        <w:ind w:left="1600" w:hanging="400"/>
      </w:pPr>
    </w:lvl>
    <w:lvl w:ilvl="4">
      <w:start w:val="1"/>
      <w:numFmt w:val="none"/>
      <w:pStyle w:val="zzLn5"/>
      <w:suff w:val="nothing"/>
      <w:lvlText w:val=" "/>
      <w:lvlJc w:val="left"/>
      <w:pPr>
        <w:tabs>
          <w:tab w:val="num" w:pos="3240"/>
        </w:tabs>
        <w:ind w:left="0" w:firstLine="0"/>
      </w:pPr>
    </w:lvl>
    <w:lvl w:ilvl="5">
      <w:start w:val="1"/>
      <w:numFmt w:val="none"/>
      <w:pStyle w:val="zzLn6"/>
      <w:suff w:val="nothing"/>
      <w:lvlText w:val=" "/>
      <w:lvlJc w:val="left"/>
      <w:pPr>
        <w:tabs>
          <w:tab w:val="num" w:pos="3960"/>
        </w:tabs>
        <w:ind w:left="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7" w15:restartNumberingAfterBreak="0">
    <w:nsid w:val="78A52ED2"/>
    <w:multiLevelType w:val="hybridMultilevel"/>
    <w:tmpl w:val="F5A0BA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D52FB"/>
    <w:multiLevelType w:val="hybridMultilevel"/>
    <w:tmpl w:val="D2F6B848"/>
    <w:lvl w:ilvl="0" w:tplc="F97EEBD8">
      <w:start w:val="1"/>
      <w:numFmt w:val="decimal"/>
      <w:pStyle w:val="Number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8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C4F44CD"/>
    <w:multiLevelType w:val="hybridMultilevel"/>
    <w:tmpl w:val="42A63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C28C1"/>
    <w:multiLevelType w:val="hybridMultilevel"/>
    <w:tmpl w:val="49DAB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8"/>
  </w:num>
  <w:num w:numId="4">
    <w:abstractNumId w:val="14"/>
  </w:num>
  <w:num w:numId="5">
    <w:abstractNumId w:val="6"/>
  </w:num>
  <w:num w:numId="6">
    <w:abstractNumId w:val="12"/>
  </w:num>
  <w:num w:numId="7">
    <w:abstractNumId w:val="10"/>
  </w:num>
  <w:num w:numId="8">
    <w:abstractNumId w:val="19"/>
  </w:num>
  <w:num w:numId="9">
    <w:abstractNumId w:val="5"/>
  </w:num>
  <w:num w:numId="10">
    <w:abstractNumId w:val="20"/>
  </w:num>
  <w:num w:numId="11">
    <w:abstractNumId w:val="4"/>
  </w:num>
  <w:num w:numId="12">
    <w:abstractNumId w:val="17"/>
  </w:num>
  <w:num w:numId="13">
    <w:abstractNumId w:val="3"/>
  </w:num>
  <w:num w:numId="14">
    <w:abstractNumId w:val="9"/>
  </w:num>
  <w:num w:numId="15">
    <w:abstractNumId w:val="11"/>
  </w:num>
  <w:num w:numId="16">
    <w:abstractNumId w:val="1"/>
  </w:num>
  <w:num w:numId="17">
    <w:abstractNumId w:val="15"/>
  </w:num>
  <w:num w:numId="18">
    <w:abstractNumId w:val="2"/>
  </w:num>
  <w:num w:numId="19">
    <w:abstractNumId w:val="7"/>
  </w:num>
  <w:num w:numId="20">
    <w:abstractNumId w:val="8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1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6" w:nlCheck="1" w:checkStyle="0"/>
  <w:activeWritingStyle w:appName="MSWord" w:lang="fr-CA" w:vendorID="64" w:dllVersion="6" w:nlCheck="1" w:checkStyle="0"/>
  <w:activeWritingStyle w:appName="MSWord" w:lang="en-CA" w:vendorID="64" w:dllVersion="6" w:nlCheck="1" w:checkStyle="0"/>
  <w:activeWritingStyle w:appName="MSWord" w:lang="en-GB" w:vendorID="64" w:dllVersion="4096" w:nlCheck="1" w:checkStyle="0"/>
  <w:activeWritingStyle w:appName="MSWord" w:lang="en-CA" w:vendorID="64" w:dllVersion="4096" w:nlCheck="1" w:checkStyle="0"/>
  <w:activeWritingStyle w:appName="MSWord" w:lang="fr-CA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8F"/>
    <w:rsid w:val="00004285"/>
    <w:rsid w:val="000066E1"/>
    <w:rsid w:val="0002200B"/>
    <w:rsid w:val="000221A9"/>
    <w:rsid w:val="00023C8F"/>
    <w:rsid w:val="00033CA4"/>
    <w:rsid w:val="00043E36"/>
    <w:rsid w:val="000450C3"/>
    <w:rsid w:val="000505CF"/>
    <w:rsid w:val="00053993"/>
    <w:rsid w:val="000568A1"/>
    <w:rsid w:val="000602F0"/>
    <w:rsid w:val="00066F07"/>
    <w:rsid w:val="00076712"/>
    <w:rsid w:val="00081C67"/>
    <w:rsid w:val="0008577E"/>
    <w:rsid w:val="00093DF5"/>
    <w:rsid w:val="00096D9C"/>
    <w:rsid w:val="000A010B"/>
    <w:rsid w:val="000B68E5"/>
    <w:rsid w:val="000C1D11"/>
    <w:rsid w:val="000C4B0D"/>
    <w:rsid w:val="000D1DC6"/>
    <w:rsid w:val="000D5AF7"/>
    <w:rsid w:val="000F4B14"/>
    <w:rsid w:val="000F4CF9"/>
    <w:rsid w:val="0010666F"/>
    <w:rsid w:val="00106893"/>
    <w:rsid w:val="00114CD6"/>
    <w:rsid w:val="00121DC2"/>
    <w:rsid w:val="00130AA9"/>
    <w:rsid w:val="00143BF1"/>
    <w:rsid w:val="001456E3"/>
    <w:rsid w:val="00160E19"/>
    <w:rsid w:val="00167A55"/>
    <w:rsid w:val="001705F0"/>
    <w:rsid w:val="00181F08"/>
    <w:rsid w:val="001929EC"/>
    <w:rsid w:val="001D0931"/>
    <w:rsid w:val="001F2354"/>
    <w:rsid w:val="00204B7C"/>
    <w:rsid w:val="00212B12"/>
    <w:rsid w:val="002137D5"/>
    <w:rsid w:val="00213D8C"/>
    <w:rsid w:val="00221586"/>
    <w:rsid w:val="002238EC"/>
    <w:rsid w:val="00240741"/>
    <w:rsid w:val="00240984"/>
    <w:rsid w:val="002470B8"/>
    <w:rsid w:val="00260466"/>
    <w:rsid w:val="00282A1B"/>
    <w:rsid w:val="00287EB8"/>
    <w:rsid w:val="002A6D90"/>
    <w:rsid w:val="002B4926"/>
    <w:rsid w:val="002B5450"/>
    <w:rsid w:val="002B65FC"/>
    <w:rsid w:val="002C2D50"/>
    <w:rsid w:val="002C7DCF"/>
    <w:rsid w:val="002D2B49"/>
    <w:rsid w:val="002D4E17"/>
    <w:rsid w:val="002F4082"/>
    <w:rsid w:val="002F45B5"/>
    <w:rsid w:val="002F4788"/>
    <w:rsid w:val="002F787A"/>
    <w:rsid w:val="0031045A"/>
    <w:rsid w:val="00331ACC"/>
    <w:rsid w:val="003338D6"/>
    <w:rsid w:val="00335732"/>
    <w:rsid w:val="00337EB3"/>
    <w:rsid w:val="00363A86"/>
    <w:rsid w:val="00373F5E"/>
    <w:rsid w:val="00374A23"/>
    <w:rsid w:val="003763E1"/>
    <w:rsid w:val="00386AE5"/>
    <w:rsid w:val="00395050"/>
    <w:rsid w:val="003A1A38"/>
    <w:rsid w:val="003B5701"/>
    <w:rsid w:val="003B70A8"/>
    <w:rsid w:val="003C1992"/>
    <w:rsid w:val="003C2C77"/>
    <w:rsid w:val="003D1FD2"/>
    <w:rsid w:val="003D3080"/>
    <w:rsid w:val="003D44C6"/>
    <w:rsid w:val="003D5341"/>
    <w:rsid w:val="003E31EF"/>
    <w:rsid w:val="003E4F80"/>
    <w:rsid w:val="003F1719"/>
    <w:rsid w:val="00401451"/>
    <w:rsid w:val="00415400"/>
    <w:rsid w:val="00434F41"/>
    <w:rsid w:val="00440955"/>
    <w:rsid w:val="00440B54"/>
    <w:rsid w:val="00443CCA"/>
    <w:rsid w:val="00446E9B"/>
    <w:rsid w:val="00452AB9"/>
    <w:rsid w:val="004612D6"/>
    <w:rsid w:val="004B3526"/>
    <w:rsid w:val="004D7689"/>
    <w:rsid w:val="00520B52"/>
    <w:rsid w:val="005237C7"/>
    <w:rsid w:val="00543913"/>
    <w:rsid w:val="00543E47"/>
    <w:rsid w:val="00545387"/>
    <w:rsid w:val="005527D3"/>
    <w:rsid w:val="005533FD"/>
    <w:rsid w:val="0055507F"/>
    <w:rsid w:val="00576BCB"/>
    <w:rsid w:val="00577086"/>
    <w:rsid w:val="005778D6"/>
    <w:rsid w:val="00577A38"/>
    <w:rsid w:val="00585446"/>
    <w:rsid w:val="00586208"/>
    <w:rsid w:val="005B150F"/>
    <w:rsid w:val="005B23BC"/>
    <w:rsid w:val="005B3C24"/>
    <w:rsid w:val="005C5F9A"/>
    <w:rsid w:val="005E0A10"/>
    <w:rsid w:val="00602BE5"/>
    <w:rsid w:val="00612342"/>
    <w:rsid w:val="00617911"/>
    <w:rsid w:val="006206E0"/>
    <w:rsid w:val="00631750"/>
    <w:rsid w:val="0063452C"/>
    <w:rsid w:val="00654B9F"/>
    <w:rsid w:val="006553EE"/>
    <w:rsid w:val="00657E5E"/>
    <w:rsid w:val="006624F9"/>
    <w:rsid w:val="00673310"/>
    <w:rsid w:val="00691F3E"/>
    <w:rsid w:val="00692FDA"/>
    <w:rsid w:val="006956B4"/>
    <w:rsid w:val="006A2E7F"/>
    <w:rsid w:val="006A4C45"/>
    <w:rsid w:val="006A6154"/>
    <w:rsid w:val="006A75DE"/>
    <w:rsid w:val="006D1450"/>
    <w:rsid w:val="00704CFB"/>
    <w:rsid w:val="00704DD7"/>
    <w:rsid w:val="00716E5D"/>
    <w:rsid w:val="00734FF6"/>
    <w:rsid w:val="00740E99"/>
    <w:rsid w:val="007562A8"/>
    <w:rsid w:val="00763709"/>
    <w:rsid w:val="00765FDE"/>
    <w:rsid w:val="00766413"/>
    <w:rsid w:val="007679DC"/>
    <w:rsid w:val="00770F46"/>
    <w:rsid w:val="00771EC8"/>
    <w:rsid w:val="00776A94"/>
    <w:rsid w:val="00782C2E"/>
    <w:rsid w:val="007B303E"/>
    <w:rsid w:val="007B4262"/>
    <w:rsid w:val="007C4879"/>
    <w:rsid w:val="007C6E9E"/>
    <w:rsid w:val="007D09E6"/>
    <w:rsid w:val="007F67D4"/>
    <w:rsid w:val="007F680B"/>
    <w:rsid w:val="008069A0"/>
    <w:rsid w:val="00823AA7"/>
    <w:rsid w:val="00826A4D"/>
    <w:rsid w:val="008345B6"/>
    <w:rsid w:val="00834868"/>
    <w:rsid w:val="00842348"/>
    <w:rsid w:val="00856F4D"/>
    <w:rsid w:val="00865790"/>
    <w:rsid w:val="00866923"/>
    <w:rsid w:val="00877773"/>
    <w:rsid w:val="00882955"/>
    <w:rsid w:val="008832CA"/>
    <w:rsid w:val="00894BAC"/>
    <w:rsid w:val="008A53D2"/>
    <w:rsid w:val="008B0C4B"/>
    <w:rsid w:val="008B48A1"/>
    <w:rsid w:val="008C0B97"/>
    <w:rsid w:val="008C2594"/>
    <w:rsid w:val="008D5695"/>
    <w:rsid w:val="008F3A29"/>
    <w:rsid w:val="00900A5C"/>
    <w:rsid w:val="00901E00"/>
    <w:rsid w:val="00914743"/>
    <w:rsid w:val="00924A4B"/>
    <w:rsid w:val="00924EA4"/>
    <w:rsid w:val="009303EC"/>
    <w:rsid w:val="009342B1"/>
    <w:rsid w:val="0094500E"/>
    <w:rsid w:val="00946044"/>
    <w:rsid w:val="00960D76"/>
    <w:rsid w:val="00985DE9"/>
    <w:rsid w:val="00986804"/>
    <w:rsid w:val="009B4451"/>
    <w:rsid w:val="009C0AF6"/>
    <w:rsid w:val="00A24692"/>
    <w:rsid w:val="00A247B5"/>
    <w:rsid w:val="00A4223B"/>
    <w:rsid w:val="00A56E1C"/>
    <w:rsid w:val="00A615A2"/>
    <w:rsid w:val="00A63040"/>
    <w:rsid w:val="00AA286F"/>
    <w:rsid w:val="00AB0B7C"/>
    <w:rsid w:val="00AB2879"/>
    <w:rsid w:val="00AD6716"/>
    <w:rsid w:val="00AE3A9A"/>
    <w:rsid w:val="00AE4894"/>
    <w:rsid w:val="00AE6F70"/>
    <w:rsid w:val="00AF7546"/>
    <w:rsid w:val="00B31794"/>
    <w:rsid w:val="00B3337C"/>
    <w:rsid w:val="00B4623D"/>
    <w:rsid w:val="00B64859"/>
    <w:rsid w:val="00B66B6E"/>
    <w:rsid w:val="00B854E6"/>
    <w:rsid w:val="00B95E57"/>
    <w:rsid w:val="00BA3F3E"/>
    <w:rsid w:val="00BA561C"/>
    <w:rsid w:val="00BB415E"/>
    <w:rsid w:val="00BC7D85"/>
    <w:rsid w:val="00BD27B2"/>
    <w:rsid w:val="00BD38E4"/>
    <w:rsid w:val="00BE26A8"/>
    <w:rsid w:val="00BE36C5"/>
    <w:rsid w:val="00BE4637"/>
    <w:rsid w:val="00BF63A1"/>
    <w:rsid w:val="00BF7D44"/>
    <w:rsid w:val="00C07A03"/>
    <w:rsid w:val="00C30626"/>
    <w:rsid w:val="00C3499C"/>
    <w:rsid w:val="00C35B48"/>
    <w:rsid w:val="00C46B50"/>
    <w:rsid w:val="00C57E86"/>
    <w:rsid w:val="00C633E7"/>
    <w:rsid w:val="00C66E05"/>
    <w:rsid w:val="00C70154"/>
    <w:rsid w:val="00C75757"/>
    <w:rsid w:val="00C82E31"/>
    <w:rsid w:val="00C9580D"/>
    <w:rsid w:val="00C96034"/>
    <w:rsid w:val="00C97F83"/>
    <w:rsid w:val="00CC2FE8"/>
    <w:rsid w:val="00CD3247"/>
    <w:rsid w:val="00CE03C6"/>
    <w:rsid w:val="00D05CC1"/>
    <w:rsid w:val="00D0653F"/>
    <w:rsid w:val="00D07DA6"/>
    <w:rsid w:val="00D120C0"/>
    <w:rsid w:val="00D17A52"/>
    <w:rsid w:val="00D23434"/>
    <w:rsid w:val="00D34BCD"/>
    <w:rsid w:val="00D37E2A"/>
    <w:rsid w:val="00D4038D"/>
    <w:rsid w:val="00D41265"/>
    <w:rsid w:val="00D415E8"/>
    <w:rsid w:val="00D50736"/>
    <w:rsid w:val="00D5288F"/>
    <w:rsid w:val="00D54C8E"/>
    <w:rsid w:val="00D63734"/>
    <w:rsid w:val="00D73A79"/>
    <w:rsid w:val="00D76B5F"/>
    <w:rsid w:val="00D918D7"/>
    <w:rsid w:val="00D93AAF"/>
    <w:rsid w:val="00DA12DE"/>
    <w:rsid w:val="00DB0D4E"/>
    <w:rsid w:val="00DB45FA"/>
    <w:rsid w:val="00DB63F0"/>
    <w:rsid w:val="00DB7715"/>
    <w:rsid w:val="00DC2CC7"/>
    <w:rsid w:val="00DD28D1"/>
    <w:rsid w:val="00DE0211"/>
    <w:rsid w:val="00DF680E"/>
    <w:rsid w:val="00E262E0"/>
    <w:rsid w:val="00E433D3"/>
    <w:rsid w:val="00E561B8"/>
    <w:rsid w:val="00E74073"/>
    <w:rsid w:val="00E740C6"/>
    <w:rsid w:val="00E860C6"/>
    <w:rsid w:val="00E9137C"/>
    <w:rsid w:val="00EA1F80"/>
    <w:rsid w:val="00EA4C94"/>
    <w:rsid w:val="00EB014D"/>
    <w:rsid w:val="00ED43DD"/>
    <w:rsid w:val="00F00EEA"/>
    <w:rsid w:val="00F11399"/>
    <w:rsid w:val="00F13BC5"/>
    <w:rsid w:val="00F17B0C"/>
    <w:rsid w:val="00F45B6C"/>
    <w:rsid w:val="00F51904"/>
    <w:rsid w:val="00F77895"/>
    <w:rsid w:val="00F81D0D"/>
    <w:rsid w:val="00F87713"/>
    <w:rsid w:val="00F90DA2"/>
    <w:rsid w:val="00F94025"/>
    <w:rsid w:val="00F95CB5"/>
    <w:rsid w:val="00FA2868"/>
    <w:rsid w:val="00FB04A3"/>
    <w:rsid w:val="00FB76E7"/>
    <w:rsid w:val="00FE0D82"/>
    <w:rsid w:val="00FE4C32"/>
    <w:rsid w:val="00FF058E"/>
    <w:rsid w:val="00FF0931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2859BC"/>
  <w15:chartTrackingRefBased/>
  <w15:docId w15:val="{7CF38BD5-05A8-A94D-9D83-68CB4F91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46E9B"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pPr>
      <w:keepNext/>
      <w:pageBreakBefore/>
      <w:numPr>
        <w:numId w:val="1"/>
      </w:numPr>
      <w:pBdr>
        <w:top w:val="single" w:sz="8" w:space="1" w:color="FF0000"/>
        <w:bottom w:val="single" w:sz="8" w:space="1" w:color="FF0000"/>
      </w:pBdr>
      <w:spacing w:before="240" w:after="120"/>
      <w:outlineLvl w:val="0"/>
    </w:pPr>
    <w:rPr>
      <w:b/>
      <w:color w:val="FF0000"/>
      <w:sz w:val="28"/>
    </w:rPr>
  </w:style>
  <w:style w:type="paragraph" w:styleId="Heading2">
    <w:name w:val="heading 2"/>
    <w:basedOn w:val="Normal"/>
    <w:next w:val="BodyText"/>
    <w:link w:val="Heading2Char"/>
    <w:autoRedefine/>
    <w:qFormat/>
    <w:rsid w:val="006A6154"/>
    <w:pPr>
      <w:keepNext/>
      <w:numPr>
        <w:ilvl w:val="1"/>
        <w:numId w:val="1"/>
      </w:numPr>
      <w:spacing w:before="240" w:after="120"/>
      <w:ind w:left="578" w:hanging="578"/>
      <w:outlineLvl w:val="1"/>
    </w:pPr>
    <w:rPr>
      <w:b/>
      <w:color w:val="FF0000"/>
    </w:rPr>
  </w:style>
  <w:style w:type="paragraph" w:styleId="Heading3">
    <w:name w:val="heading 3"/>
    <w:basedOn w:val="Normal"/>
    <w:next w:val="BodyText"/>
    <w:qFormat/>
    <w:rsid w:val="00763709"/>
    <w:pPr>
      <w:keepNext/>
      <w:numPr>
        <w:ilvl w:val="2"/>
        <w:numId w:val="1"/>
      </w:numPr>
      <w:spacing w:before="240" w:after="120"/>
      <w:ind w:left="0" w:firstLine="0"/>
      <w:outlineLvl w:val="2"/>
    </w:pPr>
    <w:rPr>
      <w:b/>
      <w:color w:val="FF0000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tabs>
        <w:tab w:val="num" w:pos="864"/>
      </w:tabs>
      <w:spacing w:before="240" w:after="120"/>
      <w:outlineLvl w:val="3"/>
    </w:pPr>
    <w:rPr>
      <w:b/>
      <w:i/>
      <w:color w:val="000080"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pBdr>
        <w:top w:val="single" w:sz="6" w:space="1" w:color="FF0000"/>
        <w:bottom w:val="single" w:sz="6" w:space="1" w:color="FF0000"/>
      </w:pBdr>
      <w:tabs>
        <w:tab w:val="num" w:pos="1008"/>
      </w:tabs>
      <w:jc w:val="center"/>
      <w:outlineLvl w:val="4"/>
    </w:pPr>
    <w:rPr>
      <w:b/>
      <w:sz w:val="3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tabs>
        <w:tab w:val="num" w:pos="1152"/>
      </w:tabs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tabs>
        <w:tab w:val="num" w:pos="1296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tabs>
        <w:tab w:val="num" w:pos="1440"/>
      </w:tabs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tabs>
        <w:tab w:val="num" w:pos="1584"/>
      </w:tabs>
      <w:spacing w:before="240" w:after="60"/>
      <w:outlineLvl w:val="8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400"/>
        <w:tab w:val="right" w:leader="dot" w:pos="8302"/>
      </w:tabs>
      <w:spacing w:before="120" w:after="120"/>
    </w:pPr>
    <w:rPr>
      <w:b/>
      <w:bCs/>
      <w:noProof/>
      <w:sz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  <w:rPr>
      <w:sz w:val="14"/>
    </w:rPr>
  </w:style>
  <w:style w:type="paragraph" w:customStyle="1" w:styleId="IntroductoryStatement">
    <w:name w:val="Introductory Statement"/>
    <w:basedOn w:val="Normal"/>
    <w:pPr>
      <w:spacing w:after="120"/>
    </w:pPr>
    <w:rPr>
      <w:i/>
      <w:color w:val="FF0000"/>
    </w:rPr>
  </w:style>
  <w:style w:type="paragraph" w:customStyle="1" w:styleId="MainTitle">
    <w:name w:val="Main Title"/>
    <w:next w:val="Normal"/>
    <w:rPr>
      <w:b/>
      <w:sz w:val="48"/>
      <w:lang w:val="en-GB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14"/>
    </w:rPr>
  </w:style>
  <w:style w:type="character" w:styleId="PageNumber">
    <w:name w:val="page number"/>
    <w:basedOn w:val="DefaultParagraphFont"/>
  </w:style>
  <w:style w:type="paragraph" w:customStyle="1" w:styleId="Head-content">
    <w:name w:val="Head-content"/>
    <w:next w:val="BodyText"/>
    <w:rPr>
      <w:rFonts w:ascii="Arial" w:hAnsi="Arial"/>
      <w:b/>
      <w:color w:val="FF0000"/>
      <w:sz w:val="28"/>
      <w:lang w:val="en-GB"/>
    </w:rPr>
  </w:style>
  <w:style w:type="paragraph" w:customStyle="1" w:styleId="Disclaimer">
    <w:name w:val="Disclaimer"/>
    <w:pPr>
      <w:ind w:right="175"/>
      <w:jc w:val="both"/>
    </w:pPr>
    <w:rPr>
      <w:rFonts w:ascii="Arial" w:hAnsi="Arial"/>
      <w:sz w:val="10"/>
      <w:lang w:val="en-GB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right" w:leader="dot" w:pos="8302"/>
      </w:tabs>
      <w:ind w:left="200"/>
    </w:pPr>
    <w:rPr>
      <w:noProof/>
      <w:sz w:val="16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200"/>
        <w:tab w:val="right" w:leader="dot" w:pos="8302"/>
      </w:tabs>
      <w:ind w:left="400"/>
    </w:pPr>
    <w:rPr>
      <w:noProof/>
      <w:sz w:val="16"/>
    </w:rPr>
  </w:style>
  <w:style w:type="paragraph" w:customStyle="1" w:styleId="SuggestedContent">
    <w:name w:val="Suggested Content"/>
    <w:basedOn w:val="Normal"/>
    <w:next w:val="BodyText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  <w:spacing w:before="60" w:after="60"/>
      <w:ind w:left="425"/>
    </w:pPr>
    <w:rPr>
      <w:color w:val="800000"/>
      <w:lang w:val="en-US"/>
    </w:rPr>
  </w:style>
  <w:style w:type="paragraph" w:styleId="BodyText2">
    <w:name w:val="Body Text 2"/>
    <w:basedOn w:val="Normal"/>
    <w:pPr>
      <w:spacing w:after="120"/>
      <w:ind w:left="283"/>
    </w:pPr>
  </w:style>
  <w:style w:type="paragraph" w:styleId="List">
    <w:name w:val="List"/>
    <w:basedOn w:val="Normal"/>
    <w:pPr>
      <w:ind w:left="283" w:hanging="283"/>
    </w:pPr>
  </w:style>
  <w:style w:type="paragraph" w:customStyle="1" w:styleId="SubTitle">
    <w:name w:val="Sub Title"/>
    <w:basedOn w:val="Normal"/>
    <w:pPr>
      <w:jc w:val="center"/>
    </w:pPr>
    <w:rPr>
      <w:sz w:val="28"/>
    </w:rPr>
  </w:style>
  <w:style w:type="paragraph" w:customStyle="1" w:styleId="TemplateHeading1">
    <w:name w:val="Template Heading 1"/>
    <w:next w:val="SuggestedContent"/>
    <w:pPr>
      <w:spacing w:before="120"/>
    </w:pPr>
    <w:rPr>
      <w:noProof/>
      <w:color w:val="800000"/>
      <w:sz w:val="28"/>
      <w:lang w:val="en-GB"/>
    </w:rPr>
  </w:style>
  <w:style w:type="paragraph" w:customStyle="1" w:styleId="TemplateHeading2">
    <w:name w:val="Template Heading 2"/>
    <w:next w:val="SuggestedContent"/>
    <w:pPr>
      <w:spacing w:before="120"/>
    </w:pPr>
    <w:rPr>
      <w:noProof/>
      <w:color w:val="800000"/>
      <w:sz w:val="24"/>
      <w:lang w:val="en-GB"/>
    </w:rPr>
  </w:style>
  <w:style w:type="paragraph" w:customStyle="1" w:styleId="TemplateDescription">
    <w:name w:val="Template Description"/>
    <w:pPr>
      <w:spacing w:after="120"/>
    </w:pPr>
    <w:rPr>
      <w:noProof/>
      <w:color w:val="0000FF"/>
      <w:lang w:val="en-GB"/>
    </w:rPr>
  </w:style>
  <w:style w:type="paragraph" w:customStyle="1" w:styleId="DocumentDescription">
    <w:name w:val="Document Description"/>
    <w:basedOn w:val="TemplateDescription"/>
  </w:style>
  <w:style w:type="paragraph" w:customStyle="1" w:styleId="ChangeControlTableEntry">
    <w:name w:val="Change Control Table Entry"/>
    <w:basedOn w:val="BodyText"/>
  </w:style>
  <w:style w:type="paragraph" w:customStyle="1" w:styleId="Note">
    <w:name w:val="Note"/>
    <w:basedOn w:val="Normal"/>
    <w:next w:val="Normal"/>
    <w:pPr>
      <w:tabs>
        <w:tab w:val="left" w:pos="960"/>
      </w:tabs>
      <w:spacing w:after="240" w:line="210" w:lineRule="atLeast"/>
      <w:jc w:val="both"/>
    </w:pPr>
    <w:rPr>
      <w:sz w:val="18"/>
    </w:rPr>
  </w:style>
  <w:style w:type="paragraph" w:styleId="ListNumber">
    <w:name w:val="List Number"/>
    <w:basedOn w:val="Normal"/>
    <w:pPr>
      <w:numPr>
        <w:numId w:val="2"/>
      </w:numPr>
      <w:tabs>
        <w:tab w:val="clear" w:pos="360"/>
      </w:tabs>
      <w:spacing w:after="240" w:line="230" w:lineRule="atLeast"/>
      <w:jc w:val="both"/>
    </w:pPr>
  </w:style>
  <w:style w:type="paragraph" w:styleId="ListNumber2">
    <w:name w:val="List Number 2"/>
    <w:basedOn w:val="Normal"/>
    <w:pPr>
      <w:numPr>
        <w:ilvl w:val="1"/>
        <w:numId w:val="2"/>
      </w:numPr>
      <w:spacing w:after="240" w:line="230" w:lineRule="atLeast"/>
      <w:jc w:val="both"/>
    </w:pPr>
  </w:style>
  <w:style w:type="paragraph" w:styleId="ListNumber3">
    <w:name w:val="List Number 3"/>
    <w:basedOn w:val="Normal"/>
    <w:pPr>
      <w:numPr>
        <w:ilvl w:val="2"/>
        <w:numId w:val="2"/>
      </w:numPr>
      <w:tabs>
        <w:tab w:val="left" w:pos="1200"/>
      </w:tabs>
      <w:spacing w:after="240" w:line="230" w:lineRule="atLeast"/>
      <w:jc w:val="both"/>
    </w:pPr>
  </w:style>
  <w:style w:type="paragraph" w:styleId="ListNumber4">
    <w:name w:val="List Number 4"/>
    <w:basedOn w:val="Normal"/>
    <w:pPr>
      <w:numPr>
        <w:ilvl w:val="3"/>
        <w:numId w:val="2"/>
      </w:numPr>
      <w:tabs>
        <w:tab w:val="left" w:pos="1600"/>
      </w:tabs>
      <w:spacing w:after="240" w:line="230" w:lineRule="atLeast"/>
      <w:jc w:val="both"/>
    </w:pPr>
  </w:style>
  <w:style w:type="paragraph" w:customStyle="1" w:styleId="zzLn5">
    <w:name w:val="zzLn5"/>
    <w:basedOn w:val="Normal"/>
    <w:next w:val="Normal"/>
    <w:pPr>
      <w:numPr>
        <w:ilvl w:val="4"/>
        <w:numId w:val="2"/>
      </w:numPr>
      <w:spacing w:after="240" w:line="230" w:lineRule="atLeast"/>
    </w:pPr>
  </w:style>
  <w:style w:type="paragraph" w:customStyle="1" w:styleId="zzLn6">
    <w:name w:val="zzLn6"/>
    <w:basedOn w:val="Normal"/>
    <w:next w:val="Normal"/>
    <w:pPr>
      <w:numPr>
        <w:ilvl w:val="5"/>
        <w:numId w:val="2"/>
      </w:numPr>
      <w:spacing w:after="240" w:line="23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  <w:lang w:eastAsia="en-GB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6A6154"/>
    <w:rPr>
      <w:b/>
      <w:color w:val="FF0000"/>
      <w:sz w:val="24"/>
      <w:szCs w:val="24"/>
    </w:rPr>
  </w:style>
  <w:style w:type="character" w:customStyle="1" w:styleId="HeaderChar">
    <w:name w:val="Header Char"/>
    <w:link w:val="Header"/>
    <w:rPr>
      <w:rFonts w:ascii="Arial" w:hAnsi="Arial"/>
      <w:sz w:val="14"/>
      <w:lang w:val="en-GB" w:eastAsia="en-US" w:bidi="ar-SA"/>
    </w:rPr>
  </w:style>
  <w:style w:type="character" w:customStyle="1" w:styleId="Heading1Char">
    <w:name w:val="Heading 1 Char"/>
    <w:link w:val="Heading1"/>
    <w:rPr>
      <w:rFonts w:ascii="Arial" w:hAnsi="Arial"/>
      <w:b/>
      <w:color w:val="FF0000"/>
      <w:sz w:val="28"/>
      <w:lang w:val="en-GB" w:eastAsia="en-US" w:bidi="ar-SA"/>
    </w:rPr>
  </w:style>
  <w:style w:type="paragraph" w:customStyle="1" w:styleId="Number1">
    <w:name w:val="Number1"/>
    <w:basedOn w:val="Normal"/>
    <w:pPr>
      <w:numPr>
        <w:numId w:val="3"/>
      </w:numPr>
    </w:pPr>
  </w:style>
  <w:style w:type="paragraph" w:customStyle="1" w:styleId="Number2">
    <w:name w:val="Number2"/>
    <w:basedOn w:val="Number1"/>
    <w:pPr>
      <w:numPr>
        <w:numId w:val="4"/>
      </w:numPr>
    </w:pPr>
  </w:style>
  <w:style w:type="paragraph" w:customStyle="1" w:styleId="Bullet1">
    <w:name w:val="Bullet1"/>
    <w:basedOn w:val="Normal"/>
    <w:pPr>
      <w:tabs>
        <w:tab w:val="left" w:pos="1800"/>
      </w:tabs>
    </w:pPr>
  </w:style>
  <w:style w:type="paragraph" w:customStyle="1" w:styleId="bullet1nospace">
    <w:name w:val="bullet1nospace"/>
    <w:basedOn w:val="Normal"/>
    <w:rsid w:val="00D0653F"/>
    <w:pPr>
      <w:keepLines/>
      <w:numPr>
        <w:numId w:val="7"/>
      </w:numPr>
      <w:tabs>
        <w:tab w:val="clear" w:pos="1494"/>
        <w:tab w:val="left" w:pos="1559"/>
        <w:tab w:val="left" w:pos="5103"/>
        <w:tab w:val="left" w:pos="6521"/>
        <w:tab w:val="left" w:pos="7938"/>
        <w:tab w:val="left" w:pos="9356"/>
      </w:tabs>
      <w:ind w:left="1559" w:hanging="425"/>
      <w:outlineLvl w:val="3"/>
    </w:pPr>
    <w:rPr>
      <w:rFonts w:ascii="Fujitsu Sans" w:hAnsi="Fujitsu Sans"/>
    </w:rPr>
  </w:style>
  <w:style w:type="paragraph" w:styleId="ListParagraph">
    <w:name w:val="List Paragraph"/>
    <w:basedOn w:val="Normal"/>
    <w:uiPriority w:val="34"/>
    <w:qFormat/>
    <w:rsid w:val="00130AA9"/>
    <w:pPr>
      <w:ind w:left="720"/>
    </w:pPr>
  </w:style>
  <w:style w:type="character" w:styleId="FollowedHyperlink">
    <w:name w:val="FollowedHyperlink"/>
    <w:rsid w:val="00763709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E5E"/>
    <w:rPr>
      <w:color w:val="605E5C"/>
      <w:shd w:val="clear" w:color="auto" w:fill="E1DFDD"/>
    </w:rPr>
  </w:style>
  <w:style w:type="paragraph" w:customStyle="1" w:styleId="command">
    <w:name w:val="command"/>
    <w:basedOn w:val="Normal"/>
    <w:qFormat/>
    <w:rsid w:val="00765FDE"/>
    <w:pPr>
      <w:ind w:left="720"/>
      <w:jc w:val="both"/>
    </w:pPr>
    <w:rPr>
      <w:rFonts w:ascii="Courier New" w:hAnsi="Courier New" w:cs="Courier New"/>
      <w:shd w:val="clear" w:color="auto" w:fill="D9D9D9" w:themeFill="background1" w:themeFillShade="D9"/>
    </w:rPr>
  </w:style>
  <w:style w:type="character" w:styleId="Strong">
    <w:name w:val="Strong"/>
    <w:basedOn w:val="DefaultParagraphFont"/>
    <w:qFormat/>
    <w:rsid w:val="00C57E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1.1.1.1/organizations/ddc/getting_started" TargetMode="External"/><Relationship Id="rId18" Type="http://schemas.openxmlformats.org/officeDocument/2006/relationships/hyperlink" Target="https://github.com/aink99/chef_doc.git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hyperlink" Target="https://docs.chef.io/install_chef_air_gap.html" TargetMode="Externa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regex101.com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hyperlink" Target="https://packages.chef.io/files/stable/chefdk/3.3.23/el/7/chefdk-3.3.23-1.el7.x86_64.rp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hefserver/organizations/orgname/getting_started" TargetMode="External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profiles\Baylissa.EUROPE\Application%20Data\Microsoft\Templates\Document%20Template%2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1CDD238388894B9F7CF5C03DE96BE0" ma:contentTypeVersion="0" ma:contentTypeDescription="Create a new document." ma:contentTypeScope="" ma:versionID="4edb67769ba5e044616e632de648b13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F7F96-80C4-43BB-837A-91ABD19A5F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9A446F-C2E4-4E59-9C2E-F39F93C641EB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FB9211C-8CFE-4503-BF80-A834BE7C0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EFA4C74-D086-493F-B30A-AD4055AFF318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7FA12ACA-041A-0F4A-A22D-8B4F31DA3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D:\profiles\Baylissa.EUROPE\Application Data\Microsoft\Templates\Document Template .dot</Template>
  <TotalTime>2467</TotalTime>
  <Pages>1</Pages>
  <Words>2657</Words>
  <Characters>15148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Low Level Design Template</vt:lpstr>
      <vt:lpstr>Low Level Design Template</vt:lpstr>
    </vt:vector>
  </TitlesOfParts>
  <Manager/>
  <Company>Fujitsu Services</Company>
  <LinksUpToDate>false</LinksUpToDate>
  <CharactersWithSpaces>17770</CharactersWithSpaces>
  <SharedDoc>false</SharedDoc>
  <HLinks>
    <vt:vector size="264" baseType="variant">
      <vt:variant>
        <vt:i4>196676</vt:i4>
      </vt:variant>
      <vt:variant>
        <vt:i4>258</vt:i4>
      </vt:variant>
      <vt:variant>
        <vt:i4>0</vt:i4>
      </vt:variant>
      <vt:variant>
        <vt:i4>5</vt:i4>
      </vt:variant>
      <vt:variant>
        <vt:lpwstr>https://10.152.28.5:9443/</vt:lpwstr>
      </vt:variant>
      <vt:variant>
        <vt:lpwstr/>
      </vt:variant>
      <vt:variant>
        <vt:i4>8126477</vt:i4>
      </vt:variant>
      <vt:variant>
        <vt:i4>255</vt:i4>
      </vt:variant>
      <vt:variant>
        <vt:i4>0</vt:i4>
      </vt:variant>
      <vt:variant>
        <vt:i4>5</vt:i4>
      </vt:variant>
      <vt:variant>
        <vt:lpwstr>file://///TOR2RETDC01/Softwares/VMware-viewconnectionserver-x86_64-7.5.0-8583568</vt:lpwstr>
      </vt:variant>
      <vt:variant>
        <vt:lpwstr/>
      </vt:variant>
      <vt:variant>
        <vt:i4>1114184</vt:i4>
      </vt:variant>
      <vt:variant>
        <vt:i4>252</vt:i4>
      </vt:variant>
      <vt:variant>
        <vt:i4>0</vt:i4>
      </vt:variant>
      <vt:variant>
        <vt:i4>5</vt:i4>
      </vt:variant>
      <vt:variant>
        <vt:lpwstr>https://10.152.28.4/</vt:lpwstr>
      </vt:variant>
      <vt:variant>
        <vt:lpwstr/>
      </vt:variant>
      <vt:variant>
        <vt:i4>3342378</vt:i4>
      </vt:variant>
      <vt:variant>
        <vt:i4>249</vt:i4>
      </vt:variant>
      <vt:variant>
        <vt:i4>0</vt:i4>
      </vt:variant>
      <vt:variant>
        <vt:i4>5</vt:i4>
      </vt:variant>
      <vt:variant>
        <vt:lpwstr>https://10.152.28.4/admin/</vt:lpwstr>
      </vt:variant>
      <vt:variant>
        <vt:lpwstr/>
      </vt:variant>
      <vt:variant>
        <vt:i4>1376318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_Toc517249886</vt:lpwstr>
      </vt:variant>
      <vt:variant>
        <vt:i4>1376318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_Toc517249885</vt:lpwstr>
      </vt:variant>
      <vt:variant>
        <vt:i4>1376318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_Toc517249884</vt:lpwstr>
      </vt:variant>
      <vt:variant>
        <vt:i4>1376318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_Toc517249883</vt:lpwstr>
      </vt:variant>
      <vt:variant>
        <vt:i4>1376318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_Toc517249882</vt:lpwstr>
      </vt:variant>
      <vt:variant>
        <vt:i4>1376318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_Toc517249881</vt:lpwstr>
      </vt:variant>
      <vt:variant>
        <vt:i4>1376318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_Toc517249880</vt:lpwstr>
      </vt:variant>
      <vt:variant>
        <vt:i4>1703998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_Toc517249879</vt:lpwstr>
      </vt:variant>
      <vt:variant>
        <vt:i4>1703998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_Toc517249878</vt:lpwstr>
      </vt:variant>
      <vt:variant>
        <vt:i4>1703998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_Toc517249877</vt:lpwstr>
      </vt:variant>
      <vt:variant>
        <vt:i4>1703998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_Toc517249876</vt:lpwstr>
      </vt:variant>
      <vt:variant>
        <vt:i4>1703998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_Toc517249875</vt:lpwstr>
      </vt:variant>
      <vt:variant>
        <vt:i4>1703998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_Toc517249874</vt:lpwstr>
      </vt:variant>
      <vt:variant>
        <vt:i4>1703998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_Toc517249873</vt:lpwstr>
      </vt:variant>
      <vt:variant>
        <vt:i4>1703998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_Toc517249872</vt:lpwstr>
      </vt:variant>
      <vt:variant>
        <vt:i4>1703998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_Toc517249871</vt:lpwstr>
      </vt:variant>
      <vt:variant>
        <vt:i4>1703998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_Toc517249870</vt:lpwstr>
      </vt:variant>
      <vt:variant>
        <vt:i4>1769534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_Toc517249869</vt:lpwstr>
      </vt:variant>
      <vt:variant>
        <vt:i4>1769534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_Toc517249868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_Toc517249867</vt:lpwstr>
      </vt:variant>
      <vt:variant>
        <vt:i4>1769534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_Toc517249866</vt:lpwstr>
      </vt:variant>
      <vt:variant>
        <vt:i4>1769534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_Toc517249865</vt:lpwstr>
      </vt:variant>
      <vt:variant>
        <vt:i4>1769534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_Toc517249864</vt:lpwstr>
      </vt:variant>
      <vt:variant>
        <vt:i4>1769534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_Toc517249863</vt:lpwstr>
      </vt:variant>
      <vt:variant>
        <vt:i4>1769534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_Toc517249862</vt:lpwstr>
      </vt:variant>
      <vt:variant>
        <vt:i4>1769534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_Toc517249861</vt:lpwstr>
      </vt:variant>
      <vt:variant>
        <vt:i4>1769534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_Toc517249860</vt:lpwstr>
      </vt:variant>
      <vt:variant>
        <vt:i4>1572926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_Toc517249859</vt:lpwstr>
      </vt:variant>
      <vt:variant>
        <vt:i4>1572926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_Toc517249858</vt:lpwstr>
      </vt:variant>
      <vt:variant>
        <vt:i4>1572926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_Toc517249857</vt:lpwstr>
      </vt:variant>
      <vt:variant>
        <vt:i4>1572926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_Toc517249856</vt:lpwstr>
      </vt:variant>
      <vt:variant>
        <vt:i4>1572926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_Toc517249855</vt:lpwstr>
      </vt:variant>
      <vt:variant>
        <vt:i4>1572926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_Toc517249854</vt:lpwstr>
      </vt:variant>
      <vt:variant>
        <vt:i4>1572926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_Toc517249853</vt:lpwstr>
      </vt:variant>
      <vt:variant>
        <vt:i4>1572926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_Toc517249852</vt:lpwstr>
      </vt:variant>
      <vt:variant>
        <vt:i4>1572926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_Toc517249851</vt:lpwstr>
      </vt:variant>
      <vt:variant>
        <vt:i4>1572926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_Toc517249850</vt:lpwstr>
      </vt:variant>
      <vt:variant>
        <vt:i4>1638462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_Toc517249849</vt:lpwstr>
      </vt:variant>
      <vt:variant>
        <vt:i4>1638462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_Toc517249848</vt:lpwstr>
      </vt:variant>
      <vt:variant>
        <vt:i4>1638462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_Toc517249847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 Template</dc:title>
  <dc:subject>Subject</dc:subject>
  <dc:creator>Debbi O'Sullivan</dc:creator>
  <cp:keywords/>
  <dc:description/>
  <cp:lastModifiedBy>Chartrand, Sebastien</cp:lastModifiedBy>
  <cp:revision>72</cp:revision>
  <cp:lastPrinted>2004-07-14T14:03:00Z</cp:lastPrinted>
  <dcterms:created xsi:type="dcterms:W3CDTF">2018-10-25T00:22:00Z</dcterms:created>
  <dcterms:modified xsi:type="dcterms:W3CDTF">2018-10-31T19:33:00Z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Draft</vt:lpwstr>
  </property>
  <property fmtid="{D5CDD505-2E9C-101B-9397-08002B2CF9AE}" pid="3" name="ProjectCode">
    <vt:lpwstr>xxxxx</vt:lpwstr>
  </property>
  <property fmtid="{D5CDD505-2E9C-101B-9397-08002B2CF9AE}" pid="4" name="DocTitle">
    <vt:lpwstr>Document Title</vt:lpwstr>
  </property>
  <property fmtid="{D5CDD505-2E9C-101B-9397-08002B2CF9AE}" pid="5" name="VersionDate">
    <vt:filetime>2003-01-01T00:00:00Z</vt:filetime>
  </property>
  <property fmtid="{D5CDD505-2E9C-101B-9397-08002B2CF9AE}" pid="6" name="Reference">
    <vt:lpwstr>None</vt:lpwstr>
  </property>
  <property fmtid="{D5CDD505-2E9C-101B-9397-08002B2CF9AE}" pid="7" name="Type">
    <vt:lpwstr>Commercial In Confidence</vt:lpwstr>
  </property>
  <property fmtid="{D5CDD505-2E9C-101B-9397-08002B2CF9AE}" pid="8" name="display_urn:schemas-microsoft-com:office:office#Editor">
    <vt:lpwstr>Thomas Brian</vt:lpwstr>
  </property>
  <property fmtid="{D5CDD505-2E9C-101B-9397-08002B2CF9AE}" pid="9" name="Customer">
    <vt:lpwstr/>
  </property>
  <property fmtid="{D5CDD505-2E9C-101B-9397-08002B2CF9AE}" pid="10" name="Market">
    <vt:lpwstr/>
  </property>
  <property fmtid="{D5CDD505-2E9C-101B-9397-08002B2CF9AE}" pid="11" name="Region and Country">
    <vt:lpwstr>24;#UK;#10;#Ireland</vt:lpwstr>
  </property>
  <property fmtid="{D5CDD505-2E9C-101B-9397-08002B2CF9AE}" pid="12" name="Document Language">
    <vt:lpwstr>1</vt:lpwstr>
  </property>
  <property fmtid="{D5CDD505-2E9C-101B-9397-08002B2CF9AE}" pid="13" name="display_urn:schemas-microsoft-com:office:office#BANK_x0020_Authoriser">
    <vt:lpwstr>McFall Alan D</vt:lpwstr>
  </property>
  <property fmtid="{D5CDD505-2E9C-101B-9397-08002B2CF9AE}" pid="14" name="Review Date">
    <vt:lpwstr>2012-10-17T00:00:00Z</vt:lpwstr>
  </property>
  <property fmtid="{D5CDD505-2E9C-101B-9397-08002B2CF9AE}" pid="15" name="Content Contact">
    <vt:lpwstr>3856;#McFall Alan D</vt:lpwstr>
  </property>
  <property fmtid="{D5CDD505-2E9C-101B-9397-08002B2CF9AE}" pid="16" name="Summary">
    <vt:lpwstr>LLD Template, associated with IDBM</vt:lpwstr>
  </property>
  <property fmtid="{D5CDD505-2E9C-101B-9397-08002B2CF9AE}" pid="17" name="Service Stream">
    <vt:lpwstr/>
  </property>
  <property fmtid="{D5CDD505-2E9C-101B-9397-08002B2CF9AE}" pid="18" name="BANK Authoriser">
    <vt:lpwstr>3856;#EUROPE\mcfallad</vt:lpwstr>
  </property>
  <property fmtid="{D5CDD505-2E9C-101B-9397-08002B2CF9AE}" pid="19" name="display_urn:schemas-microsoft-com:office:office#Content_x0020_Contact">
    <vt:lpwstr>McFall Alan D</vt:lpwstr>
  </property>
  <property fmtid="{D5CDD505-2E9C-101B-9397-08002B2CF9AE}" pid="20" name="Owning Organisation">
    <vt:lpwstr>19</vt:lpwstr>
  </property>
  <property fmtid="{D5CDD505-2E9C-101B-9397-08002B2CF9AE}" pid="21" name="Professional Role">
    <vt:lpwstr>15;#Software and Solution Development</vt:lpwstr>
  </property>
  <property fmtid="{D5CDD505-2E9C-101B-9397-08002B2CF9AE}" pid="22" name="Subject Area">
    <vt:lpwstr>24;#Solution Development</vt:lpwstr>
  </property>
  <property fmtid="{D5CDD505-2E9C-101B-9397-08002B2CF9AE}" pid="23" name="Source Site">
    <vt:lpwstr>http://sites.cafevik.fs.fujitsu.com/sites/00922/Public/shared/idbm/TPL_INF_LLD.doc, /sites/00922/Public/shared/idbm/TPL_INF_LLD.doc</vt:lpwstr>
  </property>
  <property fmtid="{D5CDD505-2E9C-101B-9397-08002B2CF9AE}" pid="24" name="cvVersion">
    <vt:lpwstr>1.6</vt:lpwstr>
  </property>
  <property fmtid="{D5CDD505-2E9C-101B-9397-08002B2CF9AE}" pid="25" name="cvClassification">
    <vt:lpwstr>Fujitsu Restricted - UK&amp;I Eyes Only</vt:lpwstr>
  </property>
  <property fmtid="{D5CDD505-2E9C-101B-9397-08002B2CF9AE}" pid="26" name="cvDocumentStatus">
    <vt:lpwstr>Definitive</vt:lpwstr>
  </property>
  <property fmtid="{D5CDD505-2E9C-101B-9397-08002B2CF9AE}" pid="27" name="Classification">
    <vt:lpwstr>5</vt:lpwstr>
  </property>
  <property fmtid="{D5CDD505-2E9C-101B-9397-08002B2CF9AE}" pid="28" name="Local Category">
    <vt:lpwstr/>
  </property>
  <property fmtid="{D5CDD505-2E9C-101B-9397-08002B2CF9AE}" pid="29" name="Review Contact">
    <vt:lpwstr>998</vt:lpwstr>
  </property>
  <property fmtid="{D5CDD505-2E9C-101B-9397-08002B2CF9AE}" pid="30" name="Review Action">
    <vt:lpwstr>1</vt:lpwstr>
  </property>
  <property fmtid="{D5CDD505-2E9C-101B-9397-08002B2CF9AE}" pid="31" name="Document Status">
    <vt:lpwstr>2</vt:lpwstr>
  </property>
  <property fmtid="{D5CDD505-2E9C-101B-9397-08002B2CF9AE}" pid="32" name="display_urn:schemas-microsoft-com:office:office#Review_x0020_Contact">
    <vt:lpwstr>Thomas Brian</vt:lpwstr>
  </property>
  <property fmtid="{D5CDD505-2E9C-101B-9397-08002B2CF9AE}" pid="33" name="Document Type">
    <vt:lpwstr>28</vt:lpwstr>
  </property>
  <property fmtid="{D5CDD505-2E9C-101B-9397-08002B2CF9AE}" pid="34" name="Bank Local Category">
    <vt:lpwstr>Fujitsu Services BMS + IDBM + Templates</vt:lpwstr>
  </property>
  <property fmtid="{D5CDD505-2E9C-101B-9397-08002B2CF9AE}" pid="35" name="display_urn:schemas-microsoft-com:office:office#Author">
    <vt:lpwstr>Thomas Brian</vt:lpwstr>
  </property>
  <property fmtid="{D5CDD505-2E9C-101B-9397-08002B2CF9AE}" pid="36" name="_UIVersionString">
    <vt:lpwstr>1.7</vt:lpwstr>
  </property>
  <property fmtid="{D5CDD505-2E9C-101B-9397-08002B2CF9AE}" pid="37" name="Site Name">
    <vt:lpwstr>Business Management System</vt:lpwstr>
  </property>
  <property fmtid="{D5CDD505-2E9C-101B-9397-08002B2CF9AE}" pid="38" name="ContentType">
    <vt:lpwstr>Standard Document</vt:lpwstr>
  </property>
  <property fmtid="{D5CDD505-2E9C-101B-9397-08002B2CF9AE}" pid="39" name="BANK Associated Authoriser">
    <vt:lpwstr/>
  </property>
  <property fmtid="{D5CDD505-2E9C-101B-9397-08002B2CF9AE}" pid="40" name="Local Authoriser">
    <vt:lpwstr/>
  </property>
  <property fmtid="{D5CDD505-2E9C-101B-9397-08002B2CF9AE}" pid="41" name="Promotion Status">
    <vt:lpwstr/>
  </property>
  <property fmtid="{D5CDD505-2E9C-101B-9397-08002B2CF9AE}" pid="42" name="Authorised">
    <vt:lpwstr/>
  </property>
  <property fmtid="{D5CDD505-2E9C-101B-9397-08002B2CF9AE}" pid="43" name="Corporate Document">
    <vt:lpwstr/>
  </property>
  <property fmtid="{D5CDD505-2E9C-101B-9397-08002B2CF9AE}" pid="44" name="Promotion Comment">
    <vt:lpwstr/>
  </property>
  <property fmtid="{D5CDD505-2E9C-101B-9397-08002B2CF9AE}" pid="45" name="Hits since creation">
    <vt:lpwstr/>
  </property>
  <property fmtid="{D5CDD505-2E9C-101B-9397-08002B2CF9AE}" pid="46" name="Source Version">
    <vt:lpwstr/>
  </property>
  <property fmtid="{D5CDD505-2E9C-101B-9397-08002B2CF9AE}" pid="47" name="Hits this year">
    <vt:lpwstr/>
  </property>
  <property fmtid="{D5CDD505-2E9C-101B-9397-08002B2CF9AE}" pid="48" name="Local Category0">
    <vt:lpwstr/>
  </property>
  <property fmtid="{D5CDD505-2E9C-101B-9397-08002B2CF9AE}" pid="49" name="BANK Destination">
    <vt:lpwstr>, </vt:lpwstr>
  </property>
  <property fmtid="{D5CDD505-2E9C-101B-9397-08002B2CF9AE}" pid="50" name="ContentTypeId">
    <vt:lpwstr>0x010100801CDD238388894B9F7CF5C03DE96BE0</vt:lpwstr>
  </property>
</Properties>
</file>